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23B92" w14:textId="77777777" w:rsidR="00982C94" w:rsidRDefault="00982C94" w:rsidP="00982C94">
      <w:pPr>
        <w:pStyle w:val="berschriftTitelseite"/>
      </w:pPr>
      <w:bookmarkStart w:id="0" w:name="_Hlk503708305"/>
      <w:r>
        <w:t>Moduljournal</w:t>
      </w:r>
    </w:p>
    <w:p w14:paraId="50541DD0" w14:textId="77777777" w:rsidR="00982C94" w:rsidRPr="003229B8" w:rsidRDefault="00982C94" w:rsidP="00982C94">
      <w:pPr>
        <w:pStyle w:val="UnterberschriftTitelseite"/>
      </w:pPr>
    </w:p>
    <w:p w14:paraId="4608A33B" w14:textId="77777777" w:rsidR="00982C94" w:rsidRPr="004D04D0" w:rsidRDefault="00C77BDD" w:rsidP="00982C94">
      <w:pPr>
        <w:pStyle w:val="UnterberschriftTitelseite"/>
        <w:rPr>
          <w:noProof/>
        </w:rPr>
      </w:pPr>
      <w:r w:rsidRPr="00C77BDD">
        <w:rPr>
          <w:noProof/>
        </w:rPr>
        <w:t xml:space="preserve">Kleinprojekte im </w:t>
      </w:r>
      <w:r w:rsidR="00C73089">
        <w:rPr>
          <w:noProof/>
        </w:rPr>
        <w:t>IT</w:t>
      </w:r>
      <w:r w:rsidR="005F280F">
        <w:rPr>
          <w:noProof/>
        </w:rPr>
        <w:t>-</w:t>
      </w:r>
      <w:r w:rsidR="00C73089">
        <w:rPr>
          <w:noProof/>
        </w:rPr>
        <w:t>Umfeld</w:t>
      </w:r>
      <w:r w:rsidRPr="00C77BDD">
        <w:rPr>
          <w:noProof/>
        </w:rPr>
        <w:t xml:space="preserve"> abwickeln</w:t>
      </w:r>
      <w:r>
        <w:rPr>
          <w:noProof/>
        </w:rPr>
        <w:t xml:space="preserve"> </w:t>
      </w:r>
      <w:r w:rsidR="009254FC">
        <w:rPr>
          <w:noProof/>
        </w:rPr>
        <w:t>– M306</w:t>
      </w:r>
    </w:p>
    <w:p w14:paraId="546AF323" w14:textId="77777777" w:rsidR="00982C94" w:rsidRPr="003F543C" w:rsidRDefault="00982C94" w:rsidP="00982C94">
      <w:pPr>
        <w:pStyle w:val="Textkrper"/>
        <w:rPr>
          <w:lang w:val="de-DE"/>
        </w:rPr>
      </w:pPr>
    </w:p>
    <w:p w14:paraId="25FE645A" w14:textId="77777777" w:rsidR="00982C94" w:rsidRPr="003F543C" w:rsidRDefault="00982C94" w:rsidP="00982C94">
      <w:pPr>
        <w:pStyle w:val="Textkrper"/>
        <w:rPr>
          <w:lang w:val="de-DE"/>
        </w:rPr>
      </w:pPr>
    </w:p>
    <w:p w14:paraId="2B5C93FC" w14:textId="77777777" w:rsidR="00982C94" w:rsidRDefault="00982C94" w:rsidP="00982C94">
      <w:pPr>
        <w:pStyle w:val="Textkrper"/>
        <w:tabs>
          <w:tab w:val="left" w:pos="1418"/>
        </w:tabs>
      </w:pPr>
      <w:r>
        <w:t>Name:</w:t>
      </w:r>
      <w:r>
        <w:tab/>
      </w:r>
      <w:r>
        <w:tab/>
      </w:r>
      <w:r>
        <w:tab/>
        <w:t>………………………………….……………</w:t>
      </w:r>
    </w:p>
    <w:p w14:paraId="19A5E25F" w14:textId="77777777" w:rsidR="00982C94" w:rsidRDefault="00982C94" w:rsidP="00982C94">
      <w:pPr>
        <w:pStyle w:val="Textkrper"/>
        <w:tabs>
          <w:tab w:val="left" w:pos="1418"/>
        </w:tabs>
      </w:pPr>
    </w:p>
    <w:p w14:paraId="0BEA165B" w14:textId="77777777" w:rsidR="00982C94" w:rsidRDefault="00982C94" w:rsidP="00982C94">
      <w:pPr>
        <w:pStyle w:val="Textkrper"/>
        <w:tabs>
          <w:tab w:val="left" w:pos="1418"/>
        </w:tabs>
      </w:pPr>
      <w:r>
        <w:t>Vorname:</w:t>
      </w:r>
      <w:r>
        <w:tab/>
      </w:r>
      <w:r>
        <w:tab/>
      </w:r>
      <w:r>
        <w:tab/>
        <w:t>……………………………………………….</w:t>
      </w:r>
    </w:p>
    <w:p w14:paraId="2E684B3F" w14:textId="77777777" w:rsidR="00982C94" w:rsidRDefault="00982C94" w:rsidP="00982C94">
      <w:pPr>
        <w:pStyle w:val="Textkrper"/>
        <w:tabs>
          <w:tab w:val="left" w:pos="1418"/>
        </w:tabs>
      </w:pPr>
    </w:p>
    <w:p w14:paraId="721B6D7A" w14:textId="77777777" w:rsidR="00982C94" w:rsidRDefault="00982C94" w:rsidP="00982C94">
      <w:pPr>
        <w:pStyle w:val="Textkrper"/>
        <w:tabs>
          <w:tab w:val="left" w:pos="1418"/>
        </w:tabs>
      </w:pPr>
      <w:r>
        <w:t>Klasse:</w:t>
      </w:r>
      <w:r>
        <w:tab/>
      </w:r>
      <w:r>
        <w:tab/>
      </w:r>
      <w:r>
        <w:tab/>
        <w:t>………………………………….……………</w:t>
      </w:r>
    </w:p>
    <w:p w14:paraId="2143C700" w14:textId="77777777" w:rsidR="00982C94" w:rsidRPr="00A62A94" w:rsidRDefault="00982C94" w:rsidP="00982C94">
      <w:pPr>
        <w:pStyle w:val="Textkrper"/>
      </w:pPr>
    </w:p>
    <w:p w14:paraId="40361135" w14:textId="77777777" w:rsidR="00982C94" w:rsidRDefault="00982C94" w:rsidP="00982C94">
      <w:pPr>
        <w:pStyle w:val="Textkrper"/>
      </w:pPr>
    </w:p>
    <w:p w14:paraId="753EFFA8" w14:textId="77777777" w:rsidR="00982C94" w:rsidRPr="00A62A94" w:rsidRDefault="00982C94" w:rsidP="00982C94">
      <w:pPr>
        <w:pStyle w:val="Textkrper"/>
      </w:pPr>
    </w:p>
    <w:p w14:paraId="0CE2D555" w14:textId="77777777" w:rsidR="00982C94" w:rsidRPr="00A62A94" w:rsidRDefault="00982C94" w:rsidP="00982C94">
      <w:pPr>
        <w:pStyle w:val="Textkrper"/>
      </w:pPr>
    </w:p>
    <w:bookmarkEnd w:id="0"/>
    <w:p w14:paraId="751ED6BF" w14:textId="77777777" w:rsidR="00982C94" w:rsidRDefault="00982C94" w:rsidP="00982C94">
      <w:pPr>
        <w:pStyle w:val="Textkrper"/>
        <w:rPr>
          <w:b/>
          <w:sz w:val="32"/>
          <w:szCs w:val="32"/>
        </w:rPr>
      </w:pPr>
      <w:r>
        <w:rPr>
          <w:b/>
          <w:sz w:val="32"/>
          <w:szCs w:val="32"/>
        </w:rPr>
        <w:t>Allgemeine Hinweise zum Journal</w:t>
      </w:r>
    </w:p>
    <w:p w14:paraId="3B21586B" w14:textId="77777777" w:rsidR="00982C94" w:rsidRDefault="00982C94" w:rsidP="00982C94">
      <w:pPr>
        <w:pStyle w:val="Textkrper"/>
      </w:pPr>
    </w:p>
    <w:p w14:paraId="0949E49B" w14:textId="77777777" w:rsidR="00982C94" w:rsidRDefault="00982C94" w:rsidP="00982C94">
      <w:pPr>
        <w:pStyle w:val="Textkrper"/>
      </w:pPr>
      <w:r>
        <w:rPr>
          <w:b/>
        </w:rPr>
        <w:t>Generelle Regelung</w:t>
      </w:r>
    </w:p>
    <w:p w14:paraId="72D3B8B7" w14:textId="77777777" w:rsidR="00982C94" w:rsidRDefault="00982C94" w:rsidP="00BC1452">
      <w:pPr>
        <w:pStyle w:val="AufzhlungAnfang"/>
        <w:numPr>
          <w:ilvl w:val="0"/>
          <w:numId w:val="41"/>
        </w:numPr>
      </w:pPr>
      <w:r>
        <w:t xml:space="preserve">Das Moduljournal ist </w:t>
      </w:r>
      <w:r w:rsidRPr="00BC1452">
        <w:t>persönlich</w:t>
      </w:r>
      <w:r>
        <w:t xml:space="preserve"> im Sinn einer Zusammenfassung zu führen.</w:t>
      </w:r>
    </w:p>
    <w:p w14:paraId="3F623D57" w14:textId="77777777" w:rsidR="00982C94" w:rsidRPr="0013199F" w:rsidRDefault="00982C94" w:rsidP="00982C94">
      <w:pPr>
        <w:pStyle w:val="AufzhlungAnfang"/>
        <w:numPr>
          <w:ilvl w:val="0"/>
          <w:numId w:val="41"/>
        </w:numPr>
      </w:pPr>
      <w:r>
        <w:t>Die vorgegebene Struktur des Journals darf nicht geändert werden.</w:t>
      </w:r>
    </w:p>
    <w:p w14:paraId="36D80BFF" w14:textId="77777777" w:rsidR="00BC1452" w:rsidRDefault="001B5053" w:rsidP="00BC1452">
      <w:pPr>
        <w:numPr>
          <w:ilvl w:val="0"/>
          <w:numId w:val="41"/>
        </w:numPr>
      </w:pPr>
      <w:r>
        <w:t xml:space="preserve">Texte </w:t>
      </w:r>
      <w:r w:rsidR="00BC1452">
        <w:t>m</w:t>
      </w:r>
      <w:r>
        <w:t>ü</w:t>
      </w:r>
      <w:r w:rsidR="00BC1452">
        <w:t>ss</w:t>
      </w:r>
      <w:r>
        <w:t>en</w:t>
      </w:r>
      <w:r w:rsidR="00BC1452">
        <w:t xml:space="preserve"> </w:t>
      </w:r>
      <w:r w:rsidR="00BC1452" w:rsidRPr="000528B4">
        <w:rPr>
          <w:b/>
          <w:bCs/>
        </w:rPr>
        <w:t>mit eigenen Worten persönlich erstellt</w:t>
      </w:r>
      <w:r>
        <w:t xml:space="preserve"> und das Mindmap muss </w:t>
      </w:r>
      <w:r w:rsidRPr="001B5053">
        <w:rPr>
          <w:b/>
          <w:bCs/>
        </w:rPr>
        <w:t>selber gezeichnet</w:t>
      </w:r>
      <w:r>
        <w:t xml:space="preserve"> werden</w:t>
      </w:r>
      <w:r w:rsidR="00BC1452">
        <w:t xml:space="preserve">. Texte dürfen </w:t>
      </w:r>
      <w:r w:rsidR="00BC1452" w:rsidRPr="00987044">
        <w:rPr>
          <w:b/>
          <w:bCs/>
        </w:rPr>
        <w:t>nicht kopiert</w:t>
      </w:r>
      <w:r w:rsidR="00BC1452">
        <w:t xml:space="preserve"> werden, Bilder dürfen von externen Quellen verwendet werden.</w:t>
      </w:r>
      <w:r w:rsidR="00BC1452" w:rsidRPr="004F4DB5">
        <w:t xml:space="preserve"> </w:t>
      </w:r>
    </w:p>
    <w:p w14:paraId="195103DD" w14:textId="77777777" w:rsidR="00BC1452" w:rsidRDefault="00BC1452" w:rsidP="00BC1452">
      <w:pPr>
        <w:pStyle w:val="AufzhlungAnfang"/>
        <w:numPr>
          <w:ilvl w:val="0"/>
          <w:numId w:val="41"/>
        </w:numPr>
      </w:pPr>
      <w:r>
        <w:t>K</w:t>
      </w:r>
      <w:r w:rsidRPr="004F4DB5">
        <w:t>opierte Inhalte</w:t>
      </w:r>
      <w:r>
        <w:t xml:space="preserve"> aus anderen Quellen (Internet, KI, Bücher, …) oder</w:t>
      </w:r>
      <w:r w:rsidRPr="004F4DB5">
        <w:t xml:space="preserve"> aus anderen Journalen wird für Sender/in und Empfänger/in mit </w:t>
      </w:r>
      <w:r w:rsidRPr="000528B4">
        <w:rPr>
          <w:b/>
          <w:bCs/>
        </w:rPr>
        <w:t>Note 1</w:t>
      </w:r>
      <w:r w:rsidRPr="004F4DB5">
        <w:t xml:space="preserve"> bewerte</w:t>
      </w:r>
      <w:r>
        <w:t>t</w:t>
      </w:r>
      <w:r w:rsidRPr="004F4DB5">
        <w:t>.</w:t>
      </w:r>
    </w:p>
    <w:p w14:paraId="540E0109" w14:textId="77777777" w:rsidR="00982C94" w:rsidRDefault="00982C94" w:rsidP="00982C94">
      <w:pPr>
        <w:pStyle w:val="AufzhlungAnfang"/>
        <w:numPr>
          <w:ilvl w:val="0"/>
          <w:numId w:val="41"/>
        </w:numPr>
      </w:pPr>
      <w:r>
        <w:t>Das Journal ist in digitaler Form zu führen unter Verwendung der Word-Vorlage.</w:t>
      </w:r>
    </w:p>
    <w:p w14:paraId="384AA89C" w14:textId="77777777" w:rsidR="00435909" w:rsidRPr="00435909" w:rsidRDefault="00435909" w:rsidP="00435909">
      <w:pPr>
        <w:numPr>
          <w:ilvl w:val="0"/>
          <w:numId w:val="41"/>
        </w:numPr>
      </w:pPr>
      <w:r>
        <w:t xml:space="preserve">Verspätete Abgaben oder Abgaben die aus technischen Gründen nicht über moodle erfolgen, müssen zwingend </w:t>
      </w:r>
      <w:r w:rsidRPr="001B6CE8">
        <w:rPr>
          <w:b/>
          <w:bCs/>
        </w:rPr>
        <w:t>per Mail</w:t>
      </w:r>
      <w:r>
        <w:t xml:space="preserve"> erfolgen.</w:t>
      </w:r>
    </w:p>
    <w:p w14:paraId="2333498E" w14:textId="77777777" w:rsidR="003061E1" w:rsidRDefault="003061E1" w:rsidP="00982C94">
      <w:pPr>
        <w:pStyle w:val="Textkrper"/>
      </w:pPr>
    </w:p>
    <w:p w14:paraId="0199A11C" w14:textId="77777777" w:rsidR="00982C94" w:rsidRDefault="00982C94" w:rsidP="00982C94">
      <w:pPr>
        <w:pStyle w:val="Textkrper"/>
      </w:pPr>
      <w:r>
        <w:rPr>
          <w:b/>
        </w:rPr>
        <w:t>Bewertung, Benotung</w:t>
      </w:r>
    </w:p>
    <w:p w14:paraId="7DC65E73" w14:textId="77777777" w:rsidR="005F280F" w:rsidRDefault="005F280F" w:rsidP="005F280F">
      <w:r>
        <w:t>Es werden alle Unterrichtswochen gemäss Bewertungsraster auf Moodle bewertet.</w:t>
      </w:r>
    </w:p>
    <w:p w14:paraId="3E225338" w14:textId="77777777" w:rsidR="00982C94" w:rsidRDefault="00982C94" w:rsidP="00982C94">
      <w:pPr>
        <w:pStyle w:val="Textkrper"/>
      </w:pPr>
    </w:p>
    <w:p w14:paraId="45DF70DF" w14:textId="77777777" w:rsidR="00982C94" w:rsidRDefault="00982C94" w:rsidP="00982C94">
      <w:pPr>
        <w:pStyle w:val="Textkrper"/>
      </w:pPr>
      <w:r>
        <w:t xml:space="preserve">Die Note wird mit </w:t>
      </w:r>
      <w:r w:rsidRPr="00EC375A">
        <w:rPr>
          <w:b/>
        </w:rPr>
        <w:t>2</w:t>
      </w:r>
      <w:r w:rsidR="005F280F">
        <w:rPr>
          <w:b/>
        </w:rPr>
        <w:t>5</w:t>
      </w:r>
      <w:r w:rsidRPr="00EC375A">
        <w:rPr>
          <w:b/>
        </w:rPr>
        <w:t>%</w:t>
      </w:r>
      <w:r>
        <w:t xml:space="preserve"> für die Semesternote gewichtet.</w:t>
      </w:r>
    </w:p>
    <w:p w14:paraId="27F9F993" w14:textId="77777777" w:rsidR="00982C94" w:rsidRDefault="00982C94" w:rsidP="00982C94">
      <w:r>
        <w:br w:type="page"/>
      </w:r>
    </w:p>
    <w:p w14:paraId="3BE838B8" w14:textId="77777777" w:rsidR="00982C94" w:rsidRDefault="00982C94" w:rsidP="00982C94">
      <w:pPr>
        <w:pStyle w:val="Textkrper"/>
      </w:pPr>
    </w:p>
    <w:p w14:paraId="56D4CD26" w14:textId="77777777" w:rsidR="00982C94" w:rsidRDefault="00982C94" w:rsidP="00982C94">
      <w:pPr>
        <w:pStyle w:val="Textkrper"/>
        <w:rPr>
          <w:b/>
        </w:rPr>
      </w:pPr>
      <w:r w:rsidRPr="00FC59AC">
        <w:rPr>
          <w:b/>
        </w:rPr>
        <w:t>Erläuterungen zu den Kapiteln</w:t>
      </w:r>
    </w:p>
    <w:p w14:paraId="3CCF10A2" w14:textId="77777777" w:rsidR="00982C94" w:rsidRPr="00FC59AC" w:rsidRDefault="00982C94" w:rsidP="00982C94">
      <w:pPr>
        <w:pStyle w:val="Textkrper"/>
        <w:rPr>
          <w:b/>
        </w:rPr>
      </w:pPr>
    </w:p>
    <w:p w14:paraId="6EBDEAEB" w14:textId="77777777" w:rsidR="00982C94" w:rsidRPr="00BA635F" w:rsidRDefault="00982C94" w:rsidP="00982C94">
      <w:pPr>
        <w:pStyle w:val="Textkrper"/>
      </w:pPr>
      <w:r w:rsidRPr="00BA635F">
        <w:t>x.</w:t>
      </w:r>
      <w:r>
        <w:t>1</w:t>
      </w:r>
      <w:r w:rsidRPr="00BA635F">
        <w:tab/>
      </w:r>
      <w:r>
        <w:t>Drei Themen mit Bezug zum Praxisprojekt</w:t>
      </w:r>
      <w:r w:rsidRPr="00BA635F">
        <w:t xml:space="preserve"> </w:t>
      </w:r>
      <w:r>
        <w:t>(PP)</w:t>
      </w:r>
    </w:p>
    <w:p w14:paraId="06EA31EF" w14:textId="77777777" w:rsidR="000E5D25" w:rsidRPr="00C77BDD" w:rsidRDefault="00982C94" w:rsidP="000E5D25">
      <w:pPr>
        <w:pStyle w:val="Textkrper"/>
      </w:pPr>
      <w:r w:rsidRPr="00C77BDD">
        <w:t xml:space="preserve">Nehmen Sie </w:t>
      </w:r>
      <w:r w:rsidRPr="00C77BDD">
        <w:rPr>
          <w:b/>
          <w:bCs/>
        </w:rPr>
        <w:t>drei</w:t>
      </w:r>
      <w:r w:rsidRPr="00C77BDD">
        <w:t xml:space="preserve"> Themen aus dem Unterricht</w:t>
      </w:r>
      <w:r w:rsidR="00464768" w:rsidRPr="00C77BDD">
        <w:t xml:space="preserve">. </w:t>
      </w:r>
      <w:r w:rsidR="00551203" w:rsidRPr="00C77BDD">
        <w:t xml:space="preserve">Fassen </w:t>
      </w:r>
      <w:r w:rsidRPr="00C77BDD">
        <w:t>Sie</w:t>
      </w:r>
      <w:r w:rsidR="00464768" w:rsidRPr="00C77BDD">
        <w:t xml:space="preserve"> jedes Thema</w:t>
      </w:r>
      <w:r w:rsidR="00551203" w:rsidRPr="00C77BDD">
        <w:t xml:space="preserve"> in Ihren Worten zusammen</w:t>
      </w:r>
      <w:r w:rsidR="00464768" w:rsidRPr="00C77BDD">
        <w:t xml:space="preserve">, machen Sie je ein konkretes Beispiel mit </w:t>
      </w:r>
      <w:r w:rsidR="00464768" w:rsidRPr="00C77BDD">
        <w:rPr>
          <w:b/>
          <w:bCs/>
        </w:rPr>
        <w:t>Bezug zum Praxisprojekt</w:t>
      </w:r>
      <w:r w:rsidR="00464768" w:rsidRPr="00C77BDD">
        <w:t xml:space="preserve"> </w:t>
      </w:r>
      <w:r w:rsidR="009F30E0" w:rsidRPr="00C77BDD">
        <w:t xml:space="preserve">(In </w:t>
      </w:r>
      <w:r w:rsidR="000E5D25" w:rsidRPr="00C77BDD">
        <w:t>unserem Projekt…)</w:t>
      </w:r>
      <w:r w:rsidR="000E5D25">
        <w:t xml:space="preserve"> mit </w:t>
      </w:r>
      <w:r w:rsidR="000E5D25" w:rsidRPr="00284EE1">
        <w:rPr>
          <w:b/>
          <w:bCs/>
        </w:rPr>
        <w:t>konkreten Angaben</w:t>
      </w:r>
      <w:r w:rsidR="008E453D">
        <w:rPr>
          <w:b/>
          <w:bCs/>
        </w:rPr>
        <w:t>/Zahlen/</w:t>
      </w:r>
      <w:r w:rsidR="00745EFB">
        <w:rPr>
          <w:b/>
          <w:bCs/>
        </w:rPr>
        <w:t>Begründungen</w:t>
      </w:r>
      <w:r w:rsidR="000E5D25" w:rsidRPr="00284EE1">
        <w:rPr>
          <w:b/>
          <w:bCs/>
        </w:rPr>
        <w:t xml:space="preserve"> </w:t>
      </w:r>
      <w:r w:rsidR="000E5D25">
        <w:rPr>
          <w:b/>
          <w:bCs/>
        </w:rPr>
        <w:t>aus Ihrem Praxisp</w:t>
      </w:r>
      <w:r w:rsidR="000E5D25" w:rsidRPr="00284EE1">
        <w:rPr>
          <w:b/>
          <w:bCs/>
        </w:rPr>
        <w:t>rojekt</w:t>
      </w:r>
      <w:r w:rsidR="000E5D25" w:rsidRPr="00C77BDD">
        <w:t xml:space="preserve"> und ergänzen Sie das Thema je mit einem passenden Bild.</w:t>
      </w:r>
    </w:p>
    <w:p w14:paraId="618A5B57" w14:textId="77777777" w:rsidR="000E5D25" w:rsidRPr="00C77BDD" w:rsidRDefault="000E5D25" w:rsidP="00982C94">
      <w:pPr>
        <w:pStyle w:val="Textkrper"/>
      </w:pPr>
    </w:p>
    <w:p w14:paraId="13DEF751" w14:textId="77777777" w:rsidR="00982C94" w:rsidRDefault="00982C94" w:rsidP="00982C94">
      <w:pPr>
        <w:pStyle w:val="Textkrper"/>
      </w:pPr>
      <w:r>
        <w:t>x.2</w:t>
      </w:r>
      <w:r>
        <w:tab/>
      </w:r>
      <w:r w:rsidR="007007A7">
        <w:t>Neue Erkenntnisse für die Praxis – Persönlicher Nutzen</w:t>
      </w:r>
    </w:p>
    <w:p w14:paraId="6BC2A8AD" w14:textId="77777777" w:rsidR="007007A7" w:rsidRDefault="007007A7" w:rsidP="007007A7">
      <w:r>
        <w:t xml:space="preserve">Beschreiben Sie in wenigen Sätzen, </w:t>
      </w:r>
      <w:r w:rsidRPr="00F12A85">
        <w:t>was</w:t>
      </w:r>
      <w:r>
        <w:t xml:space="preserve"> Sie </w:t>
      </w:r>
      <w:r w:rsidRPr="00F12A85">
        <w:rPr>
          <w:b/>
          <w:bCs/>
        </w:rPr>
        <w:t>warum</w:t>
      </w:r>
      <w:r>
        <w:t xml:space="preserve"> in der Praxis anwenden werden und was für einen persönlicher Nutzen Sie aus dem Gelernten ziehen. Mögliche Satzanfänge sind</w:t>
      </w:r>
      <w:r w:rsidR="005F280F">
        <w:t xml:space="preserve"> zum Beispiel</w:t>
      </w:r>
      <w:r>
        <w:t>:</w:t>
      </w:r>
    </w:p>
    <w:p w14:paraId="25CDF547" w14:textId="77777777" w:rsidR="007007A7" w:rsidRDefault="007007A7" w:rsidP="007007A7">
      <w:pPr>
        <w:numPr>
          <w:ilvl w:val="0"/>
          <w:numId w:val="43"/>
        </w:numPr>
      </w:pPr>
      <w:r>
        <w:t>In der Praxis bzw. im Lehrbetrieb wende ich … an, weil …</w:t>
      </w:r>
    </w:p>
    <w:p w14:paraId="69476527" w14:textId="77777777" w:rsidR="007007A7" w:rsidRDefault="007007A7" w:rsidP="007007A7">
      <w:pPr>
        <w:numPr>
          <w:ilvl w:val="0"/>
          <w:numId w:val="43"/>
        </w:numPr>
      </w:pPr>
      <w:r>
        <w:t>Persönlich nützt mir …, damit …</w:t>
      </w:r>
    </w:p>
    <w:p w14:paraId="73008A7E" w14:textId="77777777" w:rsidR="007007A7" w:rsidRDefault="007007A7" w:rsidP="007007A7">
      <w:pPr>
        <w:numPr>
          <w:ilvl w:val="0"/>
          <w:numId w:val="43"/>
        </w:numPr>
      </w:pPr>
      <w:r>
        <w:t>Für mich persönlich ist das … wichtig, weil …</w:t>
      </w:r>
    </w:p>
    <w:p w14:paraId="76CDF13E" w14:textId="77777777" w:rsidR="00982C94" w:rsidRPr="00BA635F" w:rsidRDefault="00982C94" w:rsidP="00982C94">
      <w:pPr>
        <w:pStyle w:val="Textkrper"/>
      </w:pPr>
    </w:p>
    <w:p w14:paraId="55ACBFE6" w14:textId="77777777" w:rsidR="00982C94" w:rsidRDefault="00982C94" w:rsidP="00982C94">
      <w:pPr>
        <w:pStyle w:val="Textkrper"/>
      </w:pPr>
      <w:r>
        <w:t>x.3</w:t>
      </w:r>
      <w:r>
        <w:tab/>
        <w:t xml:space="preserve">Zusammenfassung mittels </w:t>
      </w:r>
      <w:r w:rsidR="007D4D19">
        <w:t>Mindmap</w:t>
      </w:r>
    </w:p>
    <w:p w14:paraId="5F4AB571" w14:textId="77777777" w:rsidR="00982C94" w:rsidRPr="00464768" w:rsidRDefault="00982C94" w:rsidP="00982C94">
      <w:pPr>
        <w:pStyle w:val="Textkrper"/>
        <w:rPr>
          <w:strike/>
        </w:rPr>
      </w:pPr>
      <w:r>
        <w:t xml:space="preserve">Erstellen Sie eine </w:t>
      </w:r>
      <w:r w:rsidRPr="000663F3">
        <w:rPr>
          <w:b/>
          <w:bCs/>
        </w:rPr>
        <w:t>grafische Zusammenfassung</w:t>
      </w:r>
      <w:r>
        <w:t xml:space="preserve"> mit der Methode «</w:t>
      </w:r>
      <w:r w:rsidR="007D4D19">
        <w:t>Mindmap</w:t>
      </w:r>
      <w:r>
        <w:t xml:space="preserve">» </w:t>
      </w:r>
      <w:r w:rsidR="0075515A">
        <w:t>(</w:t>
      </w:r>
      <w:r>
        <w:t xml:space="preserve">z. B. mit dem Tool </w:t>
      </w:r>
      <w:r w:rsidR="007D4D19">
        <w:t>mindmeister.com</w:t>
      </w:r>
      <w:r w:rsidR="0075515A" w:rsidRPr="001D3F48">
        <w:t>)</w:t>
      </w:r>
      <w:r>
        <w:t>.</w:t>
      </w:r>
      <w:r w:rsidR="0075515A">
        <w:t xml:space="preserve"> D</w:t>
      </w:r>
      <w:r w:rsidR="007D4D19">
        <w:t>as Mindm</w:t>
      </w:r>
      <w:r w:rsidR="0075515A">
        <w:t xml:space="preserve">ap muss </w:t>
      </w:r>
      <w:r w:rsidR="007D4D19">
        <w:t>eine A4-Seite quer füllen</w:t>
      </w:r>
      <w:r w:rsidR="005A7462">
        <w:t xml:space="preserve">, </w:t>
      </w:r>
      <w:r w:rsidR="007D4D19" w:rsidRPr="00C20C29">
        <w:rPr>
          <w:color w:val="00B050"/>
        </w:rPr>
        <w:t xml:space="preserve">farbig </w:t>
      </w:r>
      <w:r w:rsidR="007D4D19">
        <w:t>sein</w:t>
      </w:r>
      <w:r w:rsidR="005A7462">
        <w:t xml:space="preserve"> und Bilder beinhalten</w:t>
      </w:r>
      <w:r w:rsidR="003A4E7F">
        <w:t>.</w:t>
      </w:r>
      <w:r w:rsidR="007D4D19">
        <w:t xml:space="preserve"> </w:t>
      </w:r>
    </w:p>
    <w:p w14:paraId="501F968D" w14:textId="77777777" w:rsidR="00982C94" w:rsidRDefault="00982C94" w:rsidP="00982C94">
      <w:pPr>
        <w:pStyle w:val="Textkrper"/>
      </w:pPr>
    </w:p>
    <w:p w14:paraId="66DF8BA4" w14:textId="77777777" w:rsidR="001E1E61" w:rsidRDefault="001E1E61" w:rsidP="00982C94">
      <w:pPr>
        <w:pStyle w:val="Textkrper"/>
      </w:pPr>
      <w:r>
        <w:t>x.4</w:t>
      </w:r>
      <w:r>
        <w:tab/>
        <w:t>Unterrichtsnotizen</w:t>
      </w:r>
    </w:p>
    <w:p w14:paraId="28FD0C6A" w14:textId="77777777" w:rsidR="001E1E61" w:rsidRDefault="001E1E61" w:rsidP="00982C94">
      <w:pPr>
        <w:pStyle w:val="Textkrper"/>
      </w:pPr>
      <w:r>
        <w:t xml:space="preserve">Ihre persönlichen Notizen, diese werden </w:t>
      </w:r>
      <w:r w:rsidRPr="00534A2F">
        <w:rPr>
          <w:b/>
          <w:bCs/>
        </w:rPr>
        <w:t>nicht</w:t>
      </w:r>
      <w:r>
        <w:t xml:space="preserve"> bewertet.</w:t>
      </w:r>
    </w:p>
    <w:p w14:paraId="0ED1FF53" w14:textId="77777777" w:rsidR="001E1E61" w:rsidRDefault="001E1E61" w:rsidP="00982C94">
      <w:pPr>
        <w:pStyle w:val="Textkrper"/>
      </w:pPr>
    </w:p>
    <w:p w14:paraId="293CCB33" w14:textId="77777777" w:rsidR="00FC5BA9" w:rsidRDefault="00FC5BA9" w:rsidP="00982C94">
      <w:pPr>
        <w:pStyle w:val="Textkrper"/>
      </w:pPr>
    </w:p>
    <w:p w14:paraId="1C4C3846" w14:textId="77777777" w:rsidR="00FD1203" w:rsidRDefault="00FD1203" w:rsidP="00FD1203">
      <w:pPr>
        <w:rPr>
          <w:b/>
          <w:bCs/>
        </w:rPr>
      </w:pPr>
      <w:r>
        <w:rPr>
          <w:b/>
          <w:bCs/>
        </w:rPr>
        <w:t>Umfang (ohne Unterrichtsnotizen)</w:t>
      </w:r>
    </w:p>
    <w:p w14:paraId="3317999E" w14:textId="77777777" w:rsidR="00FD1203" w:rsidRDefault="005F280F" w:rsidP="00FD1203">
      <w:pPr>
        <w:pStyle w:val="Textkrper"/>
      </w:pPr>
      <w:r>
        <w:t>P</w:t>
      </w:r>
      <w:r w:rsidRPr="00BA635F">
        <w:t>ro Unterrichtswoche</w:t>
      </w:r>
      <w:r>
        <w:t>:</w:t>
      </w:r>
      <w:r w:rsidRPr="00BA635F">
        <w:t xml:space="preserve"> </w:t>
      </w:r>
      <w:r w:rsidR="00FD1203">
        <w:t>Mindestens 2 Seiten</w:t>
      </w:r>
    </w:p>
    <w:p w14:paraId="2B6D011D" w14:textId="77777777" w:rsidR="00982C94" w:rsidRDefault="00982C94" w:rsidP="00982C94">
      <w:pPr>
        <w:pStyle w:val="Textkrper"/>
      </w:pPr>
      <w:r>
        <w:br w:type="page"/>
      </w:r>
    </w:p>
    <w:p w14:paraId="0FD090A7" w14:textId="77777777" w:rsidR="00982C94" w:rsidRDefault="00982C94" w:rsidP="00982C94">
      <w:pPr>
        <w:pStyle w:val="Textkrper"/>
        <w:rPr>
          <w:b/>
          <w:sz w:val="32"/>
          <w:szCs w:val="32"/>
        </w:rPr>
      </w:pPr>
      <w:r>
        <w:rPr>
          <w:b/>
          <w:sz w:val="32"/>
          <w:szCs w:val="32"/>
        </w:rPr>
        <w:lastRenderedPageBreak/>
        <w:t>Inhaltsverzeichnis</w:t>
      </w:r>
    </w:p>
    <w:p w14:paraId="4F4A0559" w14:textId="77777777" w:rsidR="0046629B" w:rsidRDefault="00982C94">
      <w:pPr>
        <w:pStyle w:val="Verzeichnis1"/>
        <w:tabs>
          <w:tab w:val="left" w:pos="480"/>
          <w:tab w:val="right" w:leader="dot" w:pos="9628"/>
        </w:tabs>
        <w:rPr>
          <w:rFonts w:asciiTheme="minorHAnsi" w:eastAsiaTheme="minorEastAsia" w:hAnsiTheme="minorHAnsi" w:cstheme="minorBidi"/>
          <w:b w:val="0"/>
          <w:noProof/>
          <w:sz w:val="22"/>
          <w:szCs w:val="22"/>
          <w:lang w:eastAsia="de-CH"/>
        </w:rPr>
      </w:pPr>
      <w:r>
        <w:rPr>
          <w:rFonts w:cs="Arial"/>
          <w:b w:val="0"/>
          <w:i/>
          <w:sz w:val="28"/>
          <w:szCs w:val="28"/>
        </w:rPr>
        <w:fldChar w:fldCharType="begin"/>
      </w:r>
      <w:r>
        <w:rPr>
          <w:rFonts w:cs="Arial"/>
          <w:b w:val="0"/>
          <w:i/>
          <w:sz w:val="28"/>
          <w:szCs w:val="28"/>
        </w:rPr>
        <w:instrText xml:space="preserve"> TOC \o "1-1" \h \z \u </w:instrText>
      </w:r>
      <w:r>
        <w:rPr>
          <w:rFonts w:cs="Arial"/>
          <w:b w:val="0"/>
          <w:i/>
          <w:sz w:val="28"/>
          <w:szCs w:val="28"/>
        </w:rPr>
        <w:fldChar w:fldCharType="separate"/>
      </w:r>
      <w:hyperlink w:anchor="_Toc64397044" w:history="1">
        <w:r w:rsidR="0046629B" w:rsidRPr="00445C96">
          <w:rPr>
            <w:rStyle w:val="Hyperlink"/>
            <w:noProof/>
          </w:rPr>
          <w:t>1</w:t>
        </w:r>
        <w:r w:rsidR="0046629B">
          <w:rPr>
            <w:rFonts w:asciiTheme="minorHAnsi" w:eastAsiaTheme="minorEastAsia" w:hAnsiTheme="minorHAnsi" w:cstheme="minorBidi"/>
            <w:b w:val="0"/>
            <w:noProof/>
            <w:sz w:val="22"/>
            <w:szCs w:val="22"/>
            <w:lang w:eastAsia="de-CH"/>
          </w:rPr>
          <w:tab/>
        </w:r>
        <w:r w:rsidR="0046629B" w:rsidRPr="00445C96">
          <w:rPr>
            <w:rStyle w:val="Hyperlink"/>
            <w:noProof/>
          </w:rPr>
          <w:t>Ihr Praxisprojekt</w:t>
        </w:r>
        <w:r w:rsidR="0046629B">
          <w:rPr>
            <w:noProof/>
            <w:webHidden/>
          </w:rPr>
          <w:tab/>
        </w:r>
        <w:r w:rsidR="0046629B">
          <w:rPr>
            <w:noProof/>
            <w:webHidden/>
          </w:rPr>
          <w:fldChar w:fldCharType="begin"/>
        </w:r>
        <w:r w:rsidR="0046629B">
          <w:rPr>
            <w:noProof/>
            <w:webHidden/>
          </w:rPr>
          <w:instrText xml:space="preserve"> PAGEREF _Toc64397044 \h </w:instrText>
        </w:r>
        <w:r w:rsidR="0046629B">
          <w:rPr>
            <w:noProof/>
            <w:webHidden/>
          </w:rPr>
        </w:r>
        <w:r w:rsidR="0046629B">
          <w:rPr>
            <w:noProof/>
            <w:webHidden/>
          </w:rPr>
          <w:fldChar w:fldCharType="separate"/>
        </w:r>
        <w:r w:rsidR="007007A7">
          <w:rPr>
            <w:noProof/>
            <w:webHidden/>
          </w:rPr>
          <w:t>4</w:t>
        </w:r>
        <w:r w:rsidR="0046629B">
          <w:rPr>
            <w:noProof/>
            <w:webHidden/>
          </w:rPr>
          <w:fldChar w:fldCharType="end"/>
        </w:r>
      </w:hyperlink>
    </w:p>
    <w:p w14:paraId="65BC0763" w14:textId="77777777" w:rsidR="0046629B" w:rsidRDefault="0046629B">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45" w:history="1">
        <w:r w:rsidRPr="00445C96">
          <w:rPr>
            <w:rStyle w:val="Hyperlink"/>
            <w:noProof/>
          </w:rPr>
          <w:t>2</w:t>
        </w:r>
        <w:r>
          <w:rPr>
            <w:rFonts w:asciiTheme="minorHAnsi" w:eastAsiaTheme="minorEastAsia" w:hAnsiTheme="minorHAnsi" w:cstheme="minorBidi"/>
            <w:b w:val="0"/>
            <w:noProof/>
            <w:sz w:val="22"/>
            <w:szCs w:val="22"/>
            <w:lang w:eastAsia="de-CH"/>
          </w:rPr>
          <w:tab/>
        </w:r>
        <w:r w:rsidRPr="00445C96">
          <w:rPr>
            <w:rStyle w:val="Hyperlink"/>
            <w:noProof/>
          </w:rPr>
          <w:t>Schulwoche 2</w:t>
        </w:r>
        <w:r>
          <w:rPr>
            <w:noProof/>
            <w:webHidden/>
          </w:rPr>
          <w:tab/>
        </w:r>
        <w:r>
          <w:rPr>
            <w:noProof/>
            <w:webHidden/>
          </w:rPr>
          <w:fldChar w:fldCharType="begin"/>
        </w:r>
        <w:r>
          <w:rPr>
            <w:noProof/>
            <w:webHidden/>
          </w:rPr>
          <w:instrText xml:space="preserve"> PAGEREF _Toc64397045 \h </w:instrText>
        </w:r>
        <w:r>
          <w:rPr>
            <w:noProof/>
            <w:webHidden/>
          </w:rPr>
        </w:r>
        <w:r>
          <w:rPr>
            <w:noProof/>
            <w:webHidden/>
          </w:rPr>
          <w:fldChar w:fldCharType="separate"/>
        </w:r>
        <w:r w:rsidR="007007A7">
          <w:rPr>
            <w:noProof/>
            <w:webHidden/>
          </w:rPr>
          <w:t>5</w:t>
        </w:r>
        <w:r>
          <w:rPr>
            <w:noProof/>
            <w:webHidden/>
          </w:rPr>
          <w:fldChar w:fldCharType="end"/>
        </w:r>
      </w:hyperlink>
    </w:p>
    <w:p w14:paraId="79745BEB" w14:textId="77777777" w:rsidR="0046629B" w:rsidRDefault="0046629B">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46" w:history="1">
        <w:r w:rsidRPr="00445C96">
          <w:rPr>
            <w:rStyle w:val="Hyperlink"/>
            <w:noProof/>
          </w:rPr>
          <w:t>3</w:t>
        </w:r>
        <w:r>
          <w:rPr>
            <w:rFonts w:asciiTheme="minorHAnsi" w:eastAsiaTheme="minorEastAsia" w:hAnsiTheme="minorHAnsi" w:cstheme="minorBidi"/>
            <w:b w:val="0"/>
            <w:noProof/>
            <w:sz w:val="22"/>
            <w:szCs w:val="22"/>
            <w:lang w:eastAsia="de-CH"/>
          </w:rPr>
          <w:tab/>
        </w:r>
        <w:r w:rsidRPr="00445C96">
          <w:rPr>
            <w:rStyle w:val="Hyperlink"/>
            <w:noProof/>
          </w:rPr>
          <w:t>Schulwoche 3</w:t>
        </w:r>
        <w:r>
          <w:rPr>
            <w:noProof/>
            <w:webHidden/>
          </w:rPr>
          <w:tab/>
        </w:r>
        <w:r>
          <w:rPr>
            <w:noProof/>
            <w:webHidden/>
          </w:rPr>
          <w:fldChar w:fldCharType="begin"/>
        </w:r>
        <w:r>
          <w:rPr>
            <w:noProof/>
            <w:webHidden/>
          </w:rPr>
          <w:instrText xml:space="preserve"> PAGEREF _Toc64397046 \h </w:instrText>
        </w:r>
        <w:r>
          <w:rPr>
            <w:noProof/>
            <w:webHidden/>
          </w:rPr>
        </w:r>
        <w:r>
          <w:rPr>
            <w:noProof/>
            <w:webHidden/>
          </w:rPr>
          <w:fldChar w:fldCharType="separate"/>
        </w:r>
        <w:r w:rsidR="007007A7">
          <w:rPr>
            <w:noProof/>
            <w:webHidden/>
          </w:rPr>
          <w:t>6</w:t>
        </w:r>
        <w:r>
          <w:rPr>
            <w:noProof/>
            <w:webHidden/>
          </w:rPr>
          <w:fldChar w:fldCharType="end"/>
        </w:r>
      </w:hyperlink>
    </w:p>
    <w:p w14:paraId="7FF74958" w14:textId="77777777" w:rsidR="0046629B" w:rsidRDefault="0046629B">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47" w:history="1">
        <w:r w:rsidRPr="00445C96">
          <w:rPr>
            <w:rStyle w:val="Hyperlink"/>
            <w:noProof/>
          </w:rPr>
          <w:t>4</w:t>
        </w:r>
        <w:r>
          <w:rPr>
            <w:rFonts w:asciiTheme="minorHAnsi" w:eastAsiaTheme="minorEastAsia" w:hAnsiTheme="minorHAnsi" w:cstheme="minorBidi"/>
            <w:b w:val="0"/>
            <w:noProof/>
            <w:sz w:val="22"/>
            <w:szCs w:val="22"/>
            <w:lang w:eastAsia="de-CH"/>
          </w:rPr>
          <w:tab/>
        </w:r>
        <w:r w:rsidRPr="00445C96">
          <w:rPr>
            <w:rStyle w:val="Hyperlink"/>
            <w:noProof/>
          </w:rPr>
          <w:t>Schulwoche 4</w:t>
        </w:r>
        <w:r>
          <w:rPr>
            <w:noProof/>
            <w:webHidden/>
          </w:rPr>
          <w:tab/>
        </w:r>
        <w:r>
          <w:rPr>
            <w:noProof/>
            <w:webHidden/>
          </w:rPr>
          <w:fldChar w:fldCharType="begin"/>
        </w:r>
        <w:r>
          <w:rPr>
            <w:noProof/>
            <w:webHidden/>
          </w:rPr>
          <w:instrText xml:space="preserve"> PAGEREF _Toc64397047 \h </w:instrText>
        </w:r>
        <w:r>
          <w:rPr>
            <w:noProof/>
            <w:webHidden/>
          </w:rPr>
        </w:r>
        <w:r>
          <w:rPr>
            <w:noProof/>
            <w:webHidden/>
          </w:rPr>
          <w:fldChar w:fldCharType="separate"/>
        </w:r>
        <w:r w:rsidR="007007A7">
          <w:rPr>
            <w:noProof/>
            <w:webHidden/>
          </w:rPr>
          <w:t>7</w:t>
        </w:r>
        <w:r>
          <w:rPr>
            <w:noProof/>
            <w:webHidden/>
          </w:rPr>
          <w:fldChar w:fldCharType="end"/>
        </w:r>
      </w:hyperlink>
    </w:p>
    <w:p w14:paraId="4CC5A24A" w14:textId="77777777" w:rsidR="0046629B" w:rsidRDefault="0046629B">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48" w:history="1">
        <w:r w:rsidRPr="00445C96">
          <w:rPr>
            <w:rStyle w:val="Hyperlink"/>
            <w:noProof/>
          </w:rPr>
          <w:t>5</w:t>
        </w:r>
        <w:r>
          <w:rPr>
            <w:rFonts w:asciiTheme="minorHAnsi" w:eastAsiaTheme="minorEastAsia" w:hAnsiTheme="minorHAnsi" w:cstheme="minorBidi"/>
            <w:b w:val="0"/>
            <w:noProof/>
            <w:sz w:val="22"/>
            <w:szCs w:val="22"/>
            <w:lang w:eastAsia="de-CH"/>
          </w:rPr>
          <w:tab/>
        </w:r>
        <w:r w:rsidRPr="00445C96">
          <w:rPr>
            <w:rStyle w:val="Hyperlink"/>
            <w:noProof/>
          </w:rPr>
          <w:t>Schulwoche 5</w:t>
        </w:r>
        <w:r>
          <w:rPr>
            <w:noProof/>
            <w:webHidden/>
          </w:rPr>
          <w:tab/>
        </w:r>
        <w:r>
          <w:rPr>
            <w:noProof/>
            <w:webHidden/>
          </w:rPr>
          <w:fldChar w:fldCharType="begin"/>
        </w:r>
        <w:r>
          <w:rPr>
            <w:noProof/>
            <w:webHidden/>
          </w:rPr>
          <w:instrText xml:space="preserve"> PAGEREF _Toc64397048 \h </w:instrText>
        </w:r>
        <w:r>
          <w:rPr>
            <w:noProof/>
            <w:webHidden/>
          </w:rPr>
        </w:r>
        <w:r>
          <w:rPr>
            <w:noProof/>
            <w:webHidden/>
          </w:rPr>
          <w:fldChar w:fldCharType="separate"/>
        </w:r>
        <w:r w:rsidR="007007A7">
          <w:rPr>
            <w:noProof/>
            <w:webHidden/>
          </w:rPr>
          <w:t>8</w:t>
        </w:r>
        <w:r>
          <w:rPr>
            <w:noProof/>
            <w:webHidden/>
          </w:rPr>
          <w:fldChar w:fldCharType="end"/>
        </w:r>
      </w:hyperlink>
    </w:p>
    <w:p w14:paraId="54EFCB52" w14:textId="77777777" w:rsidR="0046629B" w:rsidRDefault="0046629B">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49" w:history="1">
        <w:r w:rsidRPr="00445C96">
          <w:rPr>
            <w:rStyle w:val="Hyperlink"/>
            <w:noProof/>
          </w:rPr>
          <w:t>6</w:t>
        </w:r>
        <w:r>
          <w:rPr>
            <w:rFonts w:asciiTheme="minorHAnsi" w:eastAsiaTheme="minorEastAsia" w:hAnsiTheme="minorHAnsi" w:cstheme="minorBidi"/>
            <w:b w:val="0"/>
            <w:noProof/>
            <w:sz w:val="22"/>
            <w:szCs w:val="22"/>
            <w:lang w:eastAsia="de-CH"/>
          </w:rPr>
          <w:tab/>
        </w:r>
        <w:r w:rsidRPr="00445C96">
          <w:rPr>
            <w:rStyle w:val="Hyperlink"/>
            <w:noProof/>
          </w:rPr>
          <w:t>Schulwoche 6</w:t>
        </w:r>
        <w:r>
          <w:rPr>
            <w:noProof/>
            <w:webHidden/>
          </w:rPr>
          <w:tab/>
        </w:r>
        <w:r>
          <w:rPr>
            <w:noProof/>
            <w:webHidden/>
          </w:rPr>
          <w:fldChar w:fldCharType="begin"/>
        </w:r>
        <w:r>
          <w:rPr>
            <w:noProof/>
            <w:webHidden/>
          </w:rPr>
          <w:instrText xml:space="preserve"> PAGEREF _Toc64397049 \h </w:instrText>
        </w:r>
        <w:r>
          <w:rPr>
            <w:noProof/>
            <w:webHidden/>
          </w:rPr>
        </w:r>
        <w:r>
          <w:rPr>
            <w:noProof/>
            <w:webHidden/>
          </w:rPr>
          <w:fldChar w:fldCharType="separate"/>
        </w:r>
        <w:r w:rsidR="007007A7">
          <w:rPr>
            <w:noProof/>
            <w:webHidden/>
          </w:rPr>
          <w:t>9</w:t>
        </w:r>
        <w:r>
          <w:rPr>
            <w:noProof/>
            <w:webHidden/>
          </w:rPr>
          <w:fldChar w:fldCharType="end"/>
        </w:r>
      </w:hyperlink>
    </w:p>
    <w:p w14:paraId="0E57EBD9" w14:textId="77777777" w:rsidR="0046629B" w:rsidRDefault="0046629B">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50" w:history="1">
        <w:r w:rsidRPr="00445C96">
          <w:rPr>
            <w:rStyle w:val="Hyperlink"/>
            <w:noProof/>
          </w:rPr>
          <w:t>7</w:t>
        </w:r>
        <w:r>
          <w:rPr>
            <w:rFonts w:asciiTheme="minorHAnsi" w:eastAsiaTheme="minorEastAsia" w:hAnsiTheme="minorHAnsi" w:cstheme="minorBidi"/>
            <w:b w:val="0"/>
            <w:noProof/>
            <w:sz w:val="22"/>
            <w:szCs w:val="22"/>
            <w:lang w:eastAsia="de-CH"/>
          </w:rPr>
          <w:tab/>
        </w:r>
        <w:r w:rsidRPr="00445C96">
          <w:rPr>
            <w:rStyle w:val="Hyperlink"/>
            <w:noProof/>
          </w:rPr>
          <w:t>Schulwoche 7</w:t>
        </w:r>
        <w:r>
          <w:rPr>
            <w:noProof/>
            <w:webHidden/>
          </w:rPr>
          <w:tab/>
        </w:r>
        <w:r>
          <w:rPr>
            <w:noProof/>
            <w:webHidden/>
          </w:rPr>
          <w:fldChar w:fldCharType="begin"/>
        </w:r>
        <w:r>
          <w:rPr>
            <w:noProof/>
            <w:webHidden/>
          </w:rPr>
          <w:instrText xml:space="preserve"> PAGEREF _Toc64397050 \h </w:instrText>
        </w:r>
        <w:r>
          <w:rPr>
            <w:noProof/>
            <w:webHidden/>
          </w:rPr>
        </w:r>
        <w:r>
          <w:rPr>
            <w:noProof/>
            <w:webHidden/>
          </w:rPr>
          <w:fldChar w:fldCharType="separate"/>
        </w:r>
        <w:r w:rsidR="007007A7">
          <w:rPr>
            <w:noProof/>
            <w:webHidden/>
          </w:rPr>
          <w:t>10</w:t>
        </w:r>
        <w:r>
          <w:rPr>
            <w:noProof/>
            <w:webHidden/>
          </w:rPr>
          <w:fldChar w:fldCharType="end"/>
        </w:r>
      </w:hyperlink>
    </w:p>
    <w:p w14:paraId="5DFF9C40" w14:textId="77777777" w:rsidR="0046629B" w:rsidRDefault="0046629B">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51" w:history="1">
        <w:r w:rsidRPr="00445C96">
          <w:rPr>
            <w:rStyle w:val="Hyperlink"/>
            <w:noProof/>
          </w:rPr>
          <w:t>8</w:t>
        </w:r>
        <w:r>
          <w:rPr>
            <w:rFonts w:asciiTheme="minorHAnsi" w:eastAsiaTheme="minorEastAsia" w:hAnsiTheme="minorHAnsi" w:cstheme="minorBidi"/>
            <w:b w:val="0"/>
            <w:noProof/>
            <w:sz w:val="22"/>
            <w:szCs w:val="22"/>
            <w:lang w:eastAsia="de-CH"/>
          </w:rPr>
          <w:tab/>
        </w:r>
        <w:r w:rsidRPr="00445C96">
          <w:rPr>
            <w:rStyle w:val="Hyperlink"/>
            <w:noProof/>
          </w:rPr>
          <w:t>Schulwoche 8</w:t>
        </w:r>
        <w:r>
          <w:rPr>
            <w:noProof/>
            <w:webHidden/>
          </w:rPr>
          <w:tab/>
        </w:r>
        <w:r>
          <w:rPr>
            <w:noProof/>
            <w:webHidden/>
          </w:rPr>
          <w:fldChar w:fldCharType="begin"/>
        </w:r>
        <w:r>
          <w:rPr>
            <w:noProof/>
            <w:webHidden/>
          </w:rPr>
          <w:instrText xml:space="preserve"> PAGEREF _Toc64397051 \h </w:instrText>
        </w:r>
        <w:r>
          <w:rPr>
            <w:noProof/>
            <w:webHidden/>
          </w:rPr>
        </w:r>
        <w:r>
          <w:rPr>
            <w:noProof/>
            <w:webHidden/>
          </w:rPr>
          <w:fldChar w:fldCharType="separate"/>
        </w:r>
        <w:r w:rsidR="007007A7">
          <w:rPr>
            <w:noProof/>
            <w:webHidden/>
          </w:rPr>
          <w:t>11</w:t>
        </w:r>
        <w:r>
          <w:rPr>
            <w:noProof/>
            <w:webHidden/>
          </w:rPr>
          <w:fldChar w:fldCharType="end"/>
        </w:r>
      </w:hyperlink>
    </w:p>
    <w:p w14:paraId="321A3AD6" w14:textId="77777777" w:rsidR="0046629B" w:rsidRDefault="0046629B">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52" w:history="1">
        <w:r w:rsidRPr="00445C96">
          <w:rPr>
            <w:rStyle w:val="Hyperlink"/>
            <w:noProof/>
          </w:rPr>
          <w:t>9</w:t>
        </w:r>
        <w:r>
          <w:rPr>
            <w:rFonts w:asciiTheme="minorHAnsi" w:eastAsiaTheme="minorEastAsia" w:hAnsiTheme="minorHAnsi" w:cstheme="minorBidi"/>
            <w:b w:val="0"/>
            <w:noProof/>
            <w:sz w:val="22"/>
            <w:szCs w:val="22"/>
            <w:lang w:eastAsia="de-CH"/>
          </w:rPr>
          <w:tab/>
        </w:r>
        <w:r w:rsidRPr="00445C96">
          <w:rPr>
            <w:rStyle w:val="Hyperlink"/>
            <w:noProof/>
          </w:rPr>
          <w:t>Schulwoche 9</w:t>
        </w:r>
        <w:r>
          <w:rPr>
            <w:noProof/>
            <w:webHidden/>
          </w:rPr>
          <w:tab/>
        </w:r>
        <w:r>
          <w:rPr>
            <w:noProof/>
            <w:webHidden/>
          </w:rPr>
          <w:fldChar w:fldCharType="begin"/>
        </w:r>
        <w:r>
          <w:rPr>
            <w:noProof/>
            <w:webHidden/>
          </w:rPr>
          <w:instrText xml:space="preserve"> PAGEREF _Toc64397052 \h </w:instrText>
        </w:r>
        <w:r>
          <w:rPr>
            <w:noProof/>
            <w:webHidden/>
          </w:rPr>
        </w:r>
        <w:r>
          <w:rPr>
            <w:noProof/>
            <w:webHidden/>
          </w:rPr>
          <w:fldChar w:fldCharType="separate"/>
        </w:r>
        <w:r w:rsidR="007007A7">
          <w:rPr>
            <w:noProof/>
            <w:webHidden/>
          </w:rPr>
          <w:t>12</w:t>
        </w:r>
        <w:r>
          <w:rPr>
            <w:noProof/>
            <w:webHidden/>
          </w:rPr>
          <w:fldChar w:fldCharType="end"/>
        </w:r>
      </w:hyperlink>
    </w:p>
    <w:p w14:paraId="334FF9B0" w14:textId="77777777" w:rsidR="0046629B" w:rsidRDefault="0046629B">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53" w:history="1">
        <w:r w:rsidRPr="00445C96">
          <w:rPr>
            <w:rStyle w:val="Hyperlink"/>
            <w:noProof/>
          </w:rPr>
          <w:t>10</w:t>
        </w:r>
        <w:r>
          <w:rPr>
            <w:rFonts w:asciiTheme="minorHAnsi" w:eastAsiaTheme="minorEastAsia" w:hAnsiTheme="minorHAnsi" w:cstheme="minorBidi"/>
            <w:b w:val="0"/>
            <w:noProof/>
            <w:sz w:val="22"/>
            <w:szCs w:val="22"/>
            <w:lang w:eastAsia="de-CH"/>
          </w:rPr>
          <w:tab/>
        </w:r>
        <w:r w:rsidRPr="00445C96">
          <w:rPr>
            <w:rStyle w:val="Hyperlink"/>
            <w:noProof/>
          </w:rPr>
          <w:t>Schulwoche 10</w:t>
        </w:r>
        <w:r>
          <w:rPr>
            <w:noProof/>
            <w:webHidden/>
          </w:rPr>
          <w:tab/>
        </w:r>
        <w:r>
          <w:rPr>
            <w:noProof/>
            <w:webHidden/>
          </w:rPr>
          <w:fldChar w:fldCharType="begin"/>
        </w:r>
        <w:r>
          <w:rPr>
            <w:noProof/>
            <w:webHidden/>
          </w:rPr>
          <w:instrText xml:space="preserve"> PAGEREF _Toc64397053 \h </w:instrText>
        </w:r>
        <w:r>
          <w:rPr>
            <w:noProof/>
            <w:webHidden/>
          </w:rPr>
        </w:r>
        <w:r>
          <w:rPr>
            <w:noProof/>
            <w:webHidden/>
          </w:rPr>
          <w:fldChar w:fldCharType="separate"/>
        </w:r>
        <w:r w:rsidR="007007A7">
          <w:rPr>
            <w:noProof/>
            <w:webHidden/>
          </w:rPr>
          <w:t>13</w:t>
        </w:r>
        <w:r>
          <w:rPr>
            <w:noProof/>
            <w:webHidden/>
          </w:rPr>
          <w:fldChar w:fldCharType="end"/>
        </w:r>
      </w:hyperlink>
    </w:p>
    <w:p w14:paraId="1E2A9587" w14:textId="77777777" w:rsidR="0046629B" w:rsidRDefault="0046629B">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54" w:history="1">
        <w:r w:rsidRPr="00445C96">
          <w:rPr>
            <w:rStyle w:val="Hyperlink"/>
            <w:noProof/>
          </w:rPr>
          <w:t>11</w:t>
        </w:r>
        <w:r>
          <w:rPr>
            <w:rFonts w:asciiTheme="minorHAnsi" w:eastAsiaTheme="minorEastAsia" w:hAnsiTheme="minorHAnsi" w:cstheme="minorBidi"/>
            <w:b w:val="0"/>
            <w:noProof/>
            <w:sz w:val="22"/>
            <w:szCs w:val="22"/>
            <w:lang w:eastAsia="de-CH"/>
          </w:rPr>
          <w:tab/>
        </w:r>
        <w:r w:rsidRPr="00445C96">
          <w:rPr>
            <w:rStyle w:val="Hyperlink"/>
            <w:noProof/>
          </w:rPr>
          <w:t>Schulwoche 11</w:t>
        </w:r>
        <w:r>
          <w:rPr>
            <w:noProof/>
            <w:webHidden/>
          </w:rPr>
          <w:tab/>
        </w:r>
        <w:r>
          <w:rPr>
            <w:noProof/>
            <w:webHidden/>
          </w:rPr>
          <w:fldChar w:fldCharType="begin"/>
        </w:r>
        <w:r>
          <w:rPr>
            <w:noProof/>
            <w:webHidden/>
          </w:rPr>
          <w:instrText xml:space="preserve"> PAGEREF _Toc64397054 \h </w:instrText>
        </w:r>
        <w:r>
          <w:rPr>
            <w:noProof/>
            <w:webHidden/>
          </w:rPr>
        </w:r>
        <w:r>
          <w:rPr>
            <w:noProof/>
            <w:webHidden/>
          </w:rPr>
          <w:fldChar w:fldCharType="separate"/>
        </w:r>
        <w:r w:rsidR="007007A7">
          <w:rPr>
            <w:noProof/>
            <w:webHidden/>
          </w:rPr>
          <w:t>14</w:t>
        </w:r>
        <w:r>
          <w:rPr>
            <w:noProof/>
            <w:webHidden/>
          </w:rPr>
          <w:fldChar w:fldCharType="end"/>
        </w:r>
      </w:hyperlink>
    </w:p>
    <w:p w14:paraId="62B7258C" w14:textId="77777777" w:rsidR="0046629B" w:rsidRDefault="0046629B">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55" w:history="1">
        <w:r w:rsidRPr="00445C96">
          <w:rPr>
            <w:rStyle w:val="Hyperlink"/>
            <w:noProof/>
          </w:rPr>
          <w:t>12</w:t>
        </w:r>
        <w:r>
          <w:rPr>
            <w:rFonts w:asciiTheme="minorHAnsi" w:eastAsiaTheme="minorEastAsia" w:hAnsiTheme="minorHAnsi" w:cstheme="minorBidi"/>
            <w:b w:val="0"/>
            <w:noProof/>
            <w:sz w:val="22"/>
            <w:szCs w:val="22"/>
            <w:lang w:eastAsia="de-CH"/>
          </w:rPr>
          <w:tab/>
        </w:r>
        <w:r w:rsidRPr="00445C96">
          <w:rPr>
            <w:rStyle w:val="Hyperlink"/>
            <w:noProof/>
          </w:rPr>
          <w:t>Schulwoche 12</w:t>
        </w:r>
        <w:r>
          <w:rPr>
            <w:noProof/>
            <w:webHidden/>
          </w:rPr>
          <w:tab/>
        </w:r>
        <w:r>
          <w:rPr>
            <w:noProof/>
            <w:webHidden/>
          </w:rPr>
          <w:fldChar w:fldCharType="begin"/>
        </w:r>
        <w:r>
          <w:rPr>
            <w:noProof/>
            <w:webHidden/>
          </w:rPr>
          <w:instrText xml:space="preserve"> PAGEREF _Toc64397055 \h </w:instrText>
        </w:r>
        <w:r>
          <w:rPr>
            <w:noProof/>
            <w:webHidden/>
          </w:rPr>
        </w:r>
        <w:r>
          <w:rPr>
            <w:noProof/>
            <w:webHidden/>
          </w:rPr>
          <w:fldChar w:fldCharType="separate"/>
        </w:r>
        <w:r w:rsidR="007007A7">
          <w:rPr>
            <w:noProof/>
            <w:webHidden/>
          </w:rPr>
          <w:t>15</w:t>
        </w:r>
        <w:r>
          <w:rPr>
            <w:noProof/>
            <w:webHidden/>
          </w:rPr>
          <w:fldChar w:fldCharType="end"/>
        </w:r>
      </w:hyperlink>
    </w:p>
    <w:p w14:paraId="27284CF8" w14:textId="77777777" w:rsidR="0046629B" w:rsidRDefault="0046629B">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56" w:history="1">
        <w:r w:rsidRPr="00445C96">
          <w:rPr>
            <w:rStyle w:val="Hyperlink"/>
            <w:noProof/>
          </w:rPr>
          <w:t>13</w:t>
        </w:r>
        <w:r>
          <w:rPr>
            <w:rFonts w:asciiTheme="minorHAnsi" w:eastAsiaTheme="minorEastAsia" w:hAnsiTheme="minorHAnsi" w:cstheme="minorBidi"/>
            <w:b w:val="0"/>
            <w:noProof/>
            <w:sz w:val="22"/>
            <w:szCs w:val="22"/>
            <w:lang w:eastAsia="de-CH"/>
          </w:rPr>
          <w:tab/>
        </w:r>
        <w:r w:rsidRPr="00445C96">
          <w:rPr>
            <w:rStyle w:val="Hyperlink"/>
            <w:noProof/>
          </w:rPr>
          <w:t>Schulwoche 13</w:t>
        </w:r>
        <w:r>
          <w:rPr>
            <w:noProof/>
            <w:webHidden/>
          </w:rPr>
          <w:tab/>
        </w:r>
        <w:r>
          <w:rPr>
            <w:noProof/>
            <w:webHidden/>
          </w:rPr>
          <w:fldChar w:fldCharType="begin"/>
        </w:r>
        <w:r>
          <w:rPr>
            <w:noProof/>
            <w:webHidden/>
          </w:rPr>
          <w:instrText xml:space="preserve"> PAGEREF _Toc64397056 \h </w:instrText>
        </w:r>
        <w:r>
          <w:rPr>
            <w:noProof/>
            <w:webHidden/>
          </w:rPr>
        </w:r>
        <w:r>
          <w:rPr>
            <w:noProof/>
            <w:webHidden/>
          </w:rPr>
          <w:fldChar w:fldCharType="separate"/>
        </w:r>
        <w:r w:rsidR="007007A7">
          <w:rPr>
            <w:noProof/>
            <w:webHidden/>
          </w:rPr>
          <w:t>16</w:t>
        </w:r>
        <w:r>
          <w:rPr>
            <w:noProof/>
            <w:webHidden/>
          </w:rPr>
          <w:fldChar w:fldCharType="end"/>
        </w:r>
      </w:hyperlink>
    </w:p>
    <w:p w14:paraId="501D8927" w14:textId="77777777" w:rsidR="0046629B" w:rsidRDefault="0046629B">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57" w:history="1">
        <w:r w:rsidRPr="00445C96">
          <w:rPr>
            <w:rStyle w:val="Hyperlink"/>
            <w:noProof/>
          </w:rPr>
          <w:t>14</w:t>
        </w:r>
        <w:r>
          <w:rPr>
            <w:rFonts w:asciiTheme="minorHAnsi" w:eastAsiaTheme="minorEastAsia" w:hAnsiTheme="minorHAnsi" w:cstheme="minorBidi"/>
            <w:b w:val="0"/>
            <w:noProof/>
            <w:sz w:val="22"/>
            <w:szCs w:val="22"/>
            <w:lang w:eastAsia="de-CH"/>
          </w:rPr>
          <w:tab/>
        </w:r>
        <w:r w:rsidRPr="00445C96">
          <w:rPr>
            <w:rStyle w:val="Hyperlink"/>
            <w:noProof/>
          </w:rPr>
          <w:t>Schulwoche 14</w:t>
        </w:r>
        <w:r>
          <w:rPr>
            <w:noProof/>
            <w:webHidden/>
          </w:rPr>
          <w:tab/>
        </w:r>
        <w:r>
          <w:rPr>
            <w:noProof/>
            <w:webHidden/>
          </w:rPr>
          <w:fldChar w:fldCharType="begin"/>
        </w:r>
        <w:r>
          <w:rPr>
            <w:noProof/>
            <w:webHidden/>
          </w:rPr>
          <w:instrText xml:space="preserve"> PAGEREF _Toc64397057 \h </w:instrText>
        </w:r>
        <w:r>
          <w:rPr>
            <w:noProof/>
            <w:webHidden/>
          </w:rPr>
        </w:r>
        <w:r>
          <w:rPr>
            <w:noProof/>
            <w:webHidden/>
          </w:rPr>
          <w:fldChar w:fldCharType="separate"/>
        </w:r>
        <w:r w:rsidR="007007A7">
          <w:rPr>
            <w:noProof/>
            <w:webHidden/>
          </w:rPr>
          <w:t>17</w:t>
        </w:r>
        <w:r>
          <w:rPr>
            <w:noProof/>
            <w:webHidden/>
          </w:rPr>
          <w:fldChar w:fldCharType="end"/>
        </w:r>
      </w:hyperlink>
    </w:p>
    <w:p w14:paraId="18238CD0" w14:textId="77777777" w:rsidR="0046629B" w:rsidRDefault="0046629B">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58" w:history="1">
        <w:r w:rsidRPr="00445C96">
          <w:rPr>
            <w:rStyle w:val="Hyperlink"/>
            <w:noProof/>
          </w:rPr>
          <w:t>15</w:t>
        </w:r>
        <w:r>
          <w:rPr>
            <w:rFonts w:asciiTheme="minorHAnsi" w:eastAsiaTheme="minorEastAsia" w:hAnsiTheme="minorHAnsi" w:cstheme="minorBidi"/>
            <w:b w:val="0"/>
            <w:noProof/>
            <w:sz w:val="22"/>
            <w:szCs w:val="22"/>
            <w:lang w:eastAsia="de-CH"/>
          </w:rPr>
          <w:tab/>
        </w:r>
        <w:r w:rsidRPr="00445C96">
          <w:rPr>
            <w:rStyle w:val="Hyperlink"/>
            <w:noProof/>
          </w:rPr>
          <w:t>Schulwoche 15</w:t>
        </w:r>
        <w:r>
          <w:rPr>
            <w:noProof/>
            <w:webHidden/>
          </w:rPr>
          <w:tab/>
        </w:r>
        <w:r>
          <w:rPr>
            <w:noProof/>
            <w:webHidden/>
          </w:rPr>
          <w:fldChar w:fldCharType="begin"/>
        </w:r>
        <w:r>
          <w:rPr>
            <w:noProof/>
            <w:webHidden/>
          </w:rPr>
          <w:instrText xml:space="preserve"> PAGEREF _Toc64397058 \h </w:instrText>
        </w:r>
        <w:r>
          <w:rPr>
            <w:noProof/>
            <w:webHidden/>
          </w:rPr>
        </w:r>
        <w:r>
          <w:rPr>
            <w:noProof/>
            <w:webHidden/>
          </w:rPr>
          <w:fldChar w:fldCharType="separate"/>
        </w:r>
        <w:r w:rsidR="007007A7">
          <w:rPr>
            <w:noProof/>
            <w:webHidden/>
          </w:rPr>
          <w:t>18</w:t>
        </w:r>
        <w:r>
          <w:rPr>
            <w:noProof/>
            <w:webHidden/>
          </w:rPr>
          <w:fldChar w:fldCharType="end"/>
        </w:r>
      </w:hyperlink>
    </w:p>
    <w:p w14:paraId="26DDD3C4" w14:textId="77777777" w:rsidR="0046629B" w:rsidRDefault="0046629B">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59" w:history="1">
        <w:r w:rsidRPr="00445C96">
          <w:rPr>
            <w:rStyle w:val="Hyperlink"/>
            <w:noProof/>
          </w:rPr>
          <w:t>16</w:t>
        </w:r>
        <w:r>
          <w:rPr>
            <w:rFonts w:asciiTheme="minorHAnsi" w:eastAsiaTheme="minorEastAsia" w:hAnsiTheme="minorHAnsi" w:cstheme="minorBidi"/>
            <w:b w:val="0"/>
            <w:noProof/>
            <w:sz w:val="22"/>
            <w:szCs w:val="22"/>
            <w:lang w:eastAsia="de-CH"/>
          </w:rPr>
          <w:tab/>
        </w:r>
        <w:r w:rsidRPr="00445C96">
          <w:rPr>
            <w:rStyle w:val="Hyperlink"/>
            <w:noProof/>
          </w:rPr>
          <w:t>Schulwoche 16</w:t>
        </w:r>
        <w:r>
          <w:rPr>
            <w:noProof/>
            <w:webHidden/>
          </w:rPr>
          <w:tab/>
        </w:r>
        <w:r>
          <w:rPr>
            <w:noProof/>
            <w:webHidden/>
          </w:rPr>
          <w:fldChar w:fldCharType="begin"/>
        </w:r>
        <w:r>
          <w:rPr>
            <w:noProof/>
            <w:webHidden/>
          </w:rPr>
          <w:instrText xml:space="preserve"> PAGEREF _Toc64397059 \h </w:instrText>
        </w:r>
        <w:r>
          <w:rPr>
            <w:noProof/>
            <w:webHidden/>
          </w:rPr>
        </w:r>
        <w:r>
          <w:rPr>
            <w:noProof/>
            <w:webHidden/>
          </w:rPr>
          <w:fldChar w:fldCharType="separate"/>
        </w:r>
        <w:r w:rsidR="007007A7">
          <w:rPr>
            <w:noProof/>
            <w:webHidden/>
          </w:rPr>
          <w:t>19</w:t>
        </w:r>
        <w:r>
          <w:rPr>
            <w:noProof/>
            <w:webHidden/>
          </w:rPr>
          <w:fldChar w:fldCharType="end"/>
        </w:r>
      </w:hyperlink>
    </w:p>
    <w:p w14:paraId="2711D5A1" w14:textId="77777777" w:rsidR="0046629B" w:rsidRDefault="0046629B">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60" w:history="1">
        <w:r w:rsidRPr="00445C96">
          <w:rPr>
            <w:rStyle w:val="Hyperlink"/>
            <w:noProof/>
          </w:rPr>
          <w:t>17</w:t>
        </w:r>
        <w:r>
          <w:rPr>
            <w:rFonts w:asciiTheme="minorHAnsi" w:eastAsiaTheme="minorEastAsia" w:hAnsiTheme="minorHAnsi" w:cstheme="minorBidi"/>
            <w:b w:val="0"/>
            <w:noProof/>
            <w:sz w:val="22"/>
            <w:szCs w:val="22"/>
            <w:lang w:eastAsia="de-CH"/>
          </w:rPr>
          <w:tab/>
        </w:r>
        <w:r w:rsidRPr="00445C96">
          <w:rPr>
            <w:rStyle w:val="Hyperlink"/>
            <w:noProof/>
          </w:rPr>
          <w:t>Schulwoche 17</w:t>
        </w:r>
        <w:r>
          <w:rPr>
            <w:noProof/>
            <w:webHidden/>
          </w:rPr>
          <w:tab/>
        </w:r>
        <w:r>
          <w:rPr>
            <w:noProof/>
            <w:webHidden/>
          </w:rPr>
          <w:fldChar w:fldCharType="begin"/>
        </w:r>
        <w:r>
          <w:rPr>
            <w:noProof/>
            <w:webHidden/>
          </w:rPr>
          <w:instrText xml:space="preserve"> PAGEREF _Toc64397060 \h </w:instrText>
        </w:r>
        <w:r>
          <w:rPr>
            <w:noProof/>
            <w:webHidden/>
          </w:rPr>
        </w:r>
        <w:r>
          <w:rPr>
            <w:noProof/>
            <w:webHidden/>
          </w:rPr>
          <w:fldChar w:fldCharType="separate"/>
        </w:r>
        <w:r w:rsidR="007007A7">
          <w:rPr>
            <w:noProof/>
            <w:webHidden/>
          </w:rPr>
          <w:t>20</w:t>
        </w:r>
        <w:r>
          <w:rPr>
            <w:noProof/>
            <w:webHidden/>
          </w:rPr>
          <w:fldChar w:fldCharType="end"/>
        </w:r>
      </w:hyperlink>
    </w:p>
    <w:p w14:paraId="723D49A4" w14:textId="77777777" w:rsidR="0046629B" w:rsidRDefault="0046629B">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61" w:history="1">
        <w:r w:rsidRPr="00445C96">
          <w:rPr>
            <w:rStyle w:val="Hyperlink"/>
            <w:noProof/>
          </w:rPr>
          <w:t>18</w:t>
        </w:r>
        <w:r>
          <w:rPr>
            <w:rFonts w:asciiTheme="minorHAnsi" w:eastAsiaTheme="minorEastAsia" w:hAnsiTheme="minorHAnsi" w:cstheme="minorBidi"/>
            <w:b w:val="0"/>
            <w:noProof/>
            <w:sz w:val="22"/>
            <w:szCs w:val="22"/>
            <w:lang w:eastAsia="de-CH"/>
          </w:rPr>
          <w:tab/>
        </w:r>
        <w:r w:rsidRPr="00445C96">
          <w:rPr>
            <w:rStyle w:val="Hyperlink"/>
            <w:noProof/>
          </w:rPr>
          <w:t>Schulwoche 18</w:t>
        </w:r>
        <w:r>
          <w:rPr>
            <w:noProof/>
            <w:webHidden/>
          </w:rPr>
          <w:tab/>
        </w:r>
        <w:r>
          <w:rPr>
            <w:noProof/>
            <w:webHidden/>
          </w:rPr>
          <w:fldChar w:fldCharType="begin"/>
        </w:r>
        <w:r>
          <w:rPr>
            <w:noProof/>
            <w:webHidden/>
          </w:rPr>
          <w:instrText xml:space="preserve"> PAGEREF _Toc64397061 \h </w:instrText>
        </w:r>
        <w:r>
          <w:rPr>
            <w:noProof/>
            <w:webHidden/>
          </w:rPr>
        </w:r>
        <w:r>
          <w:rPr>
            <w:noProof/>
            <w:webHidden/>
          </w:rPr>
          <w:fldChar w:fldCharType="separate"/>
        </w:r>
        <w:r w:rsidR="007007A7">
          <w:rPr>
            <w:noProof/>
            <w:webHidden/>
          </w:rPr>
          <w:t>21</w:t>
        </w:r>
        <w:r>
          <w:rPr>
            <w:noProof/>
            <w:webHidden/>
          </w:rPr>
          <w:fldChar w:fldCharType="end"/>
        </w:r>
      </w:hyperlink>
    </w:p>
    <w:p w14:paraId="343F15B6" w14:textId="77777777" w:rsidR="00987044" w:rsidRDefault="00982C94" w:rsidP="00987044">
      <w:pPr>
        <w:pStyle w:val="Verzeichnis2"/>
        <w:tabs>
          <w:tab w:val="left" w:pos="960"/>
          <w:tab w:val="right" w:leader="dot" w:pos="9062"/>
        </w:tabs>
        <w:ind w:left="0"/>
      </w:pPr>
      <w:r>
        <w:rPr>
          <w:rFonts w:cs="Arial"/>
          <w:b w:val="0"/>
          <w:i/>
          <w:sz w:val="28"/>
          <w:szCs w:val="28"/>
        </w:rPr>
        <w:fldChar w:fldCharType="end"/>
      </w:r>
    </w:p>
    <w:p w14:paraId="7330A7C7" w14:textId="77777777" w:rsidR="00987044" w:rsidRDefault="00987044" w:rsidP="00982C94">
      <w:pPr>
        <w:pStyle w:val="Textkrper"/>
      </w:pPr>
    </w:p>
    <w:p w14:paraId="2CA17421" w14:textId="77777777" w:rsidR="00987044" w:rsidRDefault="00987044">
      <w:r>
        <w:br w:type="page"/>
      </w:r>
    </w:p>
    <w:p w14:paraId="48F0F320" w14:textId="77777777" w:rsidR="00987044" w:rsidRDefault="00987044" w:rsidP="00987044">
      <w:pPr>
        <w:pStyle w:val="berschrift1"/>
      </w:pPr>
      <w:bookmarkStart w:id="1" w:name="_Toc64397044"/>
      <w:r>
        <w:lastRenderedPageBreak/>
        <w:t>Beschreibung Ihres Praxisprojekt</w:t>
      </w:r>
      <w:bookmarkEnd w:id="1"/>
      <w:r>
        <w:t>es</w:t>
      </w:r>
    </w:p>
    <w:p w14:paraId="5EABE3FF" w14:textId="77777777" w:rsidR="00987044" w:rsidRPr="0069459A" w:rsidRDefault="00987044" w:rsidP="00987044">
      <w:pPr>
        <w:pStyle w:val="Textkrper"/>
        <w:rPr>
          <w:b/>
          <w:bCs/>
        </w:rPr>
      </w:pPr>
      <w:r w:rsidRPr="0069459A">
        <w:rPr>
          <w:b/>
          <w:bCs/>
        </w:rPr>
        <w:t>Name des Praxisprojektes</w:t>
      </w:r>
    </w:p>
    <w:p w14:paraId="03569185" w14:textId="1CA64DDE" w:rsidR="00987044" w:rsidRDefault="00C96F66" w:rsidP="00987044">
      <w:pPr>
        <w:pStyle w:val="Textkrper"/>
      </w:pPr>
      <w:r>
        <w:t>Neuer Aussenstandort</w:t>
      </w:r>
    </w:p>
    <w:p w14:paraId="2B1953AA" w14:textId="77777777" w:rsidR="00987044" w:rsidRDefault="00987044" w:rsidP="00987044">
      <w:pPr>
        <w:pStyle w:val="Textkrper"/>
      </w:pPr>
    </w:p>
    <w:p w14:paraId="05AB6B04" w14:textId="77777777" w:rsidR="00987044" w:rsidRPr="0069459A" w:rsidRDefault="00987044" w:rsidP="00987044">
      <w:pPr>
        <w:pStyle w:val="Textkrper"/>
        <w:rPr>
          <w:b/>
          <w:bCs/>
        </w:rPr>
      </w:pPr>
      <w:r w:rsidRPr="0069459A">
        <w:rPr>
          <w:b/>
          <w:bCs/>
        </w:rPr>
        <w:t>Kurzbeschreibung Ihres Praxisprojekte</w:t>
      </w:r>
      <w:r>
        <w:rPr>
          <w:b/>
          <w:bCs/>
        </w:rPr>
        <w:t>s</w:t>
      </w:r>
    </w:p>
    <w:p w14:paraId="1C352C28" w14:textId="2B440D49" w:rsidR="00987044" w:rsidRDefault="00C96F66" w:rsidP="00987044">
      <w:pPr>
        <w:pStyle w:val="Textkrper"/>
      </w:pPr>
      <w:r>
        <w:t>Es wird ein neuer Aussenstandort eröffnet, um die Firma zu erweitern und zu expandieren. Wir müssen alles einrichten und bereitstellen, dass die Mitarbeiter in der Lage sind dort arbeiten zu können. Darunter zählen Möbel, Internet</w:t>
      </w:r>
    </w:p>
    <w:p w14:paraId="3EEBBABF" w14:textId="77777777" w:rsidR="00987044" w:rsidRDefault="00987044" w:rsidP="00987044">
      <w:pPr>
        <w:pStyle w:val="Textkrper"/>
      </w:pPr>
    </w:p>
    <w:p w14:paraId="7467FE69" w14:textId="77777777" w:rsidR="00987044" w:rsidRDefault="00987044" w:rsidP="00982C94">
      <w:pPr>
        <w:pStyle w:val="Textkrper"/>
      </w:pPr>
    </w:p>
    <w:p w14:paraId="5497F7DB" w14:textId="77777777" w:rsidR="00987044" w:rsidRDefault="00987044" w:rsidP="00982C94">
      <w:pPr>
        <w:pStyle w:val="Textkrper"/>
      </w:pPr>
    </w:p>
    <w:p w14:paraId="650C742F" w14:textId="77777777" w:rsidR="00987044" w:rsidRDefault="00987044" w:rsidP="00982C94">
      <w:pPr>
        <w:pStyle w:val="Textkrper"/>
      </w:pPr>
    </w:p>
    <w:p w14:paraId="29D210EF" w14:textId="77777777" w:rsidR="00987044" w:rsidRDefault="00987044" w:rsidP="00982C94">
      <w:pPr>
        <w:pStyle w:val="Textkrper"/>
      </w:pPr>
    </w:p>
    <w:p w14:paraId="7AE05CD7" w14:textId="77777777" w:rsidR="00987044" w:rsidRDefault="00987044" w:rsidP="00982C94">
      <w:pPr>
        <w:pStyle w:val="Textkrper"/>
      </w:pPr>
    </w:p>
    <w:p w14:paraId="0C5690E8" w14:textId="77777777" w:rsidR="00987044" w:rsidRDefault="00987044" w:rsidP="00982C94">
      <w:pPr>
        <w:pStyle w:val="Textkrper"/>
      </w:pPr>
    </w:p>
    <w:p w14:paraId="7001BDDD" w14:textId="77777777" w:rsidR="00987044" w:rsidRDefault="00987044" w:rsidP="00982C94">
      <w:pPr>
        <w:pStyle w:val="Textkrper"/>
      </w:pPr>
    </w:p>
    <w:p w14:paraId="0DDDC039" w14:textId="77777777" w:rsidR="00987044" w:rsidRDefault="00987044" w:rsidP="00982C94">
      <w:pPr>
        <w:pStyle w:val="Textkrper"/>
        <w:sectPr w:rsidR="00987044" w:rsidSect="00613869">
          <w:headerReference w:type="even" r:id="rId8"/>
          <w:headerReference w:type="default" r:id="rId9"/>
          <w:footerReference w:type="even" r:id="rId10"/>
          <w:footerReference w:type="default" r:id="rId11"/>
          <w:pgSz w:w="11907" w:h="16840" w:code="9"/>
          <w:pgMar w:top="1418" w:right="851" w:bottom="1134" w:left="1418" w:header="567" w:footer="397" w:gutter="0"/>
          <w:cols w:space="720"/>
          <w:docGrid w:linePitch="326"/>
        </w:sectPr>
      </w:pPr>
    </w:p>
    <w:p w14:paraId="0F2404C8" w14:textId="77777777" w:rsidR="00982C94" w:rsidRDefault="00982C94" w:rsidP="00982C94">
      <w:pPr>
        <w:pStyle w:val="berschrift1"/>
      </w:pPr>
      <w:bookmarkStart w:id="2" w:name="_Toc64397045"/>
      <w:r>
        <w:lastRenderedPageBreak/>
        <w:t>Schulwoche 2</w:t>
      </w:r>
      <w:bookmarkEnd w:id="2"/>
    </w:p>
    <w:p w14:paraId="73D8175D"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44053928" w14:textId="77777777" w:rsidR="00982C94" w:rsidRPr="00BA635F" w:rsidRDefault="00982C94" w:rsidP="00982C94">
      <w:pPr>
        <w:pStyle w:val="Textkrper"/>
      </w:pPr>
    </w:p>
    <w:p w14:paraId="176E7C70" w14:textId="77777777" w:rsidR="00982C94" w:rsidRDefault="00982C94" w:rsidP="00982C94">
      <w:pPr>
        <w:pStyle w:val="berschrift2"/>
      </w:pPr>
      <w:r>
        <w:t>Drei Themen mit Bezug zum Praxisprojekt</w:t>
      </w:r>
    </w:p>
    <w:p w14:paraId="04A8A46A" w14:textId="77777777" w:rsidR="00982C94" w:rsidRDefault="00982C94" w:rsidP="00982C94"/>
    <w:tbl>
      <w:tblPr>
        <w:tblStyle w:val="Tabellenraster"/>
        <w:tblW w:w="0" w:type="auto"/>
        <w:tblLook w:val="04A0" w:firstRow="1" w:lastRow="0" w:firstColumn="1" w:lastColumn="0" w:noHBand="0" w:noVBand="1"/>
      </w:tblPr>
      <w:tblGrid>
        <w:gridCol w:w="2234"/>
        <w:gridCol w:w="3220"/>
        <w:gridCol w:w="3100"/>
        <w:gridCol w:w="6008"/>
      </w:tblGrid>
      <w:tr w:rsidR="00A9537F" w:rsidRPr="009D594B" w14:paraId="4685639E" w14:textId="77777777" w:rsidTr="00845253">
        <w:trPr>
          <w:tblHeader/>
        </w:trPr>
        <w:tc>
          <w:tcPr>
            <w:tcW w:w="2263" w:type="dxa"/>
          </w:tcPr>
          <w:p w14:paraId="54B8342C" w14:textId="77777777" w:rsidR="00DD476C" w:rsidRPr="009D594B" w:rsidRDefault="00DD476C" w:rsidP="00845253">
            <w:pPr>
              <w:pStyle w:val="Textkrper"/>
              <w:rPr>
                <w:b/>
                <w:bCs/>
                <w:lang w:eastAsia="de-CH"/>
              </w:rPr>
            </w:pPr>
            <w:r w:rsidRPr="009D594B">
              <w:rPr>
                <w:b/>
                <w:bCs/>
                <w:lang w:eastAsia="de-CH"/>
              </w:rPr>
              <w:t>Thema</w:t>
            </w:r>
          </w:p>
        </w:tc>
        <w:tc>
          <w:tcPr>
            <w:tcW w:w="4678" w:type="dxa"/>
          </w:tcPr>
          <w:p w14:paraId="39B668A2" w14:textId="77777777" w:rsidR="00DD476C" w:rsidRDefault="00677CA0"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25D8D0DE" w14:textId="77777777" w:rsidR="00DD476C" w:rsidRPr="009D594B" w:rsidRDefault="00DD476C" w:rsidP="00845253">
            <w:pPr>
              <w:pStyle w:val="Textkrper"/>
              <w:rPr>
                <w:b/>
                <w:bCs/>
                <w:lang w:eastAsia="de-CH"/>
              </w:rPr>
            </w:pPr>
            <w:r>
              <w:rPr>
                <w:b/>
                <w:bCs/>
                <w:lang w:eastAsia="de-CH"/>
              </w:rPr>
              <w:t>Beispiel mit Bezug zum Praxisprojekt</w:t>
            </w:r>
          </w:p>
        </w:tc>
        <w:tc>
          <w:tcPr>
            <w:tcW w:w="2943" w:type="dxa"/>
          </w:tcPr>
          <w:p w14:paraId="09D1891A" w14:textId="77777777" w:rsidR="00DD476C" w:rsidRDefault="00DD476C" w:rsidP="00845253">
            <w:pPr>
              <w:pStyle w:val="Textkrper"/>
              <w:rPr>
                <w:b/>
                <w:bCs/>
                <w:lang w:eastAsia="de-CH"/>
              </w:rPr>
            </w:pPr>
            <w:r>
              <w:rPr>
                <w:b/>
                <w:bCs/>
                <w:lang w:eastAsia="de-CH"/>
              </w:rPr>
              <w:t>Bild/Grafik zum Thema</w:t>
            </w:r>
          </w:p>
        </w:tc>
      </w:tr>
      <w:tr w:rsidR="00A9537F" w14:paraId="58911561" w14:textId="77777777" w:rsidTr="00845253">
        <w:tc>
          <w:tcPr>
            <w:tcW w:w="2263" w:type="dxa"/>
          </w:tcPr>
          <w:p w14:paraId="064B6E95" w14:textId="32410A80" w:rsidR="00DD476C" w:rsidRDefault="00C96F66" w:rsidP="00845253">
            <w:pPr>
              <w:pStyle w:val="Textkrper"/>
              <w:rPr>
                <w:lang w:eastAsia="de-CH"/>
              </w:rPr>
            </w:pPr>
            <w:r>
              <w:rPr>
                <w:lang w:eastAsia="de-CH"/>
              </w:rPr>
              <w:t>Elemente</w:t>
            </w:r>
          </w:p>
        </w:tc>
        <w:tc>
          <w:tcPr>
            <w:tcW w:w="4678" w:type="dxa"/>
          </w:tcPr>
          <w:p w14:paraId="16DDF6DD" w14:textId="77777777" w:rsidR="009254FC" w:rsidRDefault="009254FC" w:rsidP="00845253">
            <w:pPr>
              <w:pStyle w:val="Textkrper"/>
              <w:rPr>
                <w:lang w:eastAsia="de-CH"/>
              </w:rPr>
            </w:pPr>
          </w:p>
        </w:tc>
        <w:tc>
          <w:tcPr>
            <w:tcW w:w="4678" w:type="dxa"/>
          </w:tcPr>
          <w:p w14:paraId="5C54409E" w14:textId="77777777" w:rsidR="00DD476C" w:rsidRDefault="00DD476C" w:rsidP="00845253">
            <w:pPr>
              <w:pStyle w:val="Textkrper"/>
              <w:rPr>
                <w:lang w:eastAsia="de-CH"/>
              </w:rPr>
            </w:pPr>
          </w:p>
        </w:tc>
        <w:tc>
          <w:tcPr>
            <w:tcW w:w="2943" w:type="dxa"/>
          </w:tcPr>
          <w:p w14:paraId="273FE06A" w14:textId="77777777" w:rsidR="00DD476C" w:rsidRDefault="00DD476C" w:rsidP="00845253">
            <w:pPr>
              <w:pStyle w:val="Textkrper"/>
              <w:rPr>
                <w:lang w:eastAsia="de-CH"/>
              </w:rPr>
            </w:pPr>
          </w:p>
        </w:tc>
      </w:tr>
      <w:tr w:rsidR="00A9537F" w14:paraId="7CDC4119" w14:textId="77777777" w:rsidTr="00845253">
        <w:tc>
          <w:tcPr>
            <w:tcW w:w="2263" w:type="dxa"/>
          </w:tcPr>
          <w:p w14:paraId="50EE0008" w14:textId="0FC736CD" w:rsidR="00845253" w:rsidRDefault="00631B69" w:rsidP="00845253">
            <w:pPr>
              <w:pStyle w:val="Textkrper"/>
              <w:rPr>
                <w:lang w:eastAsia="de-CH"/>
              </w:rPr>
            </w:pPr>
            <w:r>
              <w:rPr>
                <w:lang w:eastAsia="de-CH"/>
              </w:rPr>
              <w:t>Vorgehensmodelle</w:t>
            </w:r>
          </w:p>
        </w:tc>
        <w:tc>
          <w:tcPr>
            <w:tcW w:w="4678" w:type="dxa"/>
          </w:tcPr>
          <w:p w14:paraId="55840BEC" w14:textId="47B1A9B2" w:rsidR="00DD476C" w:rsidRDefault="00631B69" w:rsidP="00845253">
            <w:pPr>
              <w:pStyle w:val="Textkrper"/>
              <w:rPr>
                <w:lang w:eastAsia="de-CH"/>
              </w:rPr>
            </w:pPr>
            <w:r>
              <w:rPr>
                <w:lang w:eastAsia="de-CH"/>
              </w:rPr>
              <w:t xml:space="preserve">Es gibt verschiedene Vorgehensmodelle wie sequenzielle oder auch agile. Diese kann man verwenden um Projekte strukturierter zu plane und so dann durchzuführen. Im sequenziellen hat man immer eine Phase nach der anderen (eine Seuqenz), wobei bei den agilen Methoden es flexibler gestaltet ist und man mehr vom Plan «abweichen» kann, weil man nicht immer alles perfekt in sequenzielle Abfolgen planen kann. </w:t>
            </w:r>
          </w:p>
        </w:tc>
        <w:tc>
          <w:tcPr>
            <w:tcW w:w="4678" w:type="dxa"/>
          </w:tcPr>
          <w:p w14:paraId="45CA2E7B" w14:textId="798E56D6" w:rsidR="00DD476C" w:rsidRDefault="00631B69" w:rsidP="00845253">
            <w:pPr>
              <w:pStyle w:val="Textkrper"/>
              <w:rPr>
                <w:lang w:eastAsia="de-CH"/>
              </w:rPr>
            </w:pPr>
            <w:r>
              <w:rPr>
                <w:lang w:eastAsia="de-CH"/>
              </w:rPr>
              <w:t xml:space="preserve">Wir werden wahrscheinlich eher sequenzielle Vorgehensmodelle verwenden, da es klare Phasen gibt wann man weiter machen kann und wann nicht. Ich kann bpsw. das Wlan nicht konfigurieren wenn der Mietvertrag noch nicht unterschrieben worden ist Die einzelnen Schritte wie Planung, Gebäude suchen, Möbel, Einrichtung, Internet.. ist alles in klare Abschnitte unterteilt, welche nacheinander ablaufen sollten. Vielleicht ist auch eine Mischung aus beiden Methoden sinnvoll, da </w:t>
            </w:r>
            <w:r>
              <w:rPr>
                <w:lang w:eastAsia="de-CH"/>
              </w:rPr>
              <w:lastRenderedPageBreak/>
              <w:t>nicht immer alles nach Plan gehen kann.</w:t>
            </w:r>
          </w:p>
        </w:tc>
        <w:tc>
          <w:tcPr>
            <w:tcW w:w="2943" w:type="dxa"/>
          </w:tcPr>
          <w:p w14:paraId="7866050A" w14:textId="20FE98C4" w:rsidR="00DD476C" w:rsidRDefault="00D366A8" w:rsidP="00845253">
            <w:pPr>
              <w:pStyle w:val="Textkrper"/>
              <w:rPr>
                <w:lang w:eastAsia="de-CH"/>
              </w:rPr>
            </w:pPr>
            <w:r w:rsidRPr="00D366A8">
              <w:rPr>
                <w:noProof/>
                <w:lang w:eastAsia="de-CH"/>
              </w:rPr>
              <w:lastRenderedPageBreak/>
              <w:drawing>
                <wp:inline distT="0" distB="0" distL="0" distR="0" wp14:anchorId="62376880" wp14:editId="5E59039D">
                  <wp:extent cx="3678053" cy="1889760"/>
                  <wp:effectExtent l="0" t="0" r="0" b="0"/>
                  <wp:docPr id="209708943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89435" name=""/>
                          <pic:cNvPicPr/>
                        </pic:nvPicPr>
                        <pic:blipFill>
                          <a:blip r:embed="rId12"/>
                          <a:stretch>
                            <a:fillRect/>
                          </a:stretch>
                        </pic:blipFill>
                        <pic:spPr>
                          <a:xfrm>
                            <a:off x="0" y="0"/>
                            <a:ext cx="3691194" cy="1896512"/>
                          </a:xfrm>
                          <a:prstGeom prst="rect">
                            <a:avLst/>
                          </a:prstGeom>
                        </pic:spPr>
                      </pic:pic>
                    </a:graphicData>
                  </a:graphic>
                </wp:inline>
              </w:drawing>
            </w:r>
          </w:p>
        </w:tc>
      </w:tr>
      <w:tr w:rsidR="00A9537F" w14:paraId="4B51D47E" w14:textId="77777777" w:rsidTr="00845253">
        <w:tc>
          <w:tcPr>
            <w:tcW w:w="2263" w:type="dxa"/>
          </w:tcPr>
          <w:p w14:paraId="4339CCE7" w14:textId="041F6901" w:rsidR="00631B69" w:rsidRDefault="00631B69" w:rsidP="00845253">
            <w:pPr>
              <w:pStyle w:val="Textkrper"/>
              <w:rPr>
                <w:lang w:eastAsia="de-CH"/>
              </w:rPr>
            </w:pPr>
            <w:r>
              <w:rPr>
                <w:lang w:eastAsia="de-CH"/>
              </w:rPr>
              <w:t>Dokumentation und Versionierungen</w:t>
            </w:r>
          </w:p>
        </w:tc>
        <w:tc>
          <w:tcPr>
            <w:tcW w:w="4678" w:type="dxa"/>
          </w:tcPr>
          <w:p w14:paraId="1B769BED" w14:textId="428AE7EB" w:rsidR="00631B69" w:rsidRDefault="00631B69" w:rsidP="00845253">
            <w:pPr>
              <w:pStyle w:val="Textkrper"/>
              <w:rPr>
                <w:lang w:eastAsia="de-CH"/>
              </w:rPr>
            </w:pPr>
            <w:r>
              <w:rPr>
                <w:lang w:eastAsia="de-CH"/>
              </w:rPr>
              <w:t>Dokumentationen müssen immer geführt werden. Nicht nur für die Nachwelt sondern auch für einen selbst. Somit kann man die Projektergebnisse festhalten und nachträglich überprüfen. Z.B die Minimalstandards (Autor, Version, Dateiname, Status, Historie) sind sehr hilfreich um sich einen Überblick zu verschaffen. Ein gutes Projekt ist erst dann gut, wenn man eine Dokumentation hat. So ist es auch leichter das Projekt nachträglich zu erweitern.</w:t>
            </w:r>
          </w:p>
        </w:tc>
        <w:tc>
          <w:tcPr>
            <w:tcW w:w="4678" w:type="dxa"/>
          </w:tcPr>
          <w:p w14:paraId="30489D0E" w14:textId="11F3470D" w:rsidR="00631B69" w:rsidRDefault="00631B69" w:rsidP="00845253">
            <w:pPr>
              <w:pStyle w:val="Textkrper"/>
              <w:rPr>
                <w:lang w:eastAsia="de-CH"/>
              </w:rPr>
            </w:pPr>
            <w:r>
              <w:rPr>
                <w:lang w:eastAsia="de-CH"/>
              </w:rPr>
              <w:t>Wir führen ebenfalls eine strukturierte Dokumentation, weil sie uns hilft den Fortschritt unseres Projektes sicherzustellen. Da wir auch im Team arbeiten, ist die Dokumentation notwendig, damit wir sehen können wer was wann gemacht ha</w:t>
            </w:r>
            <w:r w:rsidR="00D366A8">
              <w:rPr>
                <w:lang w:eastAsia="de-CH"/>
              </w:rPr>
              <w:t>t und alle Beteiligten auf dem gleichen Stand sind.</w:t>
            </w:r>
          </w:p>
        </w:tc>
        <w:tc>
          <w:tcPr>
            <w:tcW w:w="2943" w:type="dxa"/>
          </w:tcPr>
          <w:p w14:paraId="6CBDE046" w14:textId="690CE7CD" w:rsidR="00631B69" w:rsidRDefault="00D366A8" w:rsidP="00845253">
            <w:pPr>
              <w:pStyle w:val="Textkrper"/>
              <w:rPr>
                <w:lang w:eastAsia="de-CH"/>
              </w:rPr>
            </w:pPr>
            <w:r>
              <w:rPr>
                <w:noProof/>
              </w:rPr>
              <w:drawing>
                <wp:inline distT="0" distB="0" distL="0" distR="0" wp14:anchorId="0EBB7278" wp14:editId="0BEEF3D5">
                  <wp:extent cx="3295650" cy="1390650"/>
                  <wp:effectExtent l="0" t="0" r="0" b="0"/>
                  <wp:docPr id="1659135074" name="Grafik 2" descr="What is Technical Documentation? Examples and Tips - Clever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Technical Documentation? Examples and Tips - CleverTa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5650" cy="1390650"/>
                          </a:xfrm>
                          <a:prstGeom prst="rect">
                            <a:avLst/>
                          </a:prstGeom>
                          <a:noFill/>
                          <a:ln>
                            <a:noFill/>
                          </a:ln>
                        </pic:spPr>
                      </pic:pic>
                    </a:graphicData>
                  </a:graphic>
                </wp:inline>
              </w:drawing>
            </w:r>
          </w:p>
        </w:tc>
      </w:tr>
      <w:tr w:rsidR="00A9537F" w14:paraId="2E2E3858" w14:textId="77777777" w:rsidTr="00845253">
        <w:tc>
          <w:tcPr>
            <w:tcW w:w="2263" w:type="dxa"/>
          </w:tcPr>
          <w:p w14:paraId="28BA4EA6" w14:textId="5F2A51E7" w:rsidR="00DD476C" w:rsidRDefault="00631B69" w:rsidP="00845253">
            <w:pPr>
              <w:pStyle w:val="Textkrper"/>
              <w:rPr>
                <w:lang w:eastAsia="de-CH"/>
              </w:rPr>
            </w:pPr>
            <w:r>
              <w:rPr>
                <w:lang w:eastAsia="de-CH"/>
              </w:rPr>
              <w:lastRenderedPageBreak/>
              <w:t>Projektphasen und Meilensteine</w:t>
            </w:r>
          </w:p>
        </w:tc>
        <w:tc>
          <w:tcPr>
            <w:tcW w:w="4678" w:type="dxa"/>
          </w:tcPr>
          <w:p w14:paraId="0E6805CF" w14:textId="31A4BF37" w:rsidR="00DD476C" w:rsidRDefault="00631B69" w:rsidP="00845253">
            <w:pPr>
              <w:pStyle w:val="Textkrper"/>
              <w:rPr>
                <w:lang w:eastAsia="de-CH"/>
              </w:rPr>
            </w:pPr>
            <w:r>
              <w:rPr>
                <w:lang w:eastAsia="de-CH"/>
              </w:rPr>
              <w:t>Projekte werden in Phasen unterteilt und Meilensteine dienen als Zwischenziel zwischen den jeweiligen Phasen. Nach dem man gewisse Phasen abgeschlossen hat, schliesst man auch die Meilensteine ab. Mit denen kann man überprüfen ob das Projekt auf dem richtigen Weg ist.</w:t>
            </w:r>
          </w:p>
        </w:tc>
        <w:tc>
          <w:tcPr>
            <w:tcW w:w="4678" w:type="dxa"/>
          </w:tcPr>
          <w:p w14:paraId="47B37EF6" w14:textId="02DC516F" w:rsidR="00DD476C" w:rsidRDefault="00631B69" w:rsidP="00845253">
            <w:pPr>
              <w:pStyle w:val="Textkrper"/>
              <w:rPr>
                <w:lang w:eastAsia="de-CH"/>
              </w:rPr>
            </w:pPr>
            <w:r>
              <w:rPr>
                <w:lang w:eastAsia="de-CH"/>
              </w:rPr>
              <w:t>Wir können uns auch Meilensteine setzen z.B nach der Einrichtung einen Meilenstein, dass alle Möbel eingerichtet sind und das Netzwerk funktioniert.</w:t>
            </w:r>
          </w:p>
        </w:tc>
        <w:tc>
          <w:tcPr>
            <w:tcW w:w="2943" w:type="dxa"/>
          </w:tcPr>
          <w:p w14:paraId="4C1A7603" w14:textId="565AD056" w:rsidR="00DD476C" w:rsidRDefault="00A9537F" w:rsidP="00845253">
            <w:pPr>
              <w:pStyle w:val="Textkrper"/>
              <w:rPr>
                <w:lang w:eastAsia="de-CH"/>
              </w:rPr>
            </w:pPr>
            <w:r>
              <w:rPr>
                <w:noProof/>
              </w:rPr>
              <w:drawing>
                <wp:inline distT="0" distB="0" distL="0" distR="0" wp14:anchorId="55D8BF4C" wp14:editId="21B458E2">
                  <wp:extent cx="3657600" cy="1972638"/>
                  <wp:effectExtent l="0" t="0" r="0" b="8890"/>
                  <wp:docPr id="1352823271" name="Grafik 6" descr="Phasen-Meilenstein-Planung - Schritt für Schritt erklä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hasen-Meilenstein-Planung - Schritt für Schritt erklä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7345" cy="1977894"/>
                          </a:xfrm>
                          <a:prstGeom prst="rect">
                            <a:avLst/>
                          </a:prstGeom>
                          <a:noFill/>
                          <a:ln>
                            <a:noFill/>
                          </a:ln>
                        </pic:spPr>
                      </pic:pic>
                    </a:graphicData>
                  </a:graphic>
                </wp:inline>
              </w:drawing>
            </w:r>
          </w:p>
        </w:tc>
      </w:tr>
    </w:tbl>
    <w:p w14:paraId="3E3446FC" w14:textId="617D3696" w:rsidR="00982C94" w:rsidRDefault="00982C94" w:rsidP="00982C94"/>
    <w:p w14:paraId="7694022B" w14:textId="3E459F5E" w:rsidR="00982C94" w:rsidRDefault="007007A7" w:rsidP="00982C94">
      <w:pPr>
        <w:pStyle w:val="berschrift2"/>
        <w:rPr>
          <w:lang w:eastAsia="de-CH"/>
        </w:rPr>
      </w:pPr>
      <w:r>
        <w:rPr>
          <w:lang w:eastAsia="de-CH"/>
        </w:rPr>
        <w:t>Neue Erkenntnisse für die Praxis – Persönlicher Nutzen</w:t>
      </w:r>
    </w:p>
    <w:p w14:paraId="4B5E21D5" w14:textId="616D752F" w:rsidR="00D366A8" w:rsidRDefault="00D366A8" w:rsidP="00D366A8">
      <w:pPr>
        <w:pStyle w:val="Textkrper"/>
        <w:rPr>
          <w:lang w:eastAsia="de-CH"/>
        </w:rPr>
      </w:pPr>
      <w:r>
        <w:rPr>
          <w:lang w:eastAsia="de-CH"/>
        </w:rPr>
        <w:t>In meinem Lehrbetrieb wende ich die strukturierte Dokumentation an, da sie mir helfen den Überblick des Fortschritts zu behalten. Es hilft auch den anderen Mitarbeitern zu sehen, was ich gemacht habe und wie. Da ich nicht jeden Tag im Betrieb bin ist so etwas notwendig.</w:t>
      </w:r>
    </w:p>
    <w:p w14:paraId="293A62FF" w14:textId="67A2E996" w:rsidR="00D366A8" w:rsidRDefault="00D366A8" w:rsidP="00D366A8">
      <w:pPr>
        <w:pStyle w:val="Textkrper"/>
        <w:rPr>
          <w:lang w:eastAsia="de-CH"/>
        </w:rPr>
      </w:pPr>
      <w:r>
        <w:rPr>
          <w:lang w:eastAsia="de-CH"/>
        </w:rPr>
        <w:t>Persönlich nützen mir die Vorgehensmodelle, weil ich privat eher sequenzielle Phasen als agile bei einem Projekt hätte. Diese kann ich dann besser planen und ausführen.</w:t>
      </w:r>
    </w:p>
    <w:p w14:paraId="3506B901" w14:textId="230BF7B9" w:rsidR="00D366A8" w:rsidRPr="00D366A8" w:rsidRDefault="00D366A8" w:rsidP="00D366A8">
      <w:pPr>
        <w:pStyle w:val="Textkrper"/>
        <w:rPr>
          <w:lang w:eastAsia="de-CH"/>
        </w:rPr>
      </w:pPr>
      <w:r>
        <w:rPr>
          <w:lang w:eastAsia="de-CH"/>
        </w:rPr>
        <w:t>Meilensteine sind mir wichtig, weil sie mir helfen den Fortschritt des Projektes einzusehen und zur Kontrolle, ob wir in der Zeit liegen mit unseren Schritten</w:t>
      </w:r>
    </w:p>
    <w:p w14:paraId="2724168C" w14:textId="77777777" w:rsidR="00982C94" w:rsidRDefault="00982C94" w:rsidP="00982C94">
      <w:pPr>
        <w:pStyle w:val="Textkrper"/>
        <w:rPr>
          <w:lang w:eastAsia="de-CH"/>
        </w:rPr>
      </w:pPr>
    </w:p>
    <w:p w14:paraId="2E81B421" w14:textId="77777777" w:rsidR="00982C94" w:rsidRDefault="00982C94" w:rsidP="00982C94">
      <w:pPr>
        <w:pStyle w:val="Textkrper"/>
        <w:rPr>
          <w:lang w:eastAsia="de-CH"/>
        </w:rPr>
      </w:pPr>
    </w:p>
    <w:p w14:paraId="40E82377" w14:textId="284194AD" w:rsidR="00982C94" w:rsidRDefault="00982C94" w:rsidP="00982C94">
      <w:pPr>
        <w:rPr>
          <w:lang w:eastAsia="de-CH"/>
        </w:rPr>
      </w:pPr>
    </w:p>
    <w:p w14:paraId="24A55F07" w14:textId="25A92941" w:rsidR="00982C94" w:rsidRDefault="00982C94" w:rsidP="00982C94">
      <w:pPr>
        <w:pStyle w:val="berschrift2"/>
        <w:rPr>
          <w:lang w:eastAsia="de-CH"/>
        </w:rPr>
      </w:pPr>
      <w:r>
        <w:rPr>
          <w:lang w:eastAsia="de-CH"/>
        </w:rPr>
        <w:t xml:space="preserve">Zusammenfassung mittels </w:t>
      </w:r>
      <w:r w:rsidR="007D4D19">
        <w:rPr>
          <w:lang w:eastAsia="de-CH"/>
        </w:rPr>
        <w:t>Mindmap</w:t>
      </w:r>
    </w:p>
    <w:p w14:paraId="70BFA242" w14:textId="5FAEAEFD" w:rsidR="00A9537F" w:rsidRPr="00A9537F" w:rsidRDefault="00A9537F" w:rsidP="00A9537F">
      <w:pPr>
        <w:pStyle w:val="Textkrper"/>
        <w:rPr>
          <w:lang w:eastAsia="de-CH"/>
        </w:rPr>
      </w:pPr>
      <w:r>
        <w:rPr>
          <w:lang w:eastAsia="de-CH"/>
        </w:rPr>
        <w:t>Bilder noch rein klatschen</w:t>
      </w:r>
    </w:p>
    <w:p w14:paraId="483B56CB" w14:textId="0821D213" w:rsidR="00A9537F" w:rsidRPr="00A9537F" w:rsidRDefault="00A9537F" w:rsidP="00A9537F">
      <w:pPr>
        <w:pStyle w:val="Textkrper"/>
        <w:rPr>
          <w:lang w:eastAsia="de-CH"/>
        </w:rPr>
      </w:pPr>
      <w:r w:rsidRPr="00A9537F">
        <w:rPr>
          <w:noProof/>
          <w:lang w:eastAsia="de-CH"/>
        </w:rPr>
        <w:lastRenderedPageBreak/>
        <w:drawing>
          <wp:inline distT="0" distB="0" distL="0" distR="0" wp14:anchorId="09CAEE0D" wp14:editId="5FA69C70">
            <wp:extent cx="9253220" cy="5457190"/>
            <wp:effectExtent l="0" t="0" r="5080" b="0"/>
            <wp:docPr id="544241388" name="Grafik 1" descr="Ein Bild, das Text, Diagramm,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41388" name="Grafik 1" descr="Ein Bild, das Text, Diagramm, Schrift, Reihe enthält.&#10;&#10;KI-generierte Inhalte können fehlerhaft sein."/>
                    <pic:cNvPicPr/>
                  </pic:nvPicPr>
                  <pic:blipFill>
                    <a:blip r:embed="rId15"/>
                    <a:stretch>
                      <a:fillRect/>
                    </a:stretch>
                  </pic:blipFill>
                  <pic:spPr>
                    <a:xfrm>
                      <a:off x="0" y="0"/>
                      <a:ext cx="9253220" cy="5457190"/>
                    </a:xfrm>
                    <a:prstGeom prst="rect">
                      <a:avLst/>
                    </a:prstGeom>
                  </pic:spPr>
                </pic:pic>
              </a:graphicData>
            </a:graphic>
          </wp:inline>
        </w:drawing>
      </w:r>
    </w:p>
    <w:p w14:paraId="773B5E5D" w14:textId="77777777" w:rsidR="00982C94" w:rsidRDefault="00982C94" w:rsidP="00982C94"/>
    <w:p w14:paraId="3BA01949" w14:textId="77777777" w:rsidR="001E1E61" w:rsidRDefault="001E1E61" w:rsidP="00982C94"/>
    <w:p w14:paraId="07F6D6F8" w14:textId="77777777" w:rsidR="001E1E61" w:rsidRDefault="001E1E61" w:rsidP="00982C94"/>
    <w:p w14:paraId="23A1AC95" w14:textId="77777777" w:rsidR="001E1E61" w:rsidRDefault="001E1E61" w:rsidP="001E1E61">
      <w:pPr>
        <w:pStyle w:val="berschrift2"/>
        <w:rPr>
          <w:lang w:eastAsia="de-CH"/>
        </w:rPr>
      </w:pPr>
      <w:r>
        <w:t>Unterrichtsnotizen</w:t>
      </w:r>
    </w:p>
    <w:p w14:paraId="0C66845B" w14:textId="77777777" w:rsidR="00982C94" w:rsidRDefault="00982C94" w:rsidP="00982C94">
      <w:pPr>
        <w:pStyle w:val="Textkrper"/>
        <w:rPr>
          <w:lang w:eastAsia="de-CH"/>
        </w:rPr>
      </w:pPr>
    </w:p>
    <w:p w14:paraId="53F061B0" w14:textId="77777777" w:rsidR="001E1E61" w:rsidRPr="0055733B" w:rsidRDefault="001E1E61" w:rsidP="00982C94">
      <w:pPr>
        <w:pStyle w:val="Textkrper"/>
        <w:rPr>
          <w:lang w:eastAsia="de-CH"/>
        </w:rPr>
      </w:pPr>
    </w:p>
    <w:p w14:paraId="47E0737B" w14:textId="77777777" w:rsidR="00982C94" w:rsidRDefault="00982C94" w:rsidP="00982C94">
      <w:r>
        <w:br w:type="page"/>
      </w:r>
    </w:p>
    <w:p w14:paraId="08BB07A9" w14:textId="77777777" w:rsidR="00982C94" w:rsidRDefault="00982C94" w:rsidP="00982C94">
      <w:pPr>
        <w:pStyle w:val="berschrift1"/>
      </w:pPr>
      <w:bookmarkStart w:id="3" w:name="_Toc64397046"/>
      <w:r>
        <w:lastRenderedPageBreak/>
        <w:t>Schulwoche 3</w:t>
      </w:r>
      <w:bookmarkEnd w:id="3"/>
    </w:p>
    <w:p w14:paraId="0A2186EF"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43423C91" w14:textId="77777777" w:rsidR="00982C94" w:rsidRPr="00BA635F" w:rsidRDefault="00982C94" w:rsidP="00982C94">
      <w:pPr>
        <w:pStyle w:val="Textkrper"/>
      </w:pPr>
    </w:p>
    <w:p w14:paraId="5F1A53ED" w14:textId="77777777" w:rsidR="00982C94" w:rsidRDefault="00982C94" w:rsidP="00982C94">
      <w:pPr>
        <w:pStyle w:val="berschrift2"/>
      </w:pPr>
      <w:r>
        <w:t>Drei Themen mit Bezug zum Praxisprojekt</w:t>
      </w:r>
    </w:p>
    <w:p w14:paraId="10128F5B" w14:textId="77777777" w:rsidR="00982C94" w:rsidRDefault="00982C94" w:rsidP="00982C94"/>
    <w:tbl>
      <w:tblPr>
        <w:tblStyle w:val="Tabellenraster"/>
        <w:tblW w:w="0" w:type="auto"/>
        <w:tblLook w:val="04A0" w:firstRow="1" w:lastRow="0" w:firstColumn="1" w:lastColumn="0" w:noHBand="0" w:noVBand="1"/>
      </w:tblPr>
      <w:tblGrid>
        <w:gridCol w:w="2512"/>
        <w:gridCol w:w="4594"/>
        <w:gridCol w:w="4569"/>
        <w:gridCol w:w="2887"/>
      </w:tblGrid>
      <w:tr w:rsidR="00C20C29" w:rsidRPr="009D594B" w14:paraId="72C79B2F" w14:textId="77777777" w:rsidTr="00845253">
        <w:trPr>
          <w:tblHeader/>
        </w:trPr>
        <w:tc>
          <w:tcPr>
            <w:tcW w:w="2263" w:type="dxa"/>
          </w:tcPr>
          <w:p w14:paraId="33124AE2"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5FCF9C1D"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3AA4E079"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624456ED" w14:textId="77777777" w:rsidR="00C20C29" w:rsidRDefault="00C20C29" w:rsidP="00845253">
            <w:pPr>
              <w:pStyle w:val="Textkrper"/>
              <w:rPr>
                <w:b/>
                <w:bCs/>
                <w:lang w:eastAsia="de-CH"/>
              </w:rPr>
            </w:pPr>
            <w:r>
              <w:rPr>
                <w:b/>
                <w:bCs/>
                <w:lang w:eastAsia="de-CH"/>
              </w:rPr>
              <w:t>Bild/Grafik zum Thema</w:t>
            </w:r>
          </w:p>
        </w:tc>
      </w:tr>
      <w:tr w:rsidR="00C20C29" w14:paraId="3E135F05" w14:textId="77777777" w:rsidTr="00845253">
        <w:tc>
          <w:tcPr>
            <w:tcW w:w="2263" w:type="dxa"/>
          </w:tcPr>
          <w:p w14:paraId="6E995926" w14:textId="49300E4B" w:rsidR="00C20C29" w:rsidRDefault="00AD63B6" w:rsidP="00845253">
            <w:pPr>
              <w:pStyle w:val="Textkrper"/>
              <w:rPr>
                <w:lang w:eastAsia="de-CH"/>
              </w:rPr>
            </w:pPr>
            <w:r>
              <w:rPr>
                <w:lang w:eastAsia="de-CH"/>
              </w:rPr>
              <w:t>Rahmenbedingungen</w:t>
            </w:r>
          </w:p>
        </w:tc>
        <w:tc>
          <w:tcPr>
            <w:tcW w:w="4678" w:type="dxa"/>
          </w:tcPr>
          <w:p w14:paraId="0BFE0969" w14:textId="77777777" w:rsidR="00C20C29" w:rsidRDefault="00C20C29" w:rsidP="00845253">
            <w:pPr>
              <w:pStyle w:val="Textkrper"/>
              <w:rPr>
                <w:lang w:eastAsia="de-CH"/>
              </w:rPr>
            </w:pPr>
          </w:p>
        </w:tc>
        <w:tc>
          <w:tcPr>
            <w:tcW w:w="4678" w:type="dxa"/>
          </w:tcPr>
          <w:p w14:paraId="2BBBA556" w14:textId="77777777" w:rsidR="00C20C29" w:rsidRDefault="00C20C29" w:rsidP="00845253">
            <w:pPr>
              <w:pStyle w:val="Textkrper"/>
              <w:rPr>
                <w:lang w:eastAsia="de-CH"/>
              </w:rPr>
            </w:pPr>
          </w:p>
        </w:tc>
        <w:tc>
          <w:tcPr>
            <w:tcW w:w="2943" w:type="dxa"/>
          </w:tcPr>
          <w:p w14:paraId="58C2A3D1" w14:textId="77777777" w:rsidR="00C20C29" w:rsidRDefault="00C20C29" w:rsidP="00845253">
            <w:pPr>
              <w:pStyle w:val="Textkrper"/>
              <w:rPr>
                <w:lang w:eastAsia="de-CH"/>
              </w:rPr>
            </w:pPr>
          </w:p>
        </w:tc>
      </w:tr>
      <w:tr w:rsidR="00C20C29" w14:paraId="53154323" w14:textId="77777777" w:rsidTr="00845253">
        <w:tc>
          <w:tcPr>
            <w:tcW w:w="2263" w:type="dxa"/>
          </w:tcPr>
          <w:p w14:paraId="08311158" w14:textId="77777777" w:rsidR="00845253" w:rsidRDefault="00845253" w:rsidP="00845253">
            <w:pPr>
              <w:pStyle w:val="Textkrper"/>
              <w:rPr>
                <w:lang w:eastAsia="de-CH"/>
              </w:rPr>
            </w:pPr>
          </w:p>
        </w:tc>
        <w:tc>
          <w:tcPr>
            <w:tcW w:w="4678" w:type="dxa"/>
          </w:tcPr>
          <w:p w14:paraId="5D731E3B" w14:textId="77777777" w:rsidR="00C20C29" w:rsidRDefault="00C20C29" w:rsidP="00845253">
            <w:pPr>
              <w:pStyle w:val="Textkrper"/>
              <w:rPr>
                <w:lang w:eastAsia="de-CH"/>
              </w:rPr>
            </w:pPr>
          </w:p>
        </w:tc>
        <w:tc>
          <w:tcPr>
            <w:tcW w:w="4678" w:type="dxa"/>
          </w:tcPr>
          <w:p w14:paraId="245B9F4B" w14:textId="77777777" w:rsidR="00C20C29" w:rsidRDefault="00C20C29" w:rsidP="00845253">
            <w:pPr>
              <w:pStyle w:val="Textkrper"/>
              <w:rPr>
                <w:lang w:eastAsia="de-CH"/>
              </w:rPr>
            </w:pPr>
          </w:p>
        </w:tc>
        <w:tc>
          <w:tcPr>
            <w:tcW w:w="2943" w:type="dxa"/>
          </w:tcPr>
          <w:p w14:paraId="69FABC43" w14:textId="77777777" w:rsidR="00C20C29" w:rsidRDefault="00C20C29" w:rsidP="00845253">
            <w:pPr>
              <w:pStyle w:val="Textkrper"/>
              <w:rPr>
                <w:lang w:eastAsia="de-CH"/>
              </w:rPr>
            </w:pPr>
          </w:p>
        </w:tc>
      </w:tr>
      <w:tr w:rsidR="00C20C29" w14:paraId="2E3C4AB4" w14:textId="77777777" w:rsidTr="00845253">
        <w:tc>
          <w:tcPr>
            <w:tcW w:w="2263" w:type="dxa"/>
          </w:tcPr>
          <w:p w14:paraId="71BD65A9" w14:textId="77777777" w:rsidR="00C20C29" w:rsidRDefault="00C20C29" w:rsidP="00845253">
            <w:pPr>
              <w:pStyle w:val="Textkrper"/>
              <w:rPr>
                <w:lang w:eastAsia="de-CH"/>
              </w:rPr>
            </w:pPr>
          </w:p>
        </w:tc>
        <w:tc>
          <w:tcPr>
            <w:tcW w:w="4678" w:type="dxa"/>
          </w:tcPr>
          <w:p w14:paraId="09F1FD55" w14:textId="77777777" w:rsidR="00C20C29" w:rsidRDefault="00C20C29" w:rsidP="00845253">
            <w:pPr>
              <w:pStyle w:val="Textkrper"/>
              <w:rPr>
                <w:lang w:eastAsia="de-CH"/>
              </w:rPr>
            </w:pPr>
          </w:p>
        </w:tc>
        <w:tc>
          <w:tcPr>
            <w:tcW w:w="4678" w:type="dxa"/>
          </w:tcPr>
          <w:p w14:paraId="23905FF3" w14:textId="77777777" w:rsidR="00C20C29" w:rsidRDefault="00C20C29" w:rsidP="00845253">
            <w:pPr>
              <w:pStyle w:val="Textkrper"/>
              <w:rPr>
                <w:lang w:eastAsia="de-CH"/>
              </w:rPr>
            </w:pPr>
          </w:p>
        </w:tc>
        <w:tc>
          <w:tcPr>
            <w:tcW w:w="2943" w:type="dxa"/>
          </w:tcPr>
          <w:p w14:paraId="74BDBE59" w14:textId="77777777" w:rsidR="00C20C29" w:rsidRDefault="00C20C29" w:rsidP="00845253">
            <w:pPr>
              <w:pStyle w:val="Textkrper"/>
              <w:rPr>
                <w:lang w:eastAsia="de-CH"/>
              </w:rPr>
            </w:pPr>
          </w:p>
        </w:tc>
      </w:tr>
    </w:tbl>
    <w:p w14:paraId="5A0AA44B" w14:textId="77777777" w:rsidR="00982C94" w:rsidRDefault="00982C94" w:rsidP="00982C94"/>
    <w:p w14:paraId="654DC755" w14:textId="77777777" w:rsidR="00982C94" w:rsidRDefault="007007A7" w:rsidP="00982C94">
      <w:pPr>
        <w:pStyle w:val="berschrift2"/>
        <w:rPr>
          <w:lang w:eastAsia="de-CH"/>
        </w:rPr>
      </w:pPr>
      <w:r>
        <w:rPr>
          <w:lang w:eastAsia="de-CH"/>
        </w:rPr>
        <w:t>Neue Erkenntnisse für die Praxis – Persönlicher Nutzen</w:t>
      </w:r>
    </w:p>
    <w:p w14:paraId="73E4EBE8" w14:textId="77777777" w:rsidR="00982C94" w:rsidRDefault="00982C94" w:rsidP="00982C94">
      <w:pPr>
        <w:pStyle w:val="Textkrper"/>
        <w:rPr>
          <w:lang w:eastAsia="de-CH"/>
        </w:rPr>
      </w:pPr>
    </w:p>
    <w:p w14:paraId="303B0FEE" w14:textId="77777777" w:rsidR="00982C94" w:rsidRDefault="00982C94" w:rsidP="00982C94">
      <w:pPr>
        <w:pStyle w:val="Textkrper"/>
        <w:rPr>
          <w:lang w:eastAsia="de-CH"/>
        </w:rPr>
      </w:pPr>
    </w:p>
    <w:p w14:paraId="64DEDF9F" w14:textId="77777777" w:rsidR="00982C94" w:rsidRDefault="00982C94" w:rsidP="00982C94">
      <w:pPr>
        <w:rPr>
          <w:lang w:eastAsia="de-CH"/>
        </w:rPr>
      </w:pPr>
    </w:p>
    <w:p w14:paraId="5535BF83"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0A00DBE3" w14:textId="77777777" w:rsidR="00982C94" w:rsidRDefault="00982C94" w:rsidP="00982C94"/>
    <w:p w14:paraId="5E003807" w14:textId="77777777" w:rsidR="00982C94" w:rsidRPr="0055733B" w:rsidRDefault="00982C94" w:rsidP="00982C94">
      <w:pPr>
        <w:pStyle w:val="Textkrper"/>
        <w:rPr>
          <w:lang w:eastAsia="de-CH"/>
        </w:rPr>
      </w:pPr>
    </w:p>
    <w:p w14:paraId="497256F5" w14:textId="77777777" w:rsidR="001E1E61" w:rsidRDefault="001E1E61" w:rsidP="001E1E61"/>
    <w:p w14:paraId="427EDCDB" w14:textId="77777777" w:rsidR="001E1E61" w:rsidRDefault="001E1E61" w:rsidP="001E1E61">
      <w:pPr>
        <w:pStyle w:val="berschrift2"/>
        <w:rPr>
          <w:lang w:eastAsia="de-CH"/>
        </w:rPr>
      </w:pPr>
      <w:r>
        <w:t>Unterrichtsnotizen</w:t>
      </w:r>
    </w:p>
    <w:p w14:paraId="17EB8DF6" w14:textId="77777777" w:rsidR="001E1E61" w:rsidRDefault="001E1E61" w:rsidP="001E1E61">
      <w:pPr>
        <w:pStyle w:val="Textkrper"/>
        <w:rPr>
          <w:lang w:eastAsia="de-CH"/>
        </w:rPr>
      </w:pPr>
    </w:p>
    <w:p w14:paraId="42B1C606" w14:textId="77777777" w:rsidR="001E1E61" w:rsidRPr="0055733B" w:rsidRDefault="001E1E61" w:rsidP="001E1E61">
      <w:pPr>
        <w:pStyle w:val="Textkrper"/>
        <w:rPr>
          <w:lang w:eastAsia="de-CH"/>
        </w:rPr>
      </w:pPr>
    </w:p>
    <w:p w14:paraId="39069BBD" w14:textId="77777777" w:rsidR="00982C94" w:rsidRDefault="00982C94" w:rsidP="00982C94">
      <w:r>
        <w:br w:type="page"/>
      </w:r>
    </w:p>
    <w:p w14:paraId="4D91670B" w14:textId="77777777" w:rsidR="00982C94" w:rsidRDefault="00982C94" w:rsidP="00982C94">
      <w:pPr>
        <w:pStyle w:val="berschrift1"/>
      </w:pPr>
      <w:bookmarkStart w:id="4" w:name="_Toc64397047"/>
      <w:r>
        <w:lastRenderedPageBreak/>
        <w:t>Schulwoche 4</w:t>
      </w:r>
      <w:bookmarkEnd w:id="4"/>
    </w:p>
    <w:p w14:paraId="5E2AF27A"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30A51839" w14:textId="77777777" w:rsidR="00982C94" w:rsidRPr="00BA635F" w:rsidRDefault="00982C94" w:rsidP="00982C94">
      <w:pPr>
        <w:pStyle w:val="Textkrper"/>
      </w:pPr>
    </w:p>
    <w:p w14:paraId="489F1DBF" w14:textId="77777777" w:rsidR="00982C94" w:rsidRDefault="00982C94" w:rsidP="00982C94">
      <w:pPr>
        <w:pStyle w:val="berschrift2"/>
      </w:pPr>
      <w:r>
        <w:t>Drei Themen mit Bezug zum Praxisprojekt</w:t>
      </w:r>
    </w:p>
    <w:p w14:paraId="1B44F677"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20969464" w14:textId="77777777" w:rsidTr="00845253">
        <w:trPr>
          <w:tblHeader/>
        </w:trPr>
        <w:tc>
          <w:tcPr>
            <w:tcW w:w="2263" w:type="dxa"/>
          </w:tcPr>
          <w:p w14:paraId="3FAFF10C"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5BBF2D94"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504466E6"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6B2C611D" w14:textId="77777777" w:rsidR="00C20C29" w:rsidRDefault="00C20C29" w:rsidP="00845253">
            <w:pPr>
              <w:pStyle w:val="Textkrper"/>
              <w:rPr>
                <w:b/>
                <w:bCs/>
                <w:lang w:eastAsia="de-CH"/>
              </w:rPr>
            </w:pPr>
            <w:r>
              <w:rPr>
                <w:b/>
                <w:bCs/>
                <w:lang w:eastAsia="de-CH"/>
              </w:rPr>
              <w:t>Bild/Grafik zum Thema</w:t>
            </w:r>
          </w:p>
        </w:tc>
      </w:tr>
      <w:tr w:rsidR="00C20C29" w14:paraId="51A18408" w14:textId="77777777" w:rsidTr="00845253">
        <w:tc>
          <w:tcPr>
            <w:tcW w:w="2263" w:type="dxa"/>
          </w:tcPr>
          <w:p w14:paraId="4BC787BC" w14:textId="77777777" w:rsidR="00C20C29" w:rsidRDefault="00C20C29" w:rsidP="00845253">
            <w:pPr>
              <w:pStyle w:val="Textkrper"/>
              <w:rPr>
                <w:lang w:eastAsia="de-CH"/>
              </w:rPr>
            </w:pPr>
          </w:p>
        </w:tc>
        <w:tc>
          <w:tcPr>
            <w:tcW w:w="4678" w:type="dxa"/>
          </w:tcPr>
          <w:p w14:paraId="40AF151B" w14:textId="77777777" w:rsidR="00C20C29" w:rsidRDefault="00C20C29" w:rsidP="00845253">
            <w:pPr>
              <w:pStyle w:val="Textkrper"/>
              <w:rPr>
                <w:lang w:eastAsia="de-CH"/>
              </w:rPr>
            </w:pPr>
          </w:p>
        </w:tc>
        <w:tc>
          <w:tcPr>
            <w:tcW w:w="4678" w:type="dxa"/>
          </w:tcPr>
          <w:p w14:paraId="17C99689" w14:textId="77777777" w:rsidR="00C20C29" w:rsidRDefault="00C20C29" w:rsidP="00845253">
            <w:pPr>
              <w:pStyle w:val="Textkrper"/>
              <w:rPr>
                <w:lang w:eastAsia="de-CH"/>
              </w:rPr>
            </w:pPr>
          </w:p>
        </w:tc>
        <w:tc>
          <w:tcPr>
            <w:tcW w:w="2943" w:type="dxa"/>
          </w:tcPr>
          <w:p w14:paraId="2BA0C490" w14:textId="77777777" w:rsidR="00C20C29" w:rsidRDefault="00C20C29" w:rsidP="00845253">
            <w:pPr>
              <w:pStyle w:val="Textkrper"/>
              <w:rPr>
                <w:lang w:eastAsia="de-CH"/>
              </w:rPr>
            </w:pPr>
          </w:p>
        </w:tc>
      </w:tr>
      <w:tr w:rsidR="00C20C29" w14:paraId="1000A6BA" w14:textId="77777777" w:rsidTr="00845253">
        <w:tc>
          <w:tcPr>
            <w:tcW w:w="2263" w:type="dxa"/>
          </w:tcPr>
          <w:p w14:paraId="3C52F7D4" w14:textId="77777777" w:rsidR="00C20C29" w:rsidRDefault="00C20C29" w:rsidP="00845253">
            <w:pPr>
              <w:pStyle w:val="Textkrper"/>
              <w:rPr>
                <w:lang w:eastAsia="de-CH"/>
              </w:rPr>
            </w:pPr>
          </w:p>
        </w:tc>
        <w:tc>
          <w:tcPr>
            <w:tcW w:w="4678" w:type="dxa"/>
          </w:tcPr>
          <w:p w14:paraId="55FA6073" w14:textId="77777777" w:rsidR="00C20C29" w:rsidRDefault="00C20C29" w:rsidP="00845253">
            <w:pPr>
              <w:pStyle w:val="Textkrper"/>
              <w:rPr>
                <w:lang w:eastAsia="de-CH"/>
              </w:rPr>
            </w:pPr>
          </w:p>
        </w:tc>
        <w:tc>
          <w:tcPr>
            <w:tcW w:w="4678" w:type="dxa"/>
          </w:tcPr>
          <w:p w14:paraId="0152ECDB" w14:textId="77777777" w:rsidR="00C20C29" w:rsidRDefault="00C20C29" w:rsidP="00845253">
            <w:pPr>
              <w:pStyle w:val="Textkrper"/>
              <w:rPr>
                <w:lang w:eastAsia="de-CH"/>
              </w:rPr>
            </w:pPr>
          </w:p>
        </w:tc>
        <w:tc>
          <w:tcPr>
            <w:tcW w:w="2943" w:type="dxa"/>
          </w:tcPr>
          <w:p w14:paraId="65552F33" w14:textId="77777777" w:rsidR="00C20C29" w:rsidRDefault="00C20C29" w:rsidP="00845253">
            <w:pPr>
              <w:pStyle w:val="Textkrper"/>
              <w:rPr>
                <w:lang w:eastAsia="de-CH"/>
              </w:rPr>
            </w:pPr>
          </w:p>
        </w:tc>
      </w:tr>
      <w:tr w:rsidR="00C20C29" w14:paraId="5480C4D2" w14:textId="77777777" w:rsidTr="00845253">
        <w:tc>
          <w:tcPr>
            <w:tcW w:w="2263" w:type="dxa"/>
          </w:tcPr>
          <w:p w14:paraId="0408DB6E" w14:textId="77777777" w:rsidR="00C20C29" w:rsidRDefault="00C20C29" w:rsidP="00845253">
            <w:pPr>
              <w:pStyle w:val="Textkrper"/>
              <w:rPr>
                <w:lang w:eastAsia="de-CH"/>
              </w:rPr>
            </w:pPr>
          </w:p>
        </w:tc>
        <w:tc>
          <w:tcPr>
            <w:tcW w:w="4678" w:type="dxa"/>
          </w:tcPr>
          <w:p w14:paraId="62D6C4BB" w14:textId="77777777" w:rsidR="00C20C29" w:rsidRDefault="00C20C29" w:rsidP="00845253">
            <w:pPr>
              <w:pStyle w:val="Textkrper"/>
              <w:rPr>
                <w:lang w:eastAsia="de-CH"/>
              </w:rPr>
            </w:pPr>
          </w:p>
        </w:tc>
        <w:tc>
          <w:tcPr>
            <w:tcW w:w="4678" w:type="dxa"/>
          </w:tcPr>
          <w:p w14:paraId="6446157E" w14:textId="77777777" w:rsidR="00C20C29" w:rsidRDefault="00C20C29" w:rsidP="00845253">
            <w:pPr>
              <w:pStyle w:val="Textkrper"/>
              <w:rPr>
                <w:lang w:eastAsia="de-CH"/>
              </w:rPr>
            </w:pPr>
          </w:p>
        </w:tc>
        <w:tc>
          <w:tcPr>
            <w:tcW w:w="2943" w:type="dxa"/>
          </w:tcPr>
          <w:p w14:paraId="6FB381A0" w14:textId="77777777" w:rsidR="00C20C29" w:rsidRDefault="00C20C29" w:rsidP="00845253">
            <w:pPr>
              <w:pStyle w:val="Textkrper"/>
              <w:rPr>
                <w:lang w:eastAsia="de-CH"/>
              </w:rPr>
            </w:pPr>
          </w:p>
        </w:tc>
      </w:tr>
    </w:tbl>
    <w:p w14:paraId="6B0B8321" w14:textId="77777777" w:rsidR="00982C94" w:rsidRDefault="00982C94" w:rsidP="00982C94"/>
    <w:p w14:paraId="33B276D6" w14:textId="77777777" w:rsidR="00982C94" w:rsidRDefault="007007A7" w:rsidP="00982C94">
      <w:pPr>
        <w:pStyle w:val="berschrift2"/>
        <w:rPr>
          <w:lang w:eastAsia="de-CH"/>
        </w:rPr>
      </w:pPr>
      <w:r>
        <w:rPr>
          <w:lang w:eastAsia="de-CH"/>
        </w:rPr>
        <w:t>Neue Erkenntnisse für die Praxis – Persönlicher Nutzen</w:t>
      </w:r>
    </w:p>
    <w:p w14:paraId="6085AE4E" w14:textId="77777777" w:rsidR="00982C94" w:rsidRDefault="00982C94" w:rsidP="00982C94">
      <w:pPr>
        <w:pStyle w:val="Textkrper"/>
        <w:rPr>
          <w:lang w:eastAsia="de-CH"/>
        </w:rPr>
      </w:pPr>
    </w:p>
    <w:p w14:paraId="037CD9E1" w14:textId="77777777" w:rsidR="00982C94" w:rsidRDefault="00982C94" w:rsidP="00982C94">
      <w:pPr>
        <w:pStyle w:val="Textkrper"/>
        <w:rPr>
          <w:lang w:eastAsia="de-CH"/>
        </w:rPr>
      </w:pPr>
    </w:p>
    <w:p w14:paraId="67BF43A9" w14:textId="77777777" w:rsidR="00982C94" w:rsidRDefault="00982C94" w:rsidP="00982C94">
      <w:pPr>
        <w:rPr>
          <w:lang w:eastAsia="de-CH"/>
        </w:rPr>
      </w:pPr>
    </w:p>
    <w:p w14:paraId="2F9389B4"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4A169A07" w14:textId="77777777" w:rsidR="00982C94" w:rsidRDefault="00982C94" w:rsidP="00982C94"/>
    <w:p w14:paraId="601FDE00" w14:textId="77777777" w:rsidR="00982C94" w:rsidRPr="0055733B" w:rsidRDefault="00982C94" w:rsidP="00982C94">
      <w:pPr>
        <w:pStyle w:val="Textkrper"/>
        <w:rPr>
          <w:lang w:eastAsia="de-CH"/>
        </w:rPr>
      </w:pPr>
    </w:p>
    <w:p w14:paraId="41948F93" w14:textId="77777777" w:rsidR="001E1E61" w:rsidRDefault="001E1E61" w:rsidP="001E1E61"/>
    <w:p w14:paraId="7B54D19E" w14:textId="77777777" w:rsidR="001E1E61" w:rsidRDefault="001E1E61" w:rsidP="001E1E61">
      <w:pPr>
        <w:pStyle w:val="berschrift2"/>
        <w:rPr>
          <w:lang w:eastAsia="de-CH"/>
        </w:rPr>
      </w:pPr>
      <w:r>
        <w:t>Unterrichtsnotizen</w:t>
      </w:r>
    </w:p>
    <w:p w14:paraId="7FFA84B8" w14:textId="77777777" w:rsidR="001E1E61" w:rsidRDefault="001E1E61" w:rsidP="001E1E61">
      <w:pPr>
        <w:pStyle w:val="Textkrper"/>
        <w:rPr>
          <w:lang w:eastAsia="de-CH"/>
        </w:rPr>
      </w:pPr>
    </w:p>
    <w:p w14:paraId="48C27D74" w14:textId="77777777" w:rsidR="001E1E61" w:rsidRPr="0055733B" w:rsidRDefault="001E1E61" w:rsidP="001E1E61">
      <w:pPr>
        <w:pStyle w:val="Textkrper"/>
        <w:rPr>
          <w:lang w:eastAsia="de-CH"/>
        </w:rPr>
      </w:pPr>
    </w:p>
    <w:p w14:paraId="6853B9A8" w14:textId="77777777" w:rsidR="00982C94" w:rsidRDefault="00982C94" w:rsidP="00982C94">
      <w:r>
        <w:br w:type="page"/>
      </w:r>
    </w:p>
    <w:p w14:paraId="6F065F29" w14:textId="77777777" w:rsidR="00982C94" w:rsidRDefault="00982C94" w:rsidP="00982C94">
      <w:pPr>
        <w:pStyle w:val="berschrift1"/>
      </w:pPr>
      <w:bookmarkStart w:id="5" w:name="_Toc64397048"/>
      <w:r>
        <w:lastRenderedPageBreak/>
        <w:t>Schulwoche 5</w:t>
      </w:r>
      <w:bookmarkEnd w:id="5"/>
    </w:p>
    <w:p w14:paraId="627D8EC5"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05DB048B" w14:textId="77777777" w:rsidR="00982C94" w:rsidRPr="00BA635F" w:rsidRDefault="00982C94" w:rsidP="00982C94">
      <w:pPr>
        <w:pStyle w:val="Textkrper"/>
      </w:pPr>
    </w:p>
    <w:p w14:paraId="3E4A0E54" w14:textId="77777777" w:rsidR="00982C94" w:rsidRDefault="00982C94" w:rsidP="00982C94">
      <w:pPr>
        <w:pStyle w:val="berschrift2"/>
      </w:pPr>
      <w:r>
        <w:t>Drei Themen mit Bezug zum Praxisprojekt</w:t>
      </w:r>
    </w:p>
    <w:p w14:paraId="3A149172"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7CFFD967" w14:textId="77777777" w:rsidTr="00845253">
        <w:trPr>
          <w:tblHeader/>
        </w:trPr>
        <w:tc>
          <w:tcPr>
            <w:tcW w:w="2263" w:type="dxa"/>
          </w:tcPr>
          <w:p w14:paraId="421C8F97"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5CBD7124"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6AAA5162"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23011E9B" w14:textId="77777777" w:rsidR="00C20C29" w:rsidRDefault="00C20C29" w:rsidP="00845253">
            <w:pPr>
              <w:pStyle w:val="Textkrper"/>
              <w:rPr>
                <w:b/>
                <w:bCs/>
                <w:lang w:eastAsia="de-CH"/>
              </w:rPr>
            </w:pPr>
            <w:r>
              <w:rPr>
                <w:b/>
                <w:bCs/>
                <w:lang w:eastAsia="de-CH"/>
              </w:rPr>
              <w:t>Bild/Grafik zum Thema</w:t>
            </w:r>
          </w:p>
        </w:tc>
      </w:tr>
      <w:tr w:rsidR="00C20C29" w14:paraId="18E0F62A" w14:textId="77777777" w:rsidTr="00845253">
        <w:tc>
          <w:tcPr>
            <w:tcW w:w="2263" w:type="dxa"/>
          </w:tcPr>
          <w:p w14:paraId="7E442DFD" w14:textId="77777777" w:rsidR="00C20C29" w:rsidRDefault="00C20C29" w:rsidP="00845253">
            <w:pPr>
              <w:pStyle w:val="Textkrper"/>
              <w:rPr>
                <w:lang w:eastAsia="de-CH"/>
              </w:rPr>
            </w:pPr>
          </w:p>
        </w:tc>
        <w:tc>
          <w:tcPr>
            <w:tcW w:w="4678" w:type="dxa"/>
          </w:tcPr>
          <w:p w14:paraId="18A54091" w14:textId="77777777" w:rsidR="00C20C29" w:rsidRDefault="00C20C29" w:rsidP="00845253">
            <w:pPr>
              <w:pStyle w:val="Textkrper"/>
              <w:rPr>
                <w:lang w:eastAsia="de-CH"/>
              </w:rPr>
            </w:pPr>
          </w:p>
        </w:tc>
        <w:tc>
          <w:tcPr>
            <w:tcW w:w="4678" w:type="dxa"/>
          </w:tcPr>
          <w:p w14:paraId="16AAC5AF" w14:textId="77777777" w:rsidR="00C20C29" w:rsidRDefault="00C20C29" w:rsidP="00845253">
            <w:pPr>
              <w:pStyle w:val="Textkrper"/>
              <w:rPr>
                <w:lang w:eastAsia="de-CH"/>
              </w:rPr>
            </w:pPr>
          </w:p>
        </w:tc>
        <w:tc>
          <w:tcPr>
            <w:tcW w:w="2943" w:type="dxa"/>
          </w:tcPr>
          <w:p w14:paraId="306E773C" w14:textId="77777777" w:rsidR="00C20C29" w:rsidRDefault="00C20C29" w:rsidP="00845253">
            <w:pPr>
              <w:pStyle w:val="Textkrper"/>
              <w:rPr>
                <w:lang w:eastAsia="de-CH"/>
              </w:rPr>
            </w:pPr>
          </w:p>
        </w:tc>
      </w:tr>
      <w:tr w:rsidR="00C20C29" w14:paraId="45689976" w14:textId="77777777" w:rsidTr="00845253">
        <w:tc>
          <w:tcPr>
            <w:tcW w:w="2263" w:type="dxa"/>
          </w:tcPr>
          <w:p w14:paraId="09507A09" w14:textId="77777777" w:rsidR="00C20C29" w:rsidRDefault="00C20C29" w:rsidP="00845253">
            <w:pPr>
              <w:pStyle w:val="Textkrper"/>
              <w:rPr>
                <w:lang w:eastAsia="de-CH"/>
              </w:rPr>
            </w:pPr>
          </w:p>
        </w:tc>
        <w:tc>
          <w:tcPr>
            <w:tcW w:w="4678" w:type="dxa"/>
          </w:tcPr>
          <w:p w14:paraId="6F665766" w14:textId="77777777" w:rsidR="00C20C29" w:rsidRDefault="00C20C29" w:rsidP="00845253">
            <w:pPr>
              <w:pStyle w:val="Textkrper"/>
              <w:rPr>
                <w:lang w:eastAsia="de-CH"/>
              </w:rPr>
            </w:pPr>
          </w:p>
        </w:tc>
        <w:tc>
          <w:tcPr>
            <w:tcW w:w="4678" w:type="dxa"/>
          </w:tcPr>
          <w:p w14:paraId="4433E3BC" w14:textId="77777777" w:rsidR="00C20C29" w:rsidRDefault="00C20C29" w:rsidP="00845253">
            <w:pPr>
              <w:pStyle w:val="Textkrper"/>
              <w:rPr>
                <w:lang w:eastAsia="de-CH"/>
              </w:rPr>
            </w:pPr>
          </w:p>
        </w:tc>
        <w:tc>
          <w:tcPr>
            <w:tcW w:w="2943" w:type="dxa"/>
          </w:tcPr>
          <w:p w14:paraId="15B46A8E" w14:textId="77777777" w:rsidR="00C20C29" w:rsidRDefault="00C20C29" w:rsidP="00845253">
            <w:pPr>
              <w:pStyle w:val="Textkrper"/>
              <w:rPr>
                <w:lang w:eastAsia="de-CH"/>
              </w:rPr>
            </w:pPr>
          </w:p>
        </w:tc>
      </w:tr>
      <w:tr w:rsidR="00C20C29" w14:paraId="1B348A5C" w14:textId="77777777" w:rsidTr="00845253">
        <w:tc>
          <w:tcPr>
            <w:tcW w:w="2263" w:type="dxa"/>
          </w:tcPr>
          <w:p w14:paraId="58D40F78" w14:textId="77777777" w:rsidR="00C20C29" w:rsidRDefault="00C20C29" w:rsidP="00845253">
            <w:pPr>
              <w:pStyle w:val="Textkrper"/>
              <w:rPr>
                <w:lang w:eastAsia="de-CH"/>
              </w:rPr>
            </w:pPr>
          </w:p>
        </w:tc>
        <w:tc>
          <w:tcPr>
            <w:tcW w:w="4678" w:type="dxa"/>
          </w:tcPr>
          <w:p w14:paraId="5A6252FF" w14:textId="77777777" w:rsidR="00C20C29" w:rsidRDefault="00C20C29" w:rsidP="00845253">
            <w:pPr>
              <w:pStyle w:val="Textkrper"/>
              <w:rPr>
                <w:lang w:eastAsia="de-CH"/>
              </w:rPr>
            </w:pPr>
          </w:p>
        </w:tc>
        <w:tc>
          <w:tcPr>
            <w:tcW w:w="4678" w:type="dxa"/>
          </w:tcPr>
          <w:p w14:paraId="0916E9C4" w14:textId="77777777" w:rsidR="00C20C29" w:rsidRDefault="00C20C29" w:rsidP="00845253">
            <w:pPr>
              <w:pStyle w:val="Textkrper"/>
              <w:rPr>
                <w:lang w:eastAsia="de-CH"/>
              </w:rPr>
            </w:pPr>
          </w:p>
        </w:tc>
        <w:tc>
          <w:tcPr>
            <w:tcW w:w="2943" w:type="dxa"/>
          </w:tcPr>
          <w:p w14:paraId="4F12B19C" w14:textId="77777777" w:rsidR="00C20C29" w:rsidRDefault="00C20C29" w:rsidP="00845253">
            <w:pPr>
              <w:pStyle w:val="Textkrper"/>
              <w:rPr>
                <w:lang w:eastAsia="de-CH"/>
              </w:rPr>
            </w:pPr>
          </w:p>
        </w:tc>
      </w:tr>
    </w:tbl>
    <w:p w14:paraId="49ACB959" w14:textId="77777777" w:rsidR="00982C94" w:rsidRDefault="00982C94" w:rsidP="00982C94"/>
    <w:p w14:paraId="024F6194" w14:textId="77777777" w:rsidR="00982C94" w:rsidRDefault="007007A7" w:rsidP="00982C94">
      <w:pPr>
        <w:pStyle w:val="berschrift2"/>
        <w:rPr>
          <w:lang w:eastAsia="de-CH"/>
        </w:rPr>
      </w:pPr>
      <w:r>
        <w:rPr>
          <w:lang w:eastAsia="de-CH"/>
        </w:rPr>
        <w:t>Neue Erkenntnisse für die Praxis – Persönlicher Nutzen</w:t>
      </w:r>
    </w:p>
    <w:p w14:paraId="3A5F20DD" w14:textId="77777777" w:rsidR="00982C94" w:rsidRDefault="00982C94" w:rsidP="00982C94">
      <w:pPr>
        <w:pStyle w:val="Textkrper"/>
        <w:rPr>
          <w:lang w:eastAsia="de-CH"/>
        </w:rPr>
      </w:pPr>
    </w:p>
    <w:p w14:paraId="6E7C9DAB" w14:textId="77777777" w:rsidR="00982C94" w:rsidRDefault="00982C94" w:rsidP="00982C94">
      <w:pPr>
        <w:pStyle w:val="Textkrper"/>
        <w:rPr>
          <w:lang w:eastAsia="de-CH"/>
        </w:rPr>
      </w:pPr>
    </w:p>
    <w:p w14:paraId="3DB9A2BB" w14:textId="77777777" w:rsidR="00982C94" w:rsidRDefault="00982C94" w:rsidP="00982C94">
      <w:pPr>
        <w:rPr>
          <w:lang w:eastAsia="de-CH"/>
        </w:rPr>
      </w:pPr>
    </w:p>
    <w:p w14:paraId="15A4B248"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6A583F88" w14:textId="77777777" w:rsidR="00982C94" w:rsidRDefault="00982C94" w:rsidP="00982C94"/>
    <w:p w14:paraId="568A3A44" w14:textId="77777777" w:rsidR="00982C94" w:rsidRPr="0055733B" w:rsidRDefault="00982C94" w:rsidP="00982C94">
      <w:pPr>
        <w:pStyle w:val="Textkrper"/>
        <w:rPr>
          <w:lang w:eastAsia="de-CH"/>
        </w:rPr>
      </w:pPr>
    </w:p>
    <w:p w14:paraId="0FEA3832" w14:textId="77777777" w:rsidR="001E1E61" w:rsidRDefault="001E1E61" w:rsidP="001E1E61"/>
    <w:p w14:paraId="277A8273" w14:textId="77777777" w:rsidR="001E1E61" w:rsidRDefault="001E1E61" w:rsidP="001E1E61">
      <w:pPr>
        <w:pStyle w:val="berschrift2"/>
        <w:rPr>
          <w:lang w:eastAsia="de-CH"/>
        </w:rPr>
      </w:pPr>
      <w:r>
        <w:t>Unterrichtsnotizen</w:t>
      </w:r>
    </w:p>
    <w:p w14:paraId="21EB36AB" w14:textId="77777777" w:rsidR="001E1E61" w:rsidRDefault="001E1E61" w:rsidP="001E1E61">
      <w:pPr>
        <w:pStyle w:val="Textkrper"/>
        <w:rPr>
          <w:lang w:eastAsia="de-CH"/>
        </w:rPr>
      </w:pPr>
    </w:p>
    <w:p w14:paraId="579CFD22" w14:textId="77777777" w:rsidR="001E1E61" w:rsidRPr="0055733B" w:rsidRDefault="001E1E61" w:rsidP="001E1E61">
      <w:pPr>
        <w:pStyle w:val="Textkrper"/>
        <w:rPr>
          <w:lang w:eastAsia="de-CH"/>
        </w:rPr>
      </w:pPr>
    </w:p>
    <w:p w14:paraId="3CA7F857" w14:textId="77777777" w:rsidR="00982C94" w:rsidRDefault="00982C94" w:rsidP="00982C94">
      <w:r>
        <w:br w:type="page"/>
      </w:r>
    </w:p>
    <w:p w14:paraId="12EEE62B" w14:textId="77777777" w:rsidR="00982C94" w:rsidRDefault="00982C94" w:rsidP="00982C94">
      <w:pPr>
        <w:pStyle w:val="berschrift1"/>
      </w:pPr>
      <w:bookmarkStart w:id="6" w:name="_Toc64397049"/>
      <w:r>
        <w:lastRenderedPageBreak/>
        <w:t>Schulwoche 6</w:t>
      </w:r>
      <w:bookmarkEnd w:id="6"/>
    </w:p>
    <w:p w14:paraId="7200BAD0"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210BAA6F" w14:textId="77777777" w:rsidR="00982C94" w:rsidRPr="00BA635F" w:rsidRDefault="00982C94" w:rsidP="00982C94">
      <w:pPr>
        <w:pStyle w:val="Textkrper"/>
      </w:pPr>
    </w:p>
    <w:p w14:paraId="57963B51" w14:textId="77777777" w:rsidR="00982C94" w:rsidRDefault="00982C94" w:rsidP="00982C94">
      <w:pPr>
        <w:pStyle w:val="berschrift2"/>
      </w:pPr>
      <w:r>
        <w:t>Drei Themen mit Bezug zum Praxisprojekt</w:t>
      </w:r>
    </w:p>
    <w:p w14:paraId="396E67D8"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4ABEB47A" w14:textId="77777777" w:rsidTr="00845253">
        <w:trPr>
          <w:tblHeader/>
        </w:trPr>
        <w:tc>
          <w:tcPr>
            <w:tcW w:w="2263" w:type="dxa"/>
          </w:tcPr>
          <w:p w14:paraId="5B92A601"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23F75AB8"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635FFCF7"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74786B71" w14:textId="77777777" w:rsidR="00C20C29" w:rsidRDefault="00C20C29" w:rsidP="00845253">
            <w:pPr>
              <w:pStyle w:val="Textkrper"/>
              <w:rPr>
                <w:b/>
                <w:bCs/>
                <w:lang w:eastAsia="de-CH"/>
              </w:rPr>
            </w:pPr>
            <w:r>
              <w:rPr>
                <w:b/>
                <w:bCs/>
                <w:lang w:eastAsia="de-CH"/>
              </w:rPr>
              <w:t>Bild/Grafik zum Thema</w:t>
            </w:r>
          </w:p>
        </w:tc>
      </w:tr>
      <w:tr w:rsidR="00C20C29" w14:paraId="1DDD92BC" w14:textId="77777777" w:rsidTr="00845253">
        <w:tc>
          <w:tcPr>
            <w:tcW w:w="2263" w:type="dxa"/>
          </w:tcPr>
          <w:p w14:paraId="111E91DA" w14:textId="77777777" w:rsidR="00C20C29" w:rsidRDefault="00C20C29" w:rsidP="00845253">
            <w:pPr>
              <w:pStyle w:val="Textkrper"/>
              <w:rPr>
                <w:lang w:eastAsia="de-CH"/>
              </w:rPr>
            </w:pPr>
          </w:p>
        </w:tc>
        <w:tc>
          <w:tcPr>
            <w:tcW w:w="4678" w:type="dxa"/>
          </w:tcPr>
          <w:p w14:paraId="5CCE1064" w14:textId="77777777" w:rsidR="00C20C29" w:rsidRDefault="00C20C29" w:rsidP="00845253">
            <w:pPr>
              <w:pStyle w:val="Textkrper"/>
              <w:rPr>
                <w:lang w:eastAsia="de-CH"/>
              </w:rPr>
            </w:pPr>
          </w:p>
        </w:tc>
        <w:tc>
          <w:tcPr>
            <w:tcW w:w="4678" w:type="dxa"/>
          </w:tcPr>
          <w:p w14:paraId="6857AF02" w14:textId="77777777" w:rsidR="00C20C29" w:rsidRDefault="00C20C29" w:rsidP="00845253">
            <w:pPr>
              <w:pStyle w:val="Textkrper"/>
              <w:rPr>
                <w:lang w:eastAsia="de-CH"/>
              </w:rPr>
            </w:pPr>
          </w:p>
        </w:tc>
        <w:tc>
          <w:tcPr>
            <w:tcW w:w="2943" w:type="dxa"/>
          </w:tcPr>
          <w:p w14:paraId="06E1C209" w14:textId="77777777" w:rsidR="00C20C29" w:rsidRDefault="00C20C29" w:rsidP="00845253">
            <w:pPr>
              <w:pStyle w:val="Textkrper"/>
              <w:rPr>
                <w:lang w:eastAsia="de-CH"/>
              </w:rPr>
            </w:pPr>
          </w:p>
        </w:tc>
      </w:tr>
      <w:tr w:rsidR="00C20C29" w14:paraId="0721C8DD" w14:textId="77777777" w:rsidTr="00845253">
        <w:tc>
          <w:tcPr>
            <w:tcW w:w="2263" w:type="dxa"/>
          </w:tcPr>
          <w:p w14:paraId="58530A5E" w14:textId="77777777" w:rsidR="00C20C29" w:rsidRDefault="00C20C29" w:rsidP="00845253">
            <w:pPr>
              <w:pStyle w:val="Textkrper"/>
              <w:rPr>
                <w:lang w:eastAsia="de-CH"/>
              </w:rPr>
            </w:pPr>
          </w:p>
        </w:tc>
        <w:tc>
          <w:tcPr>
            <w:tcW w:w="4678" w:type="dxa"/>
          </w:tcPr>
          <w:p w14:paraId="04C18A59" w14:textId="77777777" w:rsidR="00C20C29" w:rsidRDefault="00C20C29" w:rsidP="00845253">
            <w:pPr>
              <w:pStyle w:val="Textkrper"/>
              <w:rPr>
                <w:lang w:eastAsia="de-CH"/>
              </w:rPr>
            </w:pPr>
          </w:p>
        </w:tc>
        <w:tc>
          <w:tcPr>
            <w:tcW w:w="4678" w:type="dxa"/>
          </w:tcPr>
          <w:p w14:paraId="0FE535C7" w14:textId="77777777" w:rsidR="00C20C29" w:rsidRDefault="00C20C29" w:rsidP="00845253">
            <w:pPr>
              <w:pStyle w:val="Textkrper"/>
              <w:rPr>
                <w:lang w:eastAsia="de-CH"/>
              </w:rPr>
            </w:pPr>
          </w:p>
        </w:tc>
        <w:tc>
          <w:tcPr>
            <w:tcW w:w="2943" w:type="dxa"/>
          </w:tcPr>
          <w:p w14:paraId="674CC4AB" w14:textId="77777777" w:rsidR="00C20C29" w:rsidRDefault="00C20C29" w:rsidP="00845253">
            <w:pPr>
              <w:pStyle w:val="Textkrper"/>
              <w:rPr>
                <w:lang w:eastAsia="de-CH"/>
              </w:rPr>
            </w:pPr>
          </w:p>
        </w:tc>
      </w:tr>
      <w:tr w:rsidR="00C20C29" w14:paraId="6DE67D28" w14:textId="77777777" w:rsidTr="00845253">
        <w:tc>
          <w:tcPr>
            <w:tcW w:w="2263" w:type="dxa"/>
          </w:tcPr>
          <w:p w14:paraId="3623799D" w14:textId="77777777" w:rsidR="00C20C29" w:rsidRDefault="00C20C29" w:rsidP="00845253">
            <w:pPr>
              <w:pStyle w:val="Textkrper"/>
              <w:rPr>
                <w:lang w:eastAsia="de-CH"/>
              </w:rPr>
            </w:pPr>
          </w:p>
        </w:tc>
        <w:tc>
          <w:tcPr>
            <w:tcW w:w="4678" w:type="dxa"/>
          </w:tcPr>
          <w:p w14:paraId="09FD3FC6" w14:textId="77777777" w:rsidR="00C20C29" w:rsidRDefault="00C20C29" w:rsidP="00845253">
            <w:pPr>
              <w:pStyle w:val="Textkrper"/>
              <w:rPr>
                <w:lang w:eastAsia="de-CH"/>
              </w:rPr>
            </w:pPr>
          </w:p>
        </w:tc>
        <w:tc>
          <w:tcPr>
            <w:tcW w:w="4678" w:type="dxa"/>
          </w:tcPr>
          <w:p w14:paraId="53844A32" w14:textId="77777777" w:rsidR="00C20C29" w:rsidRDefault="00C20C29" w:rsidP="00845253">
            <w:pPr>
              <w:pStyle w:val="Textkrper"/>
              <w:rPr>
                <w:lang w:eastAsia="de-CH"/>
              </w:rPr>
            </w:pPr>
          </w:p>
        </w:tc>
        <w:tc>
          <w:tcPr>
            <w:tcW w:w="2943" w:type="dxa"/>
          </w:tcPr>
          <w:p w14:paraId="151F5402" w14:textId="77777777" w:rsidR="00C20C29" w:rsidRDefault="00C20C29" w:rsidP="00845253">
            <w:pPr>
              <w:pStyle w:val="Textkrper"/>
              <w:rPr>
                <w:lang w:eastAsia="de-CH"/>
              </w:rPr>
            </w:pPr>
          </w:p>
        </w:tc>
      </w:tr>
    </w:tbl>
    <w:p w14:paraId="3E5C5CB8" w14:textId="77777777" w:rsidR="00982C94" w:rsidRDefault="00982C94" w:rsidP="00982C94"/>
    <w:p w14:paraId="785DDBFA" w14:textId="77777777" w:rsidR="00982C94" w:rsidRDefault="007007A7" w:rsidP="00982C94">
      <w:pPr>
        <w:pStyle w:val="berschrift2"/>
        <w:rPr>
          <w:lang w:eastAsia="de-CH"/>
        </w:rPr>
      </w:pPr>
      <w:r>
        <w:rPr>
          <w:lang w:eastAsia="de-CH"/>
        </w:rPr>
        <w:t>Neue Erkenntnisse für die Praxis – Persönlicher Nutzen</w:t>
      </w:r>
    </w:p>
    <w:p w14:paraId="43CCFD8E" w14:textId="77777777" w:rsidR="00982C94" w:rsidRDefault="00982C94" w:rsidP="00982C94">
      <w:pPr>
        <w:pStyle w:val="Textkrper"/>
        <w:rPr>
          <w:lang w:eastAsia="de-CH"/>
        </w:rPr>
      </w:pPr>
    </w:p>
    <w:p w14:paraId="2A28149E" w14:textId="77777777" w:rsidR="00982C94" w:rsidRDefault="00982C94" w:rsidP="00982C94">
      <w:pPr>
        <w:pStyle w:val="Textkrper"/>
        <w:rPr>
          <w:lang w:eastAsia="de-CH"/>
        </w:rPr>
      </w:pPr>
    </w:p>
    <w:p w14:paraId="5EABB7AE" w14:textId="77777777" w:rsidR="00982C94" w:rsidRDefault="00982C94" w:rsidP="00982C94">
      <w:pPr>
        <w:rPr>
          <w:lang w:eastAsia="de-CH"/>
        </w:rPr>
      </w:pPr>
    </w:p>
    <w:p w14:paraId="7CB27695"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657C334E" w14:textId="77777777" w:rsidR="00982C94" w:rsidRDefault="00982C94" w:rsidP="00982C94"/>
    <w:p w14:paraId="68C916DE" w14:textId="77777777" w:rsidR="00982C94" w:rsidRPr="0055733B" w:rsidRDefault="00982C94" w:rsidP="00982C94">
      <w:pPr>
        <w:pStyle w:val="Textkrper"/>
        <w:rPr>
          <w:lang w:eastAsia="de-CH"/>
        </w:rPr>
      </w:pPr>
    </w:p>
    <w:p w14:paraId="057F3332" w14:textId="77777777" w:rsidR="001E1E61" w:rsidRDefault="001E1E61" w:rsidP="001E1E61"/>
    <w:p w14:paraId="7BDBB1E5" w14:textId="77777777" w:rsidR="001E1E61" w:rsidRDefault="001E1E61" w:rsidP="001E1E61">
      <w:pPr>
        <w:pStyle w:val="berschrift2"/>
        <w:rPr>
          <w:lang w:eastAsia="de-CH"/>
        </w:rPr>
      </w:pPr>
      <w:r>
        <w:t>Unterrichtsnotizen</w:t>
      </w:r>
    </w:p>
    <w:p w14:paraId="364488E4" w14:textId="77777777" w:rsidR="001E1E61" w:rsidRDefault="001E1E61" w:rsidP="001E1E61">
      <w:pPr>
        <w:pStyle w:val="Textkrper"/>
        <w:rPr>
          <w:lang w:eastAsia="de-CH"/>
        </w:rPr>
      </w:pPr>
    </w:p>
    <w:p w14:paraId="7E445F7A" w14:textId="77777777" w:rsidR="001E1E61" w:rsidRPr="0055733B" w:rsidRDefault="001E1E61" w:rsidP="001E1E61">
      <w:pPr>
        <w:pStyle w:val="Textkrper"/>
        <w:rPr>
          <w:lang w:eastAsia="de-CH"/>
        </w:rPr>
      </w:pPr>
    </w:p>
    <w:p w14:paraId="200FC48E" w14:textId="77777777" w:rsidR="00982C94" w:rsidRDefault="00982C94" w:rsidP="00982C94">
      <w:r>
        <w:br w:type="page"/>
      </w:r>
    </w:p>
    <w:p w14:paraId="17F45188" w14:textId="77777777" w:rsidR="00982C94" w:rsidRDefault="00982C94" w:rsidP="00982C94">
      <w:pPr>
        <w:pStyle w:val="berschrift1"/>
      </w:pPr>
      <w:bookmarkStart w:id="7" w:name="_Toc64397050"/>
      <w:r>
        <w:lastRenderedPageBreak/>
        <w:t>Schulwoche 7</w:t>
      </w:r>
      <w:bookmarkEnd w:id="7"/>
    </w:p>
    <w:p w14:paraId="12E88EFF"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7EC29623" w14:textId="77777777" w:rsidR="00982C94" w:rsidRPr="00BA635F" w:rsidRDefault="00982C94" w:rsidP="00982C94">
      <w:pPr>
        <w:pStyle w:val="Textkrper"/>
      </w:pPr>
    </w:p>
    <w:p w14:paraId="0A06C430" w14:textId="77777777" w:rsidR="00982C94" w:rsidRDefault="00982C94" w:rsidP="00982C94">
      <w:pPr>
        <w:pStyle w:val="berschrift2"/>
      </w:pPr>
      <w:r>
        <w:t>Drei Themen mit Bezug zum Praxisprojekt</w:t>
      </w:r>
    </w:p>
    <w:p w14:paraId="40A12880"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2EA60664" w14:textId="77777777" w:rsidTr="00845253">
        <w:trPr>
          <w:tblHeader/>
        </w:trPr>
        <w:tc>
          <w:tcPr>
            <w:tcW w:w="2263" w:type="dxa"/>
          </w:tcPr>
          <w:p w14:paraId="019B7FC9"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4581E7DC"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23A8B259"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19CED3F4" w14:textId="77777777" w:rsidR="00C20C29" w:rsidRDefault="00C20C29" w:rsidP="00845253">
            <w:pPr>
              <w:pStyle w:val="Textkrper"/>
              <w:rPr>
                <w:b/>
                <w:bCs/>
                <w:lang w:eastAsia="de-CH"/>
              </w:rPr>
            </w:pPr>
            <w:r>
              <w:rPr>
                <w:b/>
                <w:bCs/>
                <w:lang w:eastAsia="de-CH"/>
              </w:rPr>
              <w:t>Bild/Grafik zum Thema</w:t>
            </w:r>
          </w:p>
        </w:tc>
      </w:tr>
      <w:tr w:rsidR="00C20C29" w14:paraId="436BC9B9" w14:textId="77777777" w:rsidTr="00845253">
        <w:tc>
          <w:tcPr>
            <w:tcW w:w="2263" w:type="dxa"/>
          </w:tcPr>
          <w:p w14:paraId="3250007F" w14:textId="77777777" w:rsidR="00C20C29" w:rsidRDefault="00C20C29" w:rsidP="00845253">
            <w:pPr>
              <w:pStyle w:val="Textkrper"/>
              <w:rPr>
                <w:lang w:eastAsia="de-CH"/>
              </w:rPr>
            </w:pPr>
          </w:p>
        </w:tc>
        <w:tc>
          <w:tcPr>
            <w:tcW w:w="4678" w:type="dxa"/>
          </w:tcPr>
          <w:p w14:paraId="422FDDA1" w14:textId="77777777" w:rsidR="00C20C29" w:rsidRDefault="00C20C29" w:rsidP="00845253">
            <w:pPr>
              <w:pStyle w:val="Textkrper"/>
              <w:rPr>
                <w:lang w:eastAsia="de-CH"/>
              </w:rPr>
            </w:pPr>
          </w:p>
        </w:tc>
        <w:tc>
          <w:tcPr>
            <w:tcW w:w="4678" w:type="dxa"/>
          </w:tcPr>
          <w:p w14:paraId="41564CFE" w14:textId="77777777" w:rsidR="00C20C29" w:rsidRDefault="00C20C29" w:rsidP="00845253">
            <w:pPr>
              <w:pStyle w:val="Textkrper"/>
              <w:rPr>
                <w:lang w:eastAsia="de-CH"/>
              </w:rPr>
            </w:pPr>
          </w:p>
        </w:tc>
        <w:tc>
          <w:tcPr>
            <w:tcW w:w="2943" w:type="dxa"/>
          </w:tcPr>
          <w:p w14:paraId="26D48E82" w14:textId="77777777" w:rsidR="00C20C29" w:rsidRDefault="00C20C29" w:rsidP="00845253">
            <w:pPr>
              <w:pStyle w:val="Textkrper"/>
              <w:rPr>
                <w:lang w:eastAsia="de-CH"/>
              </w:rPr>
            </w:pPr>
          </w:p>
        </w:tc>
      </w:tr>
      <w:tr w:rsidR="00C20C29" w14:paraId="45B3A23F" w14:textId="77777777" w:rsidTr="00845253">
        <w:tc>
          <w:tcPr>
            <w:tcW w:w="2263" w:type="dxa"/>
          </w:tcPr>
          <w:p w14:paraId="19269666" w14:textId="77777777" w:rsidR="00C20C29" w:rsidRDefault="00C20C29" w:rsidP="00845253">
            <w:pPr>
              <w:pStyle w:val="Textkrper"/>
              <w:rPr>
                <w:lang w:eastAsia="de-CH"/>
              </w:rPr>
            </w:pPr>
          </w:p>
        </w:tc>
        <w:tc>
          <w:tcPr>
            <w:tcW w:w="4678" w:type="dxa"/>
          </w:tcPr>
          <w:p w14:paraId="786498E0" w14:textId="77777777" w:rsidR="00C20C29" w:rsidRDefault="00C20C29" w:rsidP="00845253">
            <w:pPr>
              <w:pStyle w:val="Textkrper"/>
              <w:rPr>
                <w:lang w:eastAsia="de-CH"/>
              </w:rPr>
            </w:pPr>
          </w:p>
        </w:tc>
        <w:tc>
          <w:tcPr>
            <w:tcW w:w="4678" w:type="dxa"/>
          </w:tcPr>
          <w:p w14:paraId="4649B0B3" w14:textId="77777777" w:rsidR="00C20C29" w:rsidRDefault="00C20C29" w:rsidP="00845253">
            <w:pPr>
              <w:pStyle w:val="Textkrper"/>
              <w:rPr>
                <w:lang w:eastAsia="de-CH"/>
              </w:rPr>
            </w:pPr>
          </w:p>
        </w:tc>
        <w:tc>
          <w:tcPr>
            <w:tcW w:w="2943" w:type="dxa"/>
          </w:tcPr>
          <w:p w14:paraId="140CAF74" w14:textId="77777777" w:rsidR="00C20C29" w:rsidRDefault="00C20C29" w:rsidP="00845253">
            <w:pPr>
              <w:pStyle w:val="Textkrper"/>
              <w:rPr>
                <w:lang w:eastAsia="de-CH"/>
              </w:rPr>
            </w:pPr>
          </w:p>
        </w:tc>
      </w:tr>
      <w:tr w:rsidR="00C20C29" w14:paraId="03F5C01B" w14:textId="77777777" w:rsidTr="00845253">
        <w:tc>
          <w:tcPr>
            <w:tcW w:w="2263" w:type="dxa"/>
          </w:tcPr>
          <w:p w14:paraId="17643211" w14:textId="77777777" w:rsidR="00C20C29" w:rsidRDefault="00C20C29" w:rsidP="00845253">
            <w:pPr>
              <w:pStyle w:val="Textkrper"/>
              <w:rPr>
                <w:lang w:eastAsia="de-CH"/>
              </w:rPr>
            </w:pPr>
          </w:p>
        </w:tc>
        <w:tc>
          <w:tcPr>
            <w:tcW w:w="4678" w:type="dxa"/>
          </w:tcPr>
          <w:p w14:paraId="79E16E38" w14:textId="77777777" w:rsidR="00C20C29" w:rsidRDefault="00C20C29" w:rsidP="00845253">
            <w:pPr>
              <w:pStyle w:val="Textkrper"/>
              <w:rPr>
                <w:lang w:eastAsia="de-CH"/>
              </w:rPr>
            </w:pPr>
          </w:p>
        </w:tc>
        <w:tc>
          <w:tcPr>
            <w:tcW w:w="4678" w:type="dxa"/>
          </w:tcPr>
          <w:p w14:paraId="584E5573" w14:textId="77777777" w:rsidR="00C20C29" w:rsidRDefault="00C20C29" w:rsidP="00845253">
            <w:pPr>
              <w:pStyle w:val="Textkrper"/>
              <w:rPr>
                <w:lang w:eastAsia="de-CH"/>
              </w:rPr>
            </w:pPr>
          </w:p>
        </w:tc>
        <w:tc>
          <w:tcPr>
            <w:tcW w:w="2943" w:type="dxa"/>
          </w:tcPr>
          <w:p w14:paraId="50310766" w14:textId="77777777" w:rsidR="00C20C29" w:rsidRDefault="00C20C29" w:rsidP="00845253">
            <w:pPr>
              <w:pStyle w:val="Textkrper"/>
              <w:rPr>
                <w:lang w:eastAsia="de-CH"/>
              </w:rPr>
            </w:pPr>
          </w:p>
        </w:tc>
      </w:tr>
    </w:tbl>
    <w:p w14:paraId="05D77C71" w14:textId="77777777" w:rsidR="00982C94" w:rsidRDefault="00982C94" w:rsidP="00982C94"/>
    <w:p w14:paraId="36CDAA1B" w14:textId="77777777" w:rsidR="00982C94" w:rsidRDefault="007007A7" w:rsidP="00982C94">
      <w:pPr>
        <w:pStyle w:val="berschrift2"/>
        <w:rPr>
          <w:lang w:eastAsia="de-CH"/>
        </w:rPr>
      </w:pPr>
      <w:r>
        <w:rPr>
          <w:lang w:eastAsia="de-CH"/>
        </w:rPr>
        <w:t>Neue Erkenntnisse für die Praxis – Persönlicher Nutzen</w:t>
      </w:r>
    </w:p>
    <w:p w14:paraId="0B03AA59" w14:textId="77777777" w:rsidR="00982C94" w:rsidRDefault="00982C94" w:rsidP="00982C94">
      <w:pPr>
        <w:pStyle w:val="Textkrper"/>
        <w:rPr>
          <w:lang w:eastAsia="de-CH"/>
        </w:rPr>
      </w:pPr>
    </w:p>
    <w:p w14:paraId="26AAD853" w14:textId="77777777" w:rsidR="00982C94" w:rsidRDefault="00982C94" w:rsidP="00982C94">
      <w:pPr>
        <w:pStyle w:val="Textkrper"/>
        <w:rPr>
          <w:lang w:eastAsia="de-CH"/>
        </w:rPr>
      </w:pPr>
    </w:p>
    <w:p w14:paraId="0339A047" w14:textId="77777777" w:rsidR="00982C94" w:rsidRDefault="00982C94" w:rsidP="00982C94">
      <w:pPr>
        <w:rPr>
          <w:lang w:eastAsia="de-CH"/>
        </w:rPr>
      </w:pPr>
    </w:p>
    <w:p w14:paraId="54C67924"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5D224082" w14:textId="77777777" w:rsidR="00982C94" w:rsidRDefault="00982C94" w:rsidP="00982C94"/>
    <w:p w14:paraId="06119153" w14:textId="77777777" w:rsidR="00982C94" w:rsidRPr="0055733B" w:rsidRDefault="00982C94" w:rsidP="00982C94">
      <w:pPr>
        <w:pStyle w:val="Textkrper"/>
        <w:rPr>
          <w:lang w:eastAsia="de-CH"/>
        </w:rPr>
      </w:pPr>
    </w:p>
    <w:p w14:paraId="6B00C550" w14:textId="77777777" w:rsidR="001E1E61" w:rsidRDefault="001E1E61" w:rsidP="001E1E61"/>
    <w:p w14:paraId="179E75B1" w14:textId="77777777" w:rsidR="001E1E61" w:rsidRDefault="001E1E61" w:rsidP="001E1E61">
      <w:pPr>
        <w:pStyle w:val="berschrift2"/>
        <w:rPr>
          <w:lang w:eastAsia="de-CH"/>
        </w:rPr>
      </w:pPr>
      <w:r>
        <w:t>Unterrichtsnotizen</w:t>
      </w:r>
    </w:p>
    <w:p w14:paraId="3515C2DF" w14:textId="77777777" w:rsidR="001E1E61" w:rsidRDefault="001E1E61" w:rsidP="001E1E61">
      <w:pPr>
        <w:pStyle w:val="Textkrper"/>
        <w:rPr>
          <w:lang w:eastAsia="de-CH"/>
        </w:rPr>
      </w:pPr>
    </w:p>
    <w:p w14:paraId="1EE1A800" w14:textId="77777777" w:rsidR="001E1E61" w:rsidRPr="0055733B" w:rsidRDefault="001E1E61" w:rsidP="001E1E61">
      <w:pPr>
        <w:pStyle w:val="Textkrper"/>
        <w:rPr>
          <w:lang w:eastAsia="de-CH"/>
        </w:rPr>
      </w:pPr>
    </w:p>
    <w:p w14:paraId="51F6CA50" w14:textId="77777777" w:rsidR="00982C94" w:rsidRDefault="00982C94" w:rsidP="00982C94">
      <w:r>
        <w:br w:type="page"/>
      </w:r>
    </w:p>
    <w:p w14:paraId="03BC2F64" w14:textId="77777777" w:rsidR="00982C94" w:rsidRDefault="00982C94" w:rsidP="00982C94">
      <w:pPr>
        <w:pStyle w:val="berschrift1"/>
      </w:pPr>
      <w:bookmarkStart w:id="8" w:name="_Toc64397051"/>
      <w:r>
        <w:lastRenderedPageBreak/>
        <w:t>Schulwoche 8</w:t>
      </w:r>
      <w:bookmarkEnd w:id="8"/>
    </w:p>
    <w:p w14:paraId="6572B803"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7D0A3D21" w14:textId="77777777" w:rsidR="00982C94" w:rsidRPr="00BA635F" w:rsidRDefault="00982C94" w:rsidP="00982C94">
      <w:pPr>
        <w:pStyle w:val="Textkrper"/>
      </w:pPr>
    </w:p>
    <w:p w14:paraId="0CD8065D" w14:textId="77777777" w:rsidR="00982C94" w:rsidRDefault="00982C94" w:rsidP="00982C94">
      <w:pPr>
        <w:pStyle w:val="berschrift2"/>
      </w:pPr>
      <w:r>
        <w:t>Drei Themen mit Bezug zum Praxisprojekt</w:t>
      </w:r>
    </w:p>
    <w:p w14:paraId="5678DC80"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3DA161D6" w14:textId="77777777" w:rsidTr="00845253">
        <w:trPr>
          <w:tblHeader/>
        </w:trPr>
        <w:tc>
          <w:tcPr>
            <w:tcW w:w="2263" w:type="dxa"/>
          </w:tcPr>
          <w:p w14:paraId="75AFF59C"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7A6E5D13"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76F5A865"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494A2CB1" w14:textId="77777777" w:rsidR="00C20C29" w:rsidRDefault="00C20C29" w:rsidP="00845253">
            <w:pPr>
              <w:pStyle w:val="Textkrper"/>
              <w:rPr>
                <w:b/>
                <w:bCs/>
                <w:lang w:eastAsia="de-CH"/>
              </w:rPr>
            </w:pPr>
            <w:r>
              <w:rPr>
                <w:b/>
                <w:bCs/>
                <w:lang w:eastAsia="de-CH"/>
              </w:rPr>
              <w:t>Bild/Grafik zum Thema</w:t>
            </w:r>
          </w:p>
        </w:tc>
      </w:tr>
      <w:tr w:rsidR="00C20C29" w14:paraId="1C82F91E" w14:textId="77777777" w:rsidTr="00845253">
        <w:tc>
          <w:tcPr>
            <w:tcW w:w="2263" w:type="dxa"/>
          </w:tcPr>
          <w:p w14:paraId="733318EB" w14:textId="77777777" w:rsidR="00C20C29" w:rsidRDefault="00C20C29" w:rsidP="00845253">
            <w:pPr>
              <w:pStyle w:val="Textkrper"/>
              <w:rPr>
                <w:lang w:eastAsia="de-CH"/>
              </w:rPr>
            </w:pPr>
          </w:p>
        </w:tc>
        <w:tc>
          <w:tcPr>
            <w:tcW w:w="4678" w:type="dxa"/>
          </w:tcPr>
          <w:p w14:paraId="0A4FE8D5" w14:textId="77777777" w:rsidR="00C20C29" w:rsidRDefault="00C20C29" w:rsidP="00845253">
            <w:pPr>
              <w:pStyle w:val="Textkrper"/>
              <w:rPr>
                <w:lang w:eastAsia="de-CH"/>
              </w:rPr>
            </w:pPr>
          </w:p>
        </w:tc>
        <w:tc>
          <w:tcPr>
            <w:tcW w:w="4678" w:type="dxa"/>
          </w:tcPr>
          <w:p w14:paraId="36A3F7CA" w14:textId="77777777" w:rsidR="00C20C29" w:rsidRDefault="00C20C29" w:rsidP="00845253">
            <w:pPr>
              <w:pStyle w:val="Textkrper"/>
              <w:rPr>
                <w:lang w:eastAsia="de-CH"/>
              </w:rPr>
            </w:pPr>
          </w:p>
        </w:tc>
        <w:tc>
          <w:tcPr>
            <w:tcW w:w="2943" w:type="dxa"/>
          </w:tcPr>
          <w:p w14:paraId="4B65D401" w14:textId="77777777" w:rsidR="00C20C29" w:rsidRDefault="00C20C29" w:rsidP="00845253">
            <w:pPr>
              <w:pStyle w:val="Textkrper"/>
              <w:rPr>
                <w:lang w:eastAsia="de-CH"/>
              </w:rPr>
            </w:pPr>
          </w:p>
        </w:tc>
      </w:tr>
      <w:tr w:rsidR="00C20C29" w14:paraId="2DF65AFE" w14:textId="77777777" w:rsidTr="00845253">
        <w:tc>
          <w:tcPr>
            <w:tcW w:w="2263" w:type="dxa"/>
          </w:tcPr>
          <w:p w14:paraId="679BA3B3" w14:textId="77777777" w:rsidR="00C20C29" w:rsidRDefault="00C20C29" w:rsidP="00845253">
            <w:pPr>
              <w:pStyle w:val="Textkrper"/>
              <w:rPr>
                <w:lang w:eastAsia="de-CH"/>
              </w:rPr>
            </w:pPr>
          </w:p>
        </w:tc>
        <w:tc>
          <w:tcPr>
            <w:tcW w:w="4678" w:type="dxa"/>
          </w:tcPr>
          <w:p w14:paraId="58E405E2" w14:textId="77777777" w:rsidR="00C20C29" w:rsidRDefault="00C20C29" w:rsidP="00845253">
            <w:pPr>
              <w:pStyle w:val="Textkrper"/>
              <w:rPr>
                <w:lang w:eastAsia="de-CH"/>
              </w:rPr>
            </w:pPr>
          </w:p>
        </w:tc>
        <w:tc>
          <w:tcPr>
            <w:tcW w:w="4678" w:type="dxa"/>
          </w:tcPr>
          <w:p w14:paraId="3EC2929B" w14:textId="77777777" w:rsidR="00C20C29" w:rsidRDefault="00C20C29" w:rsidP="00845253">
            <w:pPr>
              <w:pStyle w:val="Textkrper"/>
              <w:rPr>
                <w:lang w:eastAsia="de-CH"/>
              </w:rPr>
            </w:pPr>
          </w:p>
        </w:tc>
        <w:tc>
          <w:tcPr>
            <w:tcW w:w="2943" w:type="dxa"/>
          </w:tcPr>
          <w:p w14:paraId="497F268A" w14:textId="77777777" w:rsidR="00C20C29" w:rsidRDefault="00C20C29" w:rsidP="00845253">
            <w:pPr>
              <w:pStyle w:val="Textkrper"/>
              <w:rPr>
                <w:lang w:eastAsia="de-CH"/>
              </w:rPr>
            </w:pPr>
          </w:p>
        </w:tc>
      </w:tr>
      <w:tr w:rsidR="00C20C29" w14:paraId="6C8DEB41" w14:textId="77777777" w:rsidTr="00845253">
        <w:tc>
          <w:tcPr>
            <w:tcW w:w="2263" w:type="dxa"/>
          </w:tcPr>
          <w:p w14:paraId="5F0D9A76" w14:textId="77777777" w:rsidR="00C20C29" w:rsidRDefault="00C20C29" w:rsidP="00845253">
            <w:pPr>
              <w:pStyle w:val="Textkrper"/>
              <w:rPr>
                <w:lang w:eastAsia="de-CH"/>
              </w:rPr>
            </w:pPr>
          </w:p>
        </w:tc>
        <w:tc>
          <w:tcPr>
            <w:tcW w:w="4678" w:type="dxa"/>
          </w:tcPr>
          <w:p w14:paraId="27EB990E" w14:textId="77777777" w:rsidR="00C20C29" w:rsidRDefault="00C20C29" w:rsidP="00845253">
            <w:pPr>
              <w:pStyle w:val="Textkrper"/>
              <w:rPr>
                <w:lang w:eastAsia="de-CH"/>
              </w:rPr>
            </w:pPr>
          </w:p>
        </w:tc>
        <w:tc>
          <w:tcPr>
            <w:tcW w:w="4678" w:type="dxa"/>
          </w:tcPr>
          <w:p w14:paraId="145B6F0D" w14:textId="77777777" w:rsidR="00C20C29" w:rsidRDefault="00C20C29" w:rsidP="00845253">
            <w:pPr>
              <w:pStyle w:val="Textkrper"/>
              <w:rPr>
                <w:lang w:eastAsia="de-CH"/>
              </w:rPr>
            </w:pPr>
          </w:p>
        </w:tc>
        <w:tc>
          <w:tcPr>
            <w:tcW w:w="2943" w:type="dxa"/>
          </w:tcPr>
          <w:p w14:paraId="12C00BB5" w14:textId="77777777" w:rsidR="00C20C29" w:rsidRDefault="00C20C29" w:rsidP="00845253">
            <w:pPr>
              <w:pStyle w:val="Textkrper"/>
              <w:rPr>
                <w:lang w:eastAsia="de-CH"/>
              </w:rPr>
            </w:pPr>
          </w:p>
        </w:tc>
      </w:tr>
    </w:tbl>
    <w:p w14:paraId="1B8707EA" w14:textId="77777777" w:rsidR="00982C94" w:rsidRDefault="00982C94" w:rsidP="00982C94"/>
    <w:p w14:paraId="264753AE" w14:textId="77777777" w:rsidR="00982C94" w:rsidRDefault="007007A7" w:rsidP="00982C94">
      <w:pPr>
        <w:pStyle w:val="berschrift2"/>
        <w:rPr>
          <w:lang w:eastAsia="de-CH"/>
        </w:rPr>
      </w:pPr>
      <w:r>
        <w:rPr>
          <w:lang w:eastAsia="de-CH"/>
        </w:rPr>
        <w:t>Neue Erkenntnisse für die Praxis – Persönlicher Nutzen</w:t>
      </w:r>
    </w:p>
    <w:p w14:paraId="1962127B" w14:textId="77777777" w:rsidR="00982C94" w:rsidRDefault="00982C94" w:rsidP="00982C94">
      <w:pPr>
        <w:pStyle w:val="Textkrper"/>
        <w:rPr>
          <w:lang w:eastAsia="de-CH"/>
        </w:rPr>
      </w:pPr>
    </w:p>
    <w:p w14:paraId="626BAB1C" w14:textId="77777777" w:rsidR="00982C94" w:rsidRDefault="00982C94" w:rsidP="00982C94">
      <w:pPr>
        <w:pStyle w:val="Textkrper"/>
        <w:rPr>
          <w:lang w:eastAsia="de-CH"/>
        </w:rPr>
      </w:pPr>
    </w:p>
    <w:p w14:paraId="57903460" w14:textId="77777777" w:rsidR="00982C94" w:rsidRDefault="00982C94" w:rsidP="00982C94">
      <w:pPr>
        <w:rPr>
          <w:lang w:eastAsia="de-CH"/>
        </w:rPr>
      </w:pPr>
    </w:p>
    <w:p w14:paraId="52363398"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04663D91" w14:textId="77777777" w:rsidR="00982C94" w:rsidRDefault="00982C94" w:rsidP="00982C94"/>
    <w:p w14:paraId="61549401" w14:textId="77777777" w:rsidR="00982C94" w:rsidRPr="0055733B" w:rsidRDefault="00982C94" w:rsidP="00982C94">
      <w:pPr>
        <w:pStyle w:val="Textkrper"/>
        <w:rPr>
          <w:lang w:eastAsia="de-CH"/>
        </w:rPr>
      </w:pPr>
    </w:p>
    <w:p w14:paraId="04BECA47" w14:textId="77777777" w:rsidR="001E1E61" w:rsidRDefault="001E1E61" w:rsidP="001E1E61"/>
    <w:p w14:paraId="2662A617" w14:textId="77777777" w:rsidR="001E1E61" w:rsidRDefault="001E1E61" w:rsidP="001E1E61">
      <w:pPr>
        <w:pStyle w:val="berschrift2"/>
        <w:rPr>
          <w:lang w:eastAsia="de-CH"/>
        </w:rPr>
      </w:pPr>
      <w:r>
        <w:t>Unterrichtsnotizen</w:t>
      </w:r>
    </w:p>
    <w:p w14:paraId="318A7ED9" w14:textId="77777777" w:rsidR="001E1E61" w:rsidRDefault="001E1E61" w:rsidP="001E1E61">
      <w:pPr>
        <w:pStyle w:val="Textkrper"/>
        <w:rPr>
          <w:lang w:eastAsia="de-CH"/>
        </w:rPr>
      </w:pPr>
    </w:p>
    <w:p w14:paraId="2931110B" w14:textId="77777777" w:rsidR="001E1E61" w:rsidRPr="0055733B" w:rsidRDefault="001E1E61" w:rsidP="001E1E61">
      <w:pPr>
        <w:pStyle w:val="Textkrper"/>
        <w:rPr>
          <w:lang w:eastAsia="de-CH"/>
        </w:rPr>
      </w:pPr>
    </w:p>
    <w:p w14:paraId="5A678E0A" w14:textId="77777777" w:rsidR="00982C94" w:rsidRDefault="00982C94" w:rsidP="00982C94">
      <w:r>
        <w:br w:type="page"/>
      </w:r>
    </w:p>
    <w:p w14:paraId="51C0F491" w14:textId="77777777" w:rsidR="00982C94" w:rsidRDefault="00982C94" w:rsidP="00982C94">
      <w:pPr>
        <w:pStyle w:val="berschrift1"/>
      </w:pPr>
      <w:bookmarkStart w:id="9" w:name="_Toc64397052"/>
      <w:r>
        <w:lastRenderedPageBreak/>
        <w:t>Schulwoche 9</w:t>
      </w:r>
      <w:bookmarkEnd w:id="9"/>
    </w:p>
    <w:p w14:paraId="72733DD5"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4A180871" w14:textId="77777777" w:rsidR="00982C94" w:rsidRPr="00BA635F" w:rsidRDefault="00982C94" w:rsidP="00982C94">
      <w:pPr>
        <w:pStyle w:val="Textkrper"/>
      </w:pPr>
    </w:p>
    <w:p w14:paraId="1708BED4" w14:textId="77777777" w:rsidR="00982C94" w:rsidRDefault="00982C94" w:rsidP="00982C94">
      <w:pPr>
        <w:pStyle w:val="berschrift2"/>
      </w:pPr>
      <w:r>
        <w:t>Drei Themen mit Bezug zum Praxisprojekt</w:t>
      </w:r>
    </w:p>
    <w:p w14:paraId="458D9472"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7EF00B1B" w14:textId="77777777" w:rsidTr="00845253">
        <w:trPr>
          <w:tblHeader/>
        </w:trPr>
        <w:tc>
          <w:tcPr>
            <w:tcW w:w="2263" w:type="dxa"/>
          </w:tcPr>
          <w:p w14:paraId="6384B38D"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74E915C4"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2CF4EF79"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4B93C4C1" w14:textId="77777777" w:rsidR="00C20C29" w:rsidRDefault="00C20C29" w:rsidP="00845253">
            <w:pPr>
              <w:pStyle w:val="Textkrper"/>
              <w:rPr>
                <w:b/>
                <w:bCs/>
                <w:lang w:eastAsia="de-CH"/>
              </w:rPr>
            </w:pPr>
            <w:r>
              <w:rPr>
                <w:b/>
                <w:bCs/>
                <w:lang w:eastAsia="de-CH"/>
              </w:rPr>
              <w:t>Bild/Grafik zum Thema</w:t>
            </w:r>
          </w:p>
        </w:tc>
      </w:tr>
      <w:tr w:rsidR="00C20C29" w14:paraId="3BB3B5AC" w14:textId="77777777" w:rsidTr="00845253">
        <w:tc>
          <w:tcPr>
            <w:tcW w:w="2263" w:type="dxa"/>
          </w:tcPr>
          <w:p w14:paraId="59E719B2" w14:textId="77777777" w:rsidR="00C20C29" w:rsidRDefault="00C20C29" w:rsidP="00845253">
            <w:pPr>
              <w:pStyle w:val="Textkrper"/>
              <w:rPr>
                <w:lang w:eastAsia="de-CH"/>
              </w:rPr>
            </w:pPr>
          </w:p>
        </w:tc>
        <w:tc>
          <w:tcPr>
            <w:tcW w:w="4678" w:type="dxa"/>
          </w:tcPr>
          <w:p w14:paraId="11D1AA7E" w14:textId="77777777" w:rsidR="00C20C29" w:rsidRDefault="00C20C29" w:rsidP="00845253">
            <w:pPr>
              <w:pStyle w:val="Textkrper"/>
              <w:rPr>
                <w:lang w:eastAsia="de-CH"/>
              </w:rPr>
            </w:pPr>
          </w:p>
        </w:tc>
        <w:tc>
          <w:tcPr>
            <w:tcW w:w="4678" w:type="dxa"/>
          </w:tcPr>
          <w:p w14:paraId="33865BAC" w14:textId="77777777" w:rsidR="00C20C29" w:rsidRDefault="00C20C29" w:rsidP="00845253">
            <w:pPr>
              <w:pStyle w:val="Textkrper"/>
              <w:rPr>
                <w:lang w:eastAsia="de-CH"/>
              </w:rPr>
            </w:pPr>
          </w:p>
        </w:tc>
        <w:tc>
          <w:tcPr>
            <w:tcW w:w="2943" w:type="dxa"/>
          </w:tcPr>
          <w:p w14:paraId="44779C4B" w14:textId="77777777" w:rsidR="00C20C29" w:rsidRDefault="00C20C29" w:rsidP="00845253">
            <w:pPr>
              <w:pStyle w:val="Textkrper"/>
              <w:rPr>
                <w:lang w:eastAsia="de-CH"/>
              </w:rPr>
            </w:pPr>
          </w:p>
        </w:tc>
      </w:tr>
      <w:tr w:rsidR="00C20C29" w14:paraId="120BC40E" w14:textId="77777777" w:rsidTr="00845253">
        <w:tc>
          <w:tcPr>
            <w:tcW w:w="2263" w:type="dxa"/>
          </w:tcPr>
          <w:p w14:paraId="784D6BCF" w14:textId="77777777" w:rsidR="00C20C29" w:rsidRDefault="00C20C29" w:rsidP="00845253">
            <w:pPr>
              <w:pStyle w:val="Textkrper"/>
              <w:rPr>
                <w:lang w:eastAsia="de-CH"/>
              </w:rPr>
            </w:pPr>
          </w:p>
        </w:tc>
        <w:tc>
          <w:tcPr>
            <w:tcW w:w="4678" w:type="dxa"/>
          </w:tcPr>
          <w:p w14:paraId="4D2DECB8" w14:textId="77777777" w:rsidR="00C20C29" w:rsidRDefault="00C20C29" w:rsidP="00845253">
            <w:pPr>
              <w:pStyle w:val="Textkrper"/>
              <w:rPr>
                <w:lang w:eastAsia="de-CH"/>
              </w:rPr>
            </w:pPr>
          </w:p>
        </w:tc>
        <w:tc>
          <w:tcPr>
            <w:tcW w:w="4678" w:type="dxa"/>
          </w:tcPr>
          <w:p w14:paraId="75DF26E2" w14:textId="77777777" w:rsidR="00C20C29" w:rsidRDefault="00C20C29" w:rsidP="00845253">
            <w:pPr>
              <w:pStyle w:val="Textkrper"/>
              <w:rPr>
                <w:lang w:eastAsia="de-CH"/>
              </w:rPr>
            </w:pPr>
          </w:p>
        </w:tc>
        <w:tc>
          <w:tcPr>
            <w:tcW w:w="2943" w:type="dxa"/>
          </w:tcPr>
          <w:p w14:paraId="0CE3965A" w14:textId="77777777" w:rsidR="00C20C29" w:rsidRDefault="00C20C29" w:rsidP="00845253">
            <w:pPr>
              <w:pStyle w:val="Textkrper"/>
              <w:rPr>
                <w:lang w:eastAsia="de-CH"/>
              </w:rPr>
            </w:pPr>
          </w:p>
        </w:tc>
      </w:tr>
      <w:tr w:rsidR="00C20C29" w14:paraId="48A0D46B" w14:textId="77777777" w:rsidTr="00845253">
        <w:tc>
          <w:tcPr>
            <w:tcW w:w="2263" w:type="dxa"/>
          </w:tcPr>
          <w:p w14:paraId="686CF9E4" w14:textId="77777777" w:rsidR="00C20C29" w:rsidRDefault="00C20C29" w:rsidP="00845253">
            <w:pPr>
              <w:pStyle w:val="Textkrper"/>
              <w:rPr>
                <w:lang w:eastAsia="de-CH"/>
              </w:rPr>
            </w:pPr>
          </w:p>
        </w:tc>
        <w:tc>
          <w:tcPr>
            <w:tcW w:w="4678" w:type="dxa"/>
          </w:tcPr>
          <w:p w14:paraId="37BB917F" w14:textId="77777777" w:rsidR="00C20C29" w:rsidRDefault="00C20C29" w:rsidP="00845253">
            <w:pPr>
              <w:pStyle w:val="Textkrper"/>
              <w:rPr>
                <w:lang w:eastAsia="de-CH"/>
              </w:rPr>
            </w:pPr>
          </w:p>
        </w:tc>
        <w:tc>
          <w:tcPr>
            <w:tcW w:w="4678" w:type="dxa"/>
          </w:tcPr>
          <w:p w14:paraId="31C97DAB" w14:textId="77777777" w:rsidR="00C20C29" w:rsidRDefault="00C20C29" w:rsidP="00845253">
            <w:pPr>
              <w:pStyle w:val="Textkrper"/>
              <w:rPr>
                <w:lang w:eastAsia="de-CH"/>
              </w:rPr>
            </w:pPr>
          </w:p>
        </w:tc>
        <w:tc>
          <w:tcPr>
            <w:tcW w:w="2943" w:type="dxa"/>
          </w:tcPr>
          <w:p w14:paraId="19E6DC5E" w14:textId="77777777" w:rsidR="00C20C29" w:rsidRDefault="00C20C29" w:rsidP="00845253">
            <w:pPr>
              <w:pStyle w:val="Textkrper"/>
              <w:rPr>
                <w:lang w:eastAsia="de-CH"/>
              </w:rPr>
            </w:pPr>
          </w:p>
        </w:tc>
      </w:tr>
    </w:tbl>
    <w:p w14:paraId="5D01F7A4" w14:textId="77777777" w:rsidR="00982C94" w:rsidRDefault="00982C94" w:rsidP="00982C94"/>
    <w:p w14:paraId="2F864890" w14:textId="77777777" w:rsidR="00982C94" w:rsidRDefault="007007A7" w:rsidP="00982C94">
      <w:pPr>
        <w:pStyle w:val="berschrift2"/>
        <w:rPr>
          <w:lang w:eastAsia="de-CH"/>
        </w:rPr>
      </w:pPr>
      <w:r>
        <w:rPr>
          <w:lang w:eastAsia="de-CH"/>
        </w:rPr>
        <w:t>Neue Erkenntnisse für die Praxis – Persönlicher Nutzen</w:t>
      </w:r>
    </w:p>
    <w:p w14:paraId="4D9A8B10" w14:textId="77777777" w:rsidR="00982C94" w:rsidRDefault="00982C94" w:rsidP="00982C94">
      <w:pPr>
        <w:pStyle w:val="Textkrper"/>
        <w:rPr>
          <w:lang w:eastAsia="de-CH"/>
        </w:rPr>
      </w:pPr>
    </w:p>
    <w:p w14:paraId="3CD5BAFB" w14:textId="77777777" w:rsidR="00982C94" w:rsidRDefault="00982C94" w:rsidP="00982C94">
      <w:pPr>
        <w:pStyle w:val="Textkrper"/>
        <w:rPr>
          <w:lang w:eastAsia="de-CH"/>
        </w:rPr>
      </w:pPr>
    </w:p>
    <w:p w14:paraId="6E7304AD" w14:textId="77777777" w:rsidR="00982C94" w:rsidRDefault="00982C94" w:rsidP="00982C94">
      <w:pPr>
        <w:rPr>
          <w:lang w:eastAsia="de-CH"/>
        </w:rPr>
      </w:pPr>
    </w:p>
    <w:p w14:paraId="4D87445A"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595612ED" w14:textId="77777777" w:rsidR="00982C94" w:rsidRDefault="00982C94" w:rsidP="00982C94"/>
    <w:p w14:paraId="5620ECF5" w14:textId="77777777" w:rsidR="00982C94" w:rsidRPr="0055733B" w:rsidRDefault="00982C94" w:rsidP="00982C94">
      <w:pPr>
        <w:pStyle w:val="Textkrper"/>
        <w:rPr>
          <w:lang w:eastAsia="de-CH"/>
        </w:rPr>
      </w:pPr>
    </w:p>
    <w:p w14:paraId="482F4B32" w14:textId="77777777" w:rsidR="001E1E61" w:rsidRDefault="001E1E61" w:rsidP="001E1E61"/>
    <w:p w14:paraId="59648EFC" w14:textId="77777777" w:rsidR="001E1E61" w:rsidRDefault="001E1E61" w:rsidP="001E1E61">
      <w:pPr>
        <w:pStyle w:val="berschrift2"/>
        <w:rPr>
          <w:lang w:eastAsia="de-CH"/>
        </w:rPr>
      </w:pPr>
      <w:r>
        <w:t>Unterrichtsnotizen</w:t>
      </w:r>
    </w:p>
    <w:p w14:paraId="01CE40E1" w14:textId="77777777" w:rsidR="001E1E61" w:rsidRDefault="001E1E61" w:rsidP="001E1E61">
      <w:pPr>
        <w:pStyle w:val="Textkrper"/>
        <w:rPr>
          <w:lang w:eastAsia="de-CH"/>
        </w:rPr>
      </w:pPr>
    </w:p>
    <w:p w14:paraId="609B975B" w14:textId="77777777" w:rsidR="001E1E61" w:rsidRPr="0055733B" w:rsidRDefault="001E1E61" w:rsidP="001E1E61">
      <w:pPr>
        <w:pStyle w:val="Textkrper"/>
        <w:rPr>
          <w:lang w:eastAsia="de-CH"/>
        </w:rPr>
      </w:pPr>
    </w:p>
    <w:p w14:paraId="4C0A70ED" w14:textId="77777777" w:rsidR="00982C94" w:rsidRDefault="00982C94" w:rsidP="00982C94">
      <w:r>
        <w:br w:type="page"/>
      </w:r>
    </w:p>
    <w:p w14:paraId="479B1009" w14:textId="77777777" w:rsidR="00982C94" w:rsidRDefault="00982C94" w:rsidP="00982C94">
      <w:pPr>
        <w:pStyle w:val="berschrift1"/>
      </w:pPr>
      <w:bookmarkStart w:id="10" w:name="_Toc64397053"/>
      <w:r>
        <w:lastRenderedPageBreak/>
        <w:t>Schulwoche 10</w:t>
      </w:r>
      <w:bookmarkEnd w:id="10"/>
    </w:p>
    <w:p w14:paraId="22C2FE3E"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2DA04340" w14:textId="77777777" w:rsidR="00982C94" w:rsidRPr="00BA635F" w:rsidRDefault="00982C94" w:rsidP="00982C94">
      <w:pPr>
        <w:pStyle w:val="Textkrper"/>
      </w:pPr>
    </w:p>
    <w:p w14:paraId="7840C6F6" w14:textId="77777777" w:rsidR="00982C94" w:rsidRDefault="00982C94" w:rsidP="00982C94">
      <w:pPr>
        <w:pStyle w:val="berschrift2"/>
      </w:pPr>
      <w:r>
        <w:t>Drei Themen mit Bezug zum Praxisprojekt</w:t>
      </w:r>
    </w:p>
    <w:p w14:paraId="681DCDF7"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2515D78C" w14:textId="77777777" w:rsidTr="00845253">
        <w:trPr>
          <w:tblHeader/>
        </w:trPr>
        <w:tc>
          <w:tcPr>
            <w:tcW w:w="2263" w:type="dxa"/>
          </w:tcPr>
          <w:p w14:paraId="5A736DA5"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194248E2"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1EF2B5D5"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60367AE7" w14:textId="77777777" w:rsidR="00C20C29" w:rsidRDefault="00C20C29" w:rsidP="00845253">
            <w:pPr>
              <w:pStyle w:val="Textkrper"/>
              <w:rPr>
                <w:b/>
                <w:bCs/>
                <w:lang w:eastAsia="de-CH"/>
              </w:rPr>
            </w:pPr>
            <w:r>
              <w:rPr>
                <w:b/>
                <w:bCs/>
                <w:lang w:eastAsia="de-CH"/>
              </w:rPr>
              <w:t>Bild/Grafik zum Thema</w:t>
            </w:r>
          </w:p>
        </w:tc>
      </w:tr>
      <w:tr w:rsidR="00C20C29" w14:paraId="200E4C65" w14:textId="77777777" w:rsidTr="00845253">
        <w:tc>
          <w:tcPr>
            <w:tcW w:w="2263" w:type="dxa"/>
          </w:tcPr>
          <w:p w14:paraId="51FAD15A" w14:textId="77777777" w:rsidR="00C20C29" w:rsidRDefault="00C20C29" w:rsidP="00845253">
            <w:pPr>
              <w:pStyle w:val="Textkrper"/>
              <w:rPr>
                <w:lang w:eastAsia="de-CH"/>
              </w:rPr>
            </w:pPr>
          </w:p>
        </w:tc>
        <w:tc>
          <w:tcPr>
            <w:tcW w:w="4678" w:type="dxa"/>
          </w:tcPr>
          <w:p w14:paraId="1E3E4C14" w14:textId="77777777" w:rsidR="00C20C29" w:rsidRDefault="00C20C29" w:rsidP="00845253">
            <w:pPr>
              <w:pStyle w:val="Textkrper"/>
              <w:rPr>
                <w:lang w:eastAsia="de-CH"/>
              </w:rPr>
            </w:pPr>
          </w:p>
        </w:tc>
        <w:tc>
          <w:tcPr>
            <w:tcW w:w="4678" w:type="dxa"/>
          </w:tcPr>
          <w:p w14:paraId="56F961B2" w14:textId="77777777" w:rsidR="00C20C29" w:rsidRDefault="00C20C29" w:rsidP="00845253">
            <w:pPr>
              <w:pStyle w:val="Textkrper"/>
              <w:rPr>
                <w:lang w:eastAsia="de-CH"/>
              </w:rPr>
            </w:pPr>
          </w:p>
        </w:tc>
        <w:tc>
          <w:tcPr>
            <w:tcW w:w="2943" w:type="dxa"/>
          </w:tcPr>
          <w:p w14:paraId="3825DFFA" w14:textId="77777777" w:rsidR="00C20C29" w:rsidRDefault="00C20C29" w:rsidP="00845253">
            <w:pPr>
              <w:pStyle w:val="Textkrper"/>
              <w:rPr>
                <w:lang w:eastAsia="de-CH"/>
              </w:rPr>
            </w:pPr>
          </w:p>
        </w:tc>
      </w:tr>
      <w:tr w:rsidR="00C20C29" w14:paraId="672E2A89" w14:textId="77777777" w:rsidTr="00845253">
        <w:tc>
          <w:tcPr>
            <w:tcW w:w="2263" w:type="dxa"/>
          </w:tcPr>
          <w:p w14:paraId="5F95789C" w14:textId="77777777" w:rsidR="00C20C29" w:rsidRDefault="00C20C29" w:rsidP="00845253">
            <w:pPr>
              <w:pStyle w:val="Textkrper"/>
              <w:rPr>
                <w:lang w:eastAsia="de-CH"/>
              </w:rPr>
            </w:pPr>
          </w:p>
        </w:tc>
        <w:tc>
          <w:tcPr>
            <w:tcW w:w="4678" w:type="dxa"/>
          </w:tcPr>
          <w:p w14:paraId="0440E22D" w14:textId="77777777" w:rsidR="00C20C29" w:rsidRDefault="00C20C29" w:rsidP="00845253">
            <w:pPr>
              <w:pStyle w:val="Textkrper"/>
              <w:rPr>
                <w:lang w:eastAsia="de-CH"/>
              </w:rPr>
            </w:pPr>
          </w:p>
        </w:tc>
        <w:tc>
          <w:tcPr>
            <w:tcW w:w="4678" w:type="dxa"/>
          </w:tcPr>
          <w:p w14:paraId="4831823B" w14:textId="77777777" w:rsidR="00C20C29" w:rsidRDefault="00C20C29" w:rsidP="00845253">
            <w:pPr>
              <w:pStyle w:val="Textkrper"/>
              <w:rPr>
                <w:lang w:eastAsia="de-CH"/>
              </w:rPr>
            </w:pPr>
          </w:p>
        </w:tc>
        <w:tc>
          <w:tcPr>
            <w:tcW w:w="2943" w:type="dxa"/>
          </w:tcPr>
          <w:p w14:paraId="2E5DFFE1" w14:textId="77777777" w:rsidR="00C20C29" w:rsidRDefault="00C20C29" w:rsidP="00845253">
            <w:pPr>
              <w:pStyle w:val="Textkrper"/>
              <w:rPr>
                <w:lang w:eastAsia="de-CH"/>
              </w:rPr>
            </w:pPr>
          </w:p>
        </w:tc>
      </w:tr>
      <w:tr w:rsidR="00C20C29" w14:paraId="2B16B699" w14:textId="77777777" w:rsidTr="00845253">
        <w:tc>
          <w:tcPr>
            <w:tcW w:w="2263" w:type="dxa"/>
          </w:tcPr>
          <w:p w14:paraId="7122B4C4" w14:textId="77777777" w:rsidR="00C20C29" w:rsidRDefault="00C20C29" w:rsidP="00845253">
            <w:pPr>
              <w:pStyle w:val="Textkrper"/>
              <w:rPr>
                <w:lang w:eastAsia="de-CH"/>
              </w:rPr>
            </w:pPr>
          </w:p>
        </w:tc>
        <w:tc>
          <w:tcPr>
            <w:tcW w:w="4678" w:type="dxa"/>
          </w:tcPr>
          <w:p w14:paraId="5B7DABBA" w14:textId="77777777" w:rsidR="00C20C29" w:rsidRDefault="00C20C29" w:rsidP="00845253">
            <w:pPr>
              <w:pStyle w:val="Textkrper"/>
              <w:rPr>
                <w:lang w:eastAsia="de-CH"/>
              </w:rPr>
            </w:pPr>
          </w:p>
        </w:tc>
        <w:tc>
          <w:tcPr>
            <w:tcW w:w="4678" w:type="dxa"/>
          </w:tcPr>
          <w:p w14:paraId="7F31E764" w14:textId="77777777" w:rsidR="00C20C29" w:rsidRDefault="00C20C29" w:rsidP="00845253">
            <w:pPr>
              <w:pStyle w:val="Textkrper"/>
              <w:rPr>
                <w:lang w:eastAsia="de-CH"/>
              </w:rPr>
            </w:pPr>
          </w:p>
        </w:tc>
        <w:tc>
          <w:tcPr>
            <w:tcW w:w="2943" w:type="dxa"/>
          </w:tcPr>
          <w:p w14:paraId="3886EBF4" w14:textId="77777777" w:rsidR="00C20C29" w:rsidRDefault="00C20C29" w:rsidP="00845253">
            <w:pPr>
              <w:pStyle w:val="Textkrper"/>
              <w:rPr>
                <w:lang w:eastAsia="de-CH"/>
              </w:rPr>
            </w:pPr>
          </w:p>
        </w:tc>
      </w:tr>
    </w:tbl>
    <w:p w14:paraId="2167E5F3" w14:textId="77777777" w:rsidR="00982C94" w:rsidRDefault="00982C94" w:rsidP="00982C94"/>
    <w:p w14:paraId="29ED5101" w14:textId="77777777" w:rsidR="00982C94" w:rsidRDefault="007007A7" w:rsidP="00982C94">
      <w:pPr>
        <w:pStyle w:val="berschrift2"/>
        <w:rPr>
          <w:lang w:eastAsia="de-CH"/>
        </w:rPr>
      </w:pPr>
      <w:r>
        <w:rPr>
          <w:lang w:eastAsia="de-CH"/>
        </w:rPr>
        <w:t>Neue Erkenntnisse für die Praxis – Persönlicher Nutzen</w:t>
      </w:r>
    </w:p>
    <w:p w14:paraId="10494FE9" w14:textId="77777777" w:rsidR="00982C94" w:rsidRDefault="00982C94" w:rsidP="00982C94">
      <w:pPr>
        <w:pStyle w:val="Textkrper"/>
        <w:rPr>
          <w:lang w:eastAsia="de-CH"/>
        </w:rPr>
      </w:pPr>
    </w:p>
    <w:p w14:paraId="678B4820" w14:textId="77777777" w:rsidR="00982C94" w:rsidRDefault="00982C94" w:rsidP="00982C94">
      <w:pPr>
        <w:pStyle w:val="Textkrper"/>
        <w:rPr>
          <w:lang w:eastAsia="de-CH"/>
        </w:rPr>
      </w:pPr>
    </w:p>
    <w:p w14:paraId="655AF373" w14:textId="77777777" w:rsidR="00982C94" w:rsidRDefault="00982C94" w:rsidP="00982C94">
      <w:pPr>
        <w:rPr>
          <w:lang w:eastAsia="de-CH"/>
        </w:rPr>
      </w:pPr>
    </w:p>
    <w:p w14:paraId="6D3A7E55"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780D70DF" w14:textId="77777777" w:rsidR="00982C94" w:rsidRDefault="00982C94" w:rsidP="00982C94"/>
    <w:p w14:paraId="36B00DBA" w14:textId="77777777" w:rsidR="00982C94" w:rsidRPr="0055733B" w:rsidRDefault="00982C94" w:rsidP="00982C94">
      <w:pPr>
        <w:pStyle w:val="Textkrper"/>
        <w:rPr>
          <w:lang w:eastAsia="de-CH"/>
        </w:rPr>
      </w:pPr>
    </w:p>
    <w:p w14:paraId="1B0B7602" w14:textId="77777777" w:rsidR="001E1E61" w:rsidRDefault="001E1E61" w:rsidP="001E1E61"/>
    <w:p w14:paraId="21BAF19C" w14:textId="77777777" w:rsidR="001E1E61" w:rsidRDefault="001E1E61" w:rsidP="001E1E61">
      <w:pPr>
        <w:pStyle w:val="berschrift2"/>
        <w:rPr>
          <w:lang w:eastAsia="de-CH"/>
        </w:rPr>
      </w:pPr>
      <w:r>
        <w:t>Unterrichtsnotizen</w:t>
      </w:r>
    </w:p>
    <w:p w14:paraId="1BD3C112" w14:textId="77777777" w:rsidR="001E1E61" w:rsidRDefault="001E1E61" w:rsidP="001E1E61">
      <w:pPr>
        <w:pStyle w:val="Textkrper"/>
        <w:rPr>
          <w:lang w:eastAsia="de-CH"/>
        </w:rPr>
      </w:pPr>
    </w:p>
    <w:p w14:paraId="25A28963" w14:textId="77777777" w:rsidR="001E1E61" w:rsidRPr="0055733B" w:rsidRDefault="001E1E61" w:rsidP="001E1E61">
      <w:pPr>
        <w:pStyle w:val="Textkrper"/>
        <w:rPr>
          <w:lang w:eastAsia="de-CH"/>
        </w:rPr>
      </w:pPr>
    </w:p>
    <w:p w14:paraId="677D5721" w14:textId="77777777" w:rsidR="00982C94" w:rsidRDefault="00982C94" w:rsidP="00982C94">
      <w:r>
        <w:br w:type="page"/>
      </w:r>
    </w:p>
    <w:p w14:paraId="4E8487B8" w14:textId="77777777" w:rsidR="00982C94" w:rsidRDefault="00982C94" w:rsidP="00982C94">
      <w:pPr>
        <w:pStyle w:val="berschrift1"/>
      </w:pPr>
      <w:bookmarkStart w:id="11" w:name="_Toc64397054"/>
      <w:r>
        <w:lastRenderedPageBreak/>
        <w:t>Schulwoche 11</w:t>
      </w:r>
      <w:bookmarkEnd w:id="11"/>
    </w:p>
    <w:p w14:paraId="4D578BEA"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329F6354" w14:textId="77777777" w:rsidR="00982C94" w:rsidRPr="00BA635F" w:rsidRDefault="00982C94" w:rsidP="00982C94">
      <w:pPr>
        <w:pStyle w:val="Textkrper"/>
      </w:pPr>
    </w:p>
    <w:p w14:paraId="27B266C2" w14:textId="77777777" w:rsidR="00982C94" w:rsidRDefault="00982C94" w:rsidP="00982C94">
      <w:pPr>
        <w:pStyle w:val="berschrift2"/>
      </w:pPr>
      <w:r>
        <w:t>Drei Themen mit Bezug zum Praxisprojekt</w:t>
      </w:r>
    </w:p>
    <w:p w14:paraId="021CE0C5"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1C4B0B55" w14:textId="77777777" w:rsidTr="00845253">
        <w:trPr>
          <w:tblHeader/>
        </w:trPr>
        <w:tc>
          <w:tcPr>
            <w:tcW w:w="2263" w:type="dxa"/>
          </w:tcPr>
          <w:p w14:paraId="28E79333"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5706D6C2"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3C69A90B"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3C86D94C" w14:textId="77777777" w:rsidR="00C20C29" w:rsidRDefault="00C20C29" w:rsidP="00845253">
            <w:pPr>
              <w:pStyle w:val="Textkrper"/>
              <w:rPr>
                <w:b/>
                <w:bCs/>
                <w:lang w:eastAsia="de-CH"/>
              </w:rPr>
            </w:pPr>
            <w:r>
              <w:rPr>
                <w:b/>
                <w:bCs/>
                <w:lang w:eastAsia="de-CH"/>
              </w:rPr>
              <w:t>Bild/Grafik zum Thema</w:t>
            </w:r>
          </w:p>
        </w:tc>
      </w:tr>
      <w:tr w:rsidR="00C20C29" w14:paraId="0F9FA95C" w14:textId="77777777" w:rsidTr="00845253">
        <w:tc>
          <w:tcPr>
            <w:tcW w:w="2263" w:type="dxa"/>
          </w:tcPr>
          <w:p w14:paraId="05FE83BD" w14:textId="77777777" w:rsidR="00C20C29" w:rsidRDefault="00C20C29" w:rsidP="00845253">
            <w:pPr>
              <w:pStyle w:val="Textkrper"/>
              <w:rPr>
                <w:lang w:eastAsia="de-CH"/>
              </w:rPr>
            </w:pPr>
          </w:p>
        </w:tc>
        <w:tc>
          <w:tcPr>
            <w:tcW w:w="4678" w:type="dxa"/>
          </w:tcPr>
          <w:p w14:paraId="1010A48F" w14:textId="77777777" w:rsidR="00C20C29" w:rsidRDefault="00C20C29" w:rsidP="00845253">
            <w:pPr>
              <w:pStyle w:val="Textkrper"/>
              <w:rPr>
                <w:lang w:eastAsia="de-CH"/>
              </w:rPr>
            </w:pPr>
          </w:p>
        </w:tc>
        <w:tc>
          <w:tcPr>
            <w:tcW w:w="4678" w:type="dxa"/>
          </w:tcPr>
          <w:p w14:paraId="6985AC95" w14:textId="77777777" w:rsidR="00C20C29" w:rsidRDefault="00C20C29" w:rsidP="00845253">
            <w:pPr>
              <w:pStyle w:val="Textkrper"/>
              <w:rPr>
                <w:lang w:eastAsia="de-CH"/>
              </w:rPr>
            </w:pPr>
          </w:p>
        </w:tc>
        <w:tc>
          <w:tcPr>
            <w:tcW w:w="2943" w:type="dxa"/>
          </w:tcPr>
          <w:p w14:paraId="483AB788" w14:textId="77777777" w:rsidR="00C20C29" w:rsidRDefault="00C20C29" w:rsidP="00845253">
            <w:pPr>
              <w:pStyle w:val="Textkrper"/>
              <w:rPr>
                <w:lang w:eastAsia="de-CH"/>
              </w:rPr>
            </w:pPr>
          </w:p>
        </w:tc>
      </w:tr>
      <w:tr w:rsidR="00C20C29" w14:paraId="45716750" w14:textId="77777777" w:rsidTr="00845253">
        <w:tc>
          <w:tcPr>
            <w:tcW w:w="2263" w:type="dxa"/>
          </w:tcPr>
          <w:p w14:paraId="7B30F6CD" w14:textId="77777777" w:rsidR="00C20C29" w:rsidRDefault="00C20C29" w:rsidP="00845253">
            <w:pPr>
              <w:pStyle w:val="Textkrper"/>
              <w:rPr>
                <w:lang w:eastAsia="de-CH"/>
              </w:rPr>
            </w:pPr>
          </w:p>
        </w:tc>
        <w:tc>
          <w:tcPr>
            <w:tcW w:w="4678" w:type="dxa"/>
          </w:tcPr>
          <w:p w14:paraId="20790226" w14:textId="77777777" w:rsidR="00C20C29" w:rsidRDefault="00C20C29" w:rsidP="00845253">
            <w:pPr>
              <w:pStyle w:val="Textkrper"/>
              <w:rPr>
                <w:lang w:eastAsia="de-CH"/>
              </w:rPr>
            </w:pPr>
          </w:p>
        </w:tc>
        <w:tc>
          <w:tcPr>
            <w:tcW w:w="4678" w:type="dxa"/>
          </w:tcPr>
          <w:p w14:paraId="5D542007" w14:textId="77777777" w:rsidR="00C20C29" w:rsidRDefault="00C20C29" w:rsidP="00845253">
            <w:pPr>
              <w:pStyle w:val="Textkrper"/>
              <w:rPr>
                <w:lang w:eastAsia="de-CH"/>
              </w:rPr>
            </w:pPr>
          </w:p>
        </w:tc>
        <w:tc>
          <w:tcPr>
            <w:tcW w:w="2943" w:type="dxa"/>
          </w:tcPr>
          <w:p w14:paraId="7F5D9D88" w14:textId="77777777" w:rsidR="00C20C29" w:rsidRDefault="00C20C29" w:rsidP="00845253">
            <w:pPr>
              <w:pStyle w:val="Textkrper"/>
              <w:rPr>
                <w:lang w:eastAsia="de-CH"/>
              </w:rPr>
            </w:pPr>
          </w:p>
        </w:tc>
      </w:tr>
      <w:tr w:rsidR="00C20C29" w14:paraId="18BB8EEA" w14:textId="77777777" w:rsidTr="00845253">
        <w:tc>
          <w:tcPr>
            <w:tcW w:w="2263" w:type="dxa"/>
          </w:tcPr>
          <w:p w14:paraId="2A953A1C" w14:textId="77777777" w:rsidR="00C20C29" w:rsidRDefault="00C20C29" w:rsidP="00845253">
            <w:pPr>
              <w:pStyle w:val="Textkrper"/>
              <w:rPr>
                <w:lang w:eastAsia="de-CH"/>
              </w:rPr>
            </w:pPr>
          </w:p>
        </w:tc>
        <w:tc>
          <w:tcPr>
            <w:tcW w:w="4678" w:type="dxa"/>
          </w:tcPr>
          <w:p w14:paraId="39E31A0A" w14:textId="77777777" w:rsidR="00C20C29" w:rsidRDefault="00C20C29" w:rsidP="00845253">
            <w:pPr>
              <w:pStyle w:val="Textkrper"/>
              <w:rPr>
                <w:lang w:eastAsia="de-CH"/>
              </w:rPr>
            </w:pPr>
          </w:p>
        </w:tc>
        <w:tc>
          <w:tcPr>
            <w:tcW w:w="4678" w:type="dxa"/>
          </w:tcPr>
          <w:p w14:paraId="586AD19D" w14:textId="77777777" w:rsidR="00C20C29" w:rsidRDefault="00C20C29" w:rsidP="00845253">
            <w:pPr>
              <w:pStyle w:val="Textkrper"/>
              <w:rPr>
                <w:lang w:eastAsia="de-CH"/>
              </w:rPr>
            </w:pPr>
          </w:p>
        </w:tc>
        <w:tc>
          <w:tcPr>
            <w:tcW w:w="2943" w:type="dxa"/>
          </w:tcPr>
          <w:p w14:paraId="14F86807" w14:textId="77777777" w:rsidR="00C20C29" w:rsidRDefault="00C20C29" w:rsidP="00845253">
            <w:pPr>
              <w:pStyle w:val="Textkrper"/>
              <w:rPr>
                <w:lang w:eastAsia="de-CH"/>
              </w:rPr>
            </w:pPr>
          </w:p>
        </w:tc>
      </w:tr>
    </w:tbl>
    <w:p w14:paraId="6E666D96" w14:textId="77777777" w:rsidR="00982C94" w:rsidRDefault="00982C94" w:rsidP="00982C94"/>
    <w:p w14:paraId="6A8717BD" w14:textId="77777777" w:rsidR="00982C94" w:rsidRDefault="007007A7" w:rsidP="00982C94">
      <w:pPr>
        <w:pStyle w:val="berschrift2"/>
        <w:rPr>
          <w:lang w:eastAsia="de-CH"/>
        </w:rPr>
      </w:pPr>
      <w:r>
        <w:rPr>
          <w:lang w:eastAsia="de-CH"/>
        </w:rPr>
        <w:t>Neue Erkenntnisse für die Praxis – Persönlicher Nutzen</w:t>
      </w:r>
    </w:p>
    <w:p w14:paraId="5BA69E6D" w14:textId="77777777" w:rsidR="00982C94" w:rsidRDefault="00982C94" w:rsidP="00982C94">
      <w:pPr>
        <w:pStyle w:val="Textkrper"/>
        <w:rPr>
          <w:lang w:eastAsia="de-CH"/>
        </w:rPr>
      </w:pPr>
    </w:p>
    <w:p w14:paraId="2218A39A" w14:textId="77777777" w:rsidR="00982C94" w:rsidRDefault="00982C94" w:rsidP="00982C94">
      <w:pPr>
        <w:pStyle w:val="Textkrper"/>
        <w:rPr>
          <w:lang w:eastAsia="de-CH"/>
        </w:rPr>
      </w:pPr>
    </w:p>
    <w:p w14:paraId="264902EB" w14:textId="77777777" w:rsidR="00982C94" w:rsidRDefault="00982C94" w:rsidP="00982C94">
      <w:pPr>
        <w:rPr>
          <w:lang w:eastAsia="de-CH"/>
        </w:rPr>
      </w:pPr>
    </w:p>
    <w:p w14:paraId="5A01BF25"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100EDD1D" w14:textId="77777777" w:rsidR="00982C94" w:rsidRDefault="00982C94" w:rsidP="00982C94"/>
    <w:p w14:paraId="25455FE1" w14:textId="77777777" w:rsidR="00982C94" w:rsidRPr="0055733B" w:rsidRDefault="00982C94" w:rsidP="00982C94">
      <w:pPr>
        <w:pStyle w:val="Textkrper"/>
        <w:rPr>
          <w:lang w:eastAsia="de-CH"/>
        </w:rPr>
      </w:pPr>
    </w:p>
    <w:p w14:paraId="717BF302" w14:textId="77777777" w:rsidR="001E1E61" w:rsidRDefault="001E1E61" w:rsidP="001E1E61"/>
    <w:p w14:paraId="3B267D60" w14:textId="77777777" w:rsidR="001E1E61" w:rsidRDefault="001E1E61" w:rsidP="001E1E61">
      <w:pPr>
        <w:pStyle w:val="berschrift2"/>
        <w:rPr>
          <w:lang w:eastAsia="de-CH"/>
        </w:rPr>
      </w:pPr>
      <w:r>
        <w:t>Unterrichtsnotizen</w:t>
      </w:r>
    </w:p>
    <w:p w14:paraId="4EA4AA36" w14:textId="77777777" w:rsidR="001E1E61" w:rsidRDefault="001E1E61" w:rsidP="001E1E61">
      <w:pPr>
        <w:pStyle w:val="Textkrper"/>
        <w:rPr>
          <w:lang w:eastAsia="de-CH"/>
        </w:rPr>
      </w:pPr>
    </w:p>
    <w:p w14:paraId="1E22A765" w14:textId="77777777" w:rsidR="001E1E61" w:rsidRPr="0055733B" w:rsidRDefault="001E1E61" w:rsidP="001E1E61">
      <w:pPr>
        <w:pStyle w:val="Textkrper"/>
        <w:rPr>
          <w:lang w:eastAsia="de-CH"/>
        </w:rPr>
      </w:pPr>
    </w:p>
    <w:p w14:paraId="327C9600" w14:textId="77777777" w:rsidR="00982C94" w:rsidRDefault="00982C94" w:rsidP="00982C94">
      <w:r>
        <w:br w:type="page"/>
      </w:r>
    </w:p>
    <w:p w14:paraId="70933C56" w14:textId="77777777" w:rsidR="00982C94" w:rsidRDefault="00982C94" w:rsidP="00982C94">
      <w:pPr>
        <w:pStyle w:val="berschrift1"/>
      </w:pPr>
      <w:bookmarkStart w:id="12" w:name="_Toc64397055"/>
      <w:r>
        <w:lastRenderedPageBreak/>
        <w:t>Schulwoche 12</w:t>
      </w:r>
      <w:bookmarkEnd w:id="12"/>
    </w:p>
    <w:p w14:paraId="5B7EB43D"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26D571E3" w14:textId="77777777" w:rsidR="00982C94" w:rsidRPr="00BA635F" w:rsidRDefault="00982C94" w:rsidP="00982C94">
      <w:pPr>
        <w:pStyle w:val="Textkrper"/>
      </w:pPr>
    </w:p>
    <w:p w14:paraId="657ED041" w14:textId="77777777" w:rsidR="00982C94" w:rsidRDefault="00982C94" w:rsidP="00982C94">
      <w:pPr>
        <w:pStyle w:val="berschrift2"/>
      </w:pPr>
      <w:r>
        <w:t>Drei Themen mit Bezug zum Praxisprojekt</w:t>
      </w:r>
    </w:p>
    <w:p w14:paraId="4D082FB2"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0BB02AD9" w14:textId="77777777" w:rsidTr="00845253">
        <w:trPr>
          <w:tblHeader/>
        </w:trPr>
        <w:tc>
          <w:tcPr>
            <w:tcW w:w="2263" w:type="dxa"/>
          </w:tcPr>
          <w:p w14:paraId="4E1A9096"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6C29AAEC"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158F172C"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2D78BB24" w14:textId="77777777" w:rsidR="00C20C29" w:rsidRDefault="00C20C29" w:rsidP="00845253">
            <w:pPr>
              <w:pStyle w:val="Textkrper"/>
              <w:rPr>
                <w:b/>
                <w:bCs/>
                <w:lang w:eastAsia="de-CH"/>
              </w:rPr>
            </w:pPr>
            <w:r>
              <w:rPr>
                <w:b/>
                <w:bCs/>
                <w:lang w:eastAsia="de-CH"/>
              </w:rPr>
              <w:t>Bild/Grafik zum Thema</w:t>
            </w:r>
          </w:p>
        </w:tc>
      </w:tr>
      <w:tr w:rsidR="00C20C29" w14:paraId="5BB03B91" w14:textId="77777777" w:rsidTr="00845253">
        <w:tc>
          <w:tcPr>
            <w:tcW w:w="2263" w:type="dxa"/>
          </w:tcPr>
          <w:p w14:paraId="00688759" w14:textId="77777777" w:rsidR="00C20C29" w:rsidRDefault="00C20C29" w:rsidP="00845253">
            <w:pPr>
              <w:pStyle w:val="Textkrper"/>
              <w:rPr>
                <w:lang w:eastAsia="de-CH"/>
              </w:rPr>
            </w:pPr>
          </w:p>
        </w:tc>
        <w:tc>
          <w:tcPr>
            <w:tcW w:w="4678" w:type="dxa"/>
          </w:tcPr>
          <w:p w14:paraId="451D23DE" w14:textId="77777777" w:rsidR="00C20C29" w:rsidRDefault="00C20C29" w:rsidP="00845253">
            <w:pPr>
              <w:pStyle w:val="Textkrper"/>
              <w:rPr>
                <w:lang w:eastAsia="de-CH"/>
              </w:rPr>
            </w:pPr>
          </w:p>
        </w:tc>
        <w:tc>
          <w:tcPr>
            <w:tcW w:w="4678" w:type="dxa"/>
          </w:tcPr>
          <w:p w14:paraId="09F5E0E2" w14:textId="77777777" w:rsidR="00C20C29" w:rsidRDefault="00C20C29" w:rsidP="00845253">
            <w:pPr>
              <w:pStyle w:val="Textkrper"/>
              <w:rPr>
                <w:lang w:eastAsia="de-CH"/>
              </w:rPr>
            </w:pPr>
          </w:p>
        </w:tc>
        <w:tc>
          <w:tcPr>
            <w:tcW w:w="2943" w:type="dxa"/>
          </w:tcPr>
          <w:p w14:paraId="38C0E8D0" w14:textId="77777777" w:rsidR="00C20C29" w:rsidRDefault="00C20C29" w:rsidP="00845253">
            <w:pPr>
              <w:pStyle w:val="Textkrper"/>
              <w:rPr>
                <w:lang w:eastAsia="de-CH"/>
              </w:rPr>
            </w:pPr>
          </w:p>
        </w:tc>
      </w:tr>
      <w:tr w:rsidR="00C20C29" w14:paraId="2C5B0DB4" w14:textId="77777777" w:rsidTr="00845253">
        <w:tc>
          <w:tcPr>
            <w:tcW w:w="2263" w:type="dxa"/>
          </w:tcPr>
          <w:p w14:paraId="12EA18DF" w14:textId="77777777" w:rsidR="00C20C29" w:rsidRDefault="00C20C29" w:rsidP="00845253">
            <w:pPr>
              <w:pStyle w:val="Textkrper"/>
              <w:rPr>
                <w:lang w:eastAsia="de-CH"/>
              </w:rPr>
            </w:pPr>
          </w:p>
        </w:tc>
        <w:tc>
          <w:tcPr>
            <w:tcW w:w="4678" w:type="dxa"/>
          </w:tcPr>
          <w:p w14:paraId="39C8EBC5" w14:textId="77777777" w:rsidR="00C20C29" w:rsidRDefault="00C20C29" w:rsidP="00845253">
            <w:pPr>
              <w:pStyle w:val="Textkrper"/>
              <w:rPr>
                <w:lang w:eastAsia="de-CH"/>
              </w:rPr>
            </w:pPr>
          </w:p>
        </w:tc>
        <w:tc>
          <w:tcPr>
            <w:tcW w:w="4678" w:type="dxa"/>
          </w:tcPr>
          <w:p w14:paraId="6C09A65A" w14:textId="77777777" w:rsidR="00C20C29" w:rsidRDefault="00C20C29" w:rsidP="00845253">
            <w:pPr>
              <w:pStyle w:val="Textkrper"/>
              <w:rPr>
                <w:lang w:eastAsia="de-CH"/>
              </w:rPr>
            </w:pPr>
          </w:p>
        </w:tc>
        <w:tc>
          <w:tcPr>
            <w:tcW w:w="2943" w:type="dxa"/>
          </w:tcPr>
          <w:p w14:paraId="493FB6F7" w14:textId="77777777" w:rsidR="00C20C29" w:rsidRDefault="00C20C29" w:rsidP="00845253">
            <w:pPr>
              <w:pStyle w:val="Textkrper"/>
              <w:rPr>
                <w:lang w:eastAsia="de-CH"/>
              </w:rPr>
            </w:pPr>
          </w:p>
        </w:tc>
      </w:tr>
      <w:tr w:rsidR="00C20C29" w14:paraId="3E3D5287" w14:textId="77777777" w:rsidTr="00845253">
        <w:tc>
          <w:tcPr>
            <w:tcW w:w="2263" w:type="dxa"/>
          </w:tcPr>
          <w:p w14:paraId="3C29826A" w14:textId="77777777" w:rsidR="00C20C29" w:rsidRDefault="00C20C29" w:rsidP="00845253">
            <w:pPr>
              <w:pStyle w:val="Textkrper"/>
              <w:rPr>
                <w:lang w:eastAsia="de-CH"/>
              </w:rPr>
            </w:pPr>
          </w:p>
        </w:tc>
        <w:tc>
          <w:tcPr>
            <w:tcW w:w="4678" w:type="dxa"/>
          </w:tcPr>
          <w:p w14:paraId="1F7CF60D" w14:textId="77777777" w:rsidR="00C20C29" w:rsidRDefault="00C20C29" w:rsidP="00845253">
            <w:pPr>
              <w:pStyle w:val="Textkrper"/>
              <w:rPr>
                <w:lang w:eastAsia="de-CH"/>
              </w:rPr>
            </w:pPr>
          </w:p>
        </w:tc>
        <w:tc>
          <w:tcPr>
            <w:tcW w:w="4678" w:type="dxa"/>
          </w:tcPr>
          <w:p w14:paraId="17F80686" w14:textId="77777777" w:rsidR="00C20C29" w:rsidRDefault="00C20C29" w:rsidP="00845253">
            <w:pPr>
              <w:pStyle w:val="Textkrper"/>
              <w:rPr>
                <w:lang w:eastAsia="de-CH"/>
              </w:rPr>
            </w:pPr>
          </w:p>
        </w:tc>
        <w:tc>
          <w:tcPr>
            <w:tcW w:w="2943" w:type="dxa"/>
          </w:tcPr>
          <w:p w14:paraId="211F0631" w14:textId="77777777" w:rsidR="00C20C29" w:rsidRDefault="00C20C29" w:rsidP="00845253">
            <w:pPr>
              <w:pStyle w:val="Textkrper"/>
              <w:rPr>
                <w:lang w:eastAsia="de-CH"/>
              </w:rPr>
            </w:pPr>
          </w:p>
        </w:tc>
      </w:tr>
    </w:tbl>
    <w:p w14:paraId="5193DEE2" w14:textId="77777777" w:rsidR="00982C94" w:rsidRDefault="00982C94" w:rsidP="00982C94"/>
    <w:p w14:paraId="30DA55C6" w14:textId="77777777" w:rsidR="00982C94" w:rsidRDefault="007007A7" w:rsidP="00982C94">
      <w:pPr>
        <w:pStyle w:val="berschrift2"/>
        <w:rPr>
          <w:lang w:eastAsia="de-CH"/>
        </w:rPr>
      </w:pPr>
      <w:r>
        <w:rPr>
          <w:lang w:eastAsia="de-CH"/>
        </w:rPr>
        <w:t>Neue Erkenntnisse für die Praxis – Persönlicher Nutzen</w:t>
      </w:r>
    </w:p>
    <w:p w14:paraId="43196652" w14:textId="77777777" w:rsidR="00982C94" w:rsidRDefault="00982C94" w:rsidP="00982C94">
      <w:pPr>
        <w:pStyle w:val="Textkrper"/>
        <w:rPr>
          <w:lang w:eastAsia="de-CH"/>
        </w:rPr>
      </w:pPr>
    </w:p>
    <w:p w14:paraId="40772604" w14:textId="77777777" w:rsidR="00982C94" w:rsidRDefault="00982C94" w:rsidP="00982C94">
      <w:pPr>
        <w:pStyle w:val="Textkrper"/>
        <w:rPr>
          <w:lang w:eastAsia="de-CH"/>
        </w:rPr>
      </w:pPr>
    </w:p>
    <w:p w14:paraId="35FA3335" w14:textId="77777777" w:rsidR="00982C94" w:rsidRDefault="00982C94" w:rsidP="00982C94">
      <w:pPr>
        <w:rPr>
          <w:lang w:eastAsia="de-CH"/>
        </w:rPr>
      </w:pPr>
    </w:p>
    <w:p w14:paraId="5A8B443B"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2BC56C51" w14:textId="77777777" w:rsidR="00982C94" w:rsidRDefault="00982C94" w:rsidP="00982C94"/>
    <w:p w14:paraId="4FD933F2" w14:textId="77777777" w:rsidR="00982C94" w:rsidRPr="0055733B" w:rsidRDefault="00982C94" w:rsidP="00982C94">
      <w:pPr>
        <w:pStyle w:val="Textkrper"/>
        <w:rPr>
          <w:lang w:eastAsia="de-CH"/>
        </w:rPr>
      </w:pPr>
    </w:p>
    <w:p w14:paraId="5AAAA08E" w14:textId="77777777" w:rsidR="001E1E61" w:rsidRDefault="001E1E61" w:rsidP="001E1E61"/>
    <w:p w14:paraId="5EDE5907" w14:textId="77777777" w:rsidR="001E1E61" w:rsidRDefault="001E1E61" w:rsidP="001E1E61">
      <w:pPr>
        <w:pStyle w:val="berschrift2"/>
        <w:rPr>
          <w:lang w:eastAsia="de-CH"/>
        </w:rPr>
      </w:pPr>
      <w:r>
        <w:t>Unterrichtsnotizen</w:t>
      </w:r>
    </w:p>
    <w:p w14:paraId="130A3B89" w14:textId="77777777" w:rsidR="001E1E61" w:rsidRDefault="001E1E61" w:rsidP="001E1E61">
      <w:pPr>
        <w:pStyle w:val="Textkrper"/>
        <w:rPr>
          <w:lang w:eastAsia="de-CH"/>
        </w:rPr>
      </w:pPr>
    </w:p>
    <w:p w14:paraId="0A9AB005" w14:textId="77777777" w:rsidR="001E1E61" w:rsidRPr="0055733B" w:rsidRDefault="001E1E61" w:rsidP="001E1E61">
      <w:pPr>
        <w:pStyle w:val="Textkrper"/>
        <w:rPr>
          <w:lang w:eastAsia="de-CH"/>
        </w:rPr>
      </w:pPr>
    </w:p>
    <w:p w14:paraId="6B5F5A99" w14:textId="77777777" w:rsidR="00982C94" w:rsidRDefault="00982C94" w:rsidP="00982C94">
      <w:r>
        <w:br w:type="page"/>
      </w:r>
    </w:p>
    <w:p w14:paraId="442394EB" w14:textId="77777777" w:rsidR="00982C94" w:rsidRDefault="00982C94" w:rsidP="00982C94">
      <w:pPr>
        <w:pStyle w:val="berschrift1"/>
      </w:pPr>
      <w:bookmarkStart w:id="13" w:name="_Toc64397056"/>
      <w:r>
        <w:lastRenderedPageBreak/>
        <w:t>Schulwoche 13</w:t>
      </w:r>
      <w:bookmarkEnd w:id="13"/>
    </w:p>
    <w:p w14:paraId="2414E698"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50DF2C49" w14:textId="77777777" w:rsidR="00982C94" w:rsidRPr="00BA635F" w:rsidRDefault="00982C94" w:rsidP="00982C94">
      <w:pPr>
        <w:pStyle w:val="Textkrper"/>
      </w:pPr>
    </w:p>
    <w:p w14:paraId="1CB2C8E9" w14:textId="77777777" w:rsidR="00982C94" w:rsidRDefault="00982C94" w:rsidP="00982C94">
      <w:pPr>
        <w:pStyle w:val="berschrift2"/>
      </w:pPr>
      <w:r>
        <w:t>Drei Themen mit Bezug zum Praxisprojekt</w:t>
      </w:r>
    </w:p>
    <w:p w14:paraId="11D244B3"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7100AC7B" w14:textId="77777777" w:rsidTr="00845253">
        <w:trPr>
          <w:tblHeader/>
        </w:trPr>
        <w:tc>
          <w:tcPr>
            <w:tcW w:w="2263" w:type="dxa"/>
          </w:tcPr>
          <w:p w14:paraId="4AA24764"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4E99A24A"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76F3DE5A"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04A60B00" w14:textId="77777777" w:rsidR="00C20C29" w:rsidRDefault="00C20C29" w:rsidP="00845253">
            <w:pPr>
              <w:pStyle w:val="Textkrper"/>
              <w:rPr>
                <w:b/>
                <w:bCs/>
                <w:lang w:eastAsia="de-CH"/>
              </w:rPr>
            </w:pPr>
            <w:r>
              <w:rPr>
                <w:b/>
                <w:bCs/>
                <w:lang w:eastAsia="de-CH"/>
              </w:rPr>
              <w:t>Bild/Grafik zum Thema</w:t>
            </w:r>
          </w:p>
        </w:tc>
      </w:tr>
      <w:tr w:rsidR="00C20C29" w14:paraId="2DA27FD7" w14:textId="77777777" w:rsidTr="00845253">
        <w:tc>
          <w:tcPr>
            <w:tcW w:w="2263" w:type="dxa"/>
          </w:tcPr>
          <w:p w14:paraId="41E5CE57" w14:textId="77777777" w:rsidR="00C20C29" w:rsidRDefault="00C20C29" w:rsidP="00845253">
            <w:pPr>
              <w:pStyle w:val="Textkrper"/>
              <w:rPr>
                <w:lang w:eastAsia="de-CH"/>
              </w:rPr>
            </w:pPr>
          </w:p>
        </w:tc>
        <w:tc>
          <w:tcPr>
            <w:tcW w:w="4678" w:type="dxa"/>
          </w:tcPr>
          <w:p w14:paraId="2829A990" w14:textId="77777777" w:rsidR="00C20C29" w:rsidRDefault="00C20C29" w:rsidP="00845253">
            <w:pPr>
              <w:pStyle w:val="Textkrper"/>
              <w:rPr>
                <w:lang w:eastAsia="de-CH"/>
              </w:rPr>
            </w:pPr>
          </w:p>
        </w:tc>
        <w:tc>
          <w:tcPr>
            <w:tcW w:w="4678" w:type="dxa"/>
          </w:tcPr>
          <w:p w14:paraId="615AB780" w14:textId="77777777" w:rsidR="00C20C29" w:rsidRDefault="00C20C29" w:rsidP="00845253">
            <w:pPr>
              <w:pStyle w:val="Textkrper"/>
              <w:rPr>
                <w:lang w:eastAsia="de-CH"/>
              </w:rPr>
            </w:pPr>
          </w:p>
        </w:tc>
        <w:tc>
          <w:tcPr>
            <w:tcW w:w="2943" w:type="dxa"/>
          </w:tcPr>
          <w:p w14:paraId="703EA08F" w14:textId="77777777" w:rsidR="00C20C29" w:rsidRDefault="00C20C29" w:rsidP="00845253">
            <w:pPr>
              <w:pStyle w:val="Textkrper"/>
              <w:rPr>
                <w:lang w:eastAsia="de-CH"/>
              </w:rPr>
            </w:pPr>
          </w:p>
        </w:tc>
      </w:tr>
      <w:tr w:rsidR="00C20C29" w14:paraId="7E7447FA" w14:textId="77777777" w:rsidTr="00845253">
        <w:tc>
          <w:tcPr>
            <w:tcW w:w="2263" w:type="dxa"/>
          </w:tcPr>
          <w:p w14:paraId="4E0F388A" w14:textId="77777777" w:rsidR="00C20C29" w:rsidRDefault="00C20C29" w:rsidP="00845253">
            <w:pPr>
              <w:pStyle w:val="Textkrper"/>
              <w:rPr>
                <w:lang w:eastAsia="de-CH"/>
              </w:rPr>
            </w:pPr>
          </w:p>
        </w:tc>
        <w:tc>
          <w:tcPr>
            <w:tcW w:w="4678" w:type="dxa"/>
          </w:tcPr>
          <w:p w14:paraId="38F8F361" w14:textId="77777777" w:rsidR="00C20C29" w:rsidRDefault="00C20C29" w:rsidP="00845253">
            <w:pPr>
              <w:pStyle w:val="Textkrper"/>
              <w:rPr>
                <w:lang w:eastAsia="de-CH"/>
              </w:rPr>
            </w:pPr>
          </w:p>
        </w:tc>
        <w:tc>
          <w:tcPr>
            <w:tcW w:w="4678" w:type="dxa"/>
          </w:tcPr>
          <w:p w14:paraId="419DA3A2" w14:textId="77777777" w:rsidR="00C20C29" w:rsidRDefault="00C20C29" w:rsidP="00845253">
            <w:pPr>
              <w:pStyle w:val="Textkrper"/>
              <w:rPr>
                <w:lang w:eastAsia="de-CH"/>
              </w:rPr>
            </w:pPr>
          </w:p>
        </w:tc>
        <w:tc>
          <w:tcPr>
            <w:tcW w:w="2943" w:type="dxa"/>
          </w:tcPr>
          <w:p w14:paraId="579B5E0F" w14:textId="77777777" w:rsidR="00C20C29" w:rsidRDefault="00C20C29" w:rsidP="00845253">
            <w:pPr>
              <w:pStyle w:val="Textkrper"/>
              <w:rPr>
                <w:lang w:eastAsia="de-CH"/>
              </w:rPr>
            </w:pPr>
          </w:p>
        </w:tc>
      </w:tr>
      <w:tr w:rsidR="00C20C29" w14:paraId="70AFD610" w14:textId="77777777" w:rsidTr="00845253">
        <w:tc>
          <w:tcPr>
            <w:tcW w:w="2263" w:type="dxa"/>
          </w:tcPr>
          <w:p w14:paraId="4DFA3C8D" w14:textId="77777777" w:rsidR="00C20C29" w:rsidRDefault="00C20C29" w:rsidP="00845253">
            <w:pPr>
              <w:pStyle w:val="Textkrper"/>
              <w:rPr>
                <w:lang w:eastAsia="de-CH"/>
              </w:rPr>
            </w:pPr>
          </w:p>
        </w:tc>
        <w:tc>
          <w:tcPr>
            <w:tcW w:w="4678" w:type="dxa"/>
          </w:tcPr>
          <w:p w14:paraId="13F1DB72" w14:textId="77777777" w:rsidR="00C20C29" w:rsidRDefault="00C20C29" w:rsidP="00845253">
            <w:pPr>
              <w:pStyle w:val="Textkrper"/>
              <w:rPr>
                <w:lang w:eastAsia="de-CH"/>
              </w:rPr>
            </w:pPr>
          </w:p>
        </w:tc>
        <w:tc>
          <w:tcPr>
            <w:tcW w:w="4678" w:type="dxa"/>
          </w:tcPr>
          <w:p w14:paraId="407C5F4F" w14:textId="77777777" w:rsidR="00C20C29" w:rsidRDefault="00C20C29" w:rsidP="00845253">
            <w:pPr>
              <w:pStyle w:val="Textkrper"/>
              <w:rPr>
                <w:lang w:eastAsia="de-CH"/>
              </w:rPr>
            </w:pPr>
          </w:p>
        </w:tc>
        <w:tc>
          <w:tcPr>
            <w:tcW w:w="2943" w:type="dxa"/>
          </w:tcPr>
          <w:p w14:paraId="7E612AB1" w14:textId="77777777" w:rsidR="00C20C29" w:rsidRDefault="00C20C29" w:rsidP="00845253">
            <w:pPr>
              <w:pStyle w:val="Textkrper"/>
              <w:rPr>
                <w:lang w:eastAsia="de-CH"/>
              </w:rPr>
            </w:pPr>
          </w:p>
        </w:tc>
      </w:tr>
    </w:tbl>
    <w:p w14:paraId="24B41721" w14:textId="77777777" w:rsidR="00982C94" w:rsidRDefault="00982C94" w:rsidP="00982C94"/>
    <w:p w14:paraId="2BE81572" w14:textId="77777777" w:rsidR="00982C94" w:rsidRDefault="007007A7" w:rsidP="00982C94">
      <w:pPr>
        <w:pStyle w:val="berschrift2"/>
        <w:rPr>
          <w:lang w:eastAsia="de-CH"/>
        </w:rPr>
      </w:pPr>
      <w:r>
        <w:rPr>
          <w:lang w:eastAsia="de-CH"/>
        </w:rPr>
        <w:t>Neue Erkenntnisse für die Praxis – Persönlicher Nutzen</w:t>
      </w:r>
    </w:p>
    <w:p w14:paraId="018B82B2" w14:textId="77777777" w:rsidR="00982C94" w:rsidRDefault="00982C94" w:rsidP="00982C94">
      <w:pPr>
        <w:pStyle w:val="Textkrper"/>
        <w:rPr>
          <w:lang w:eastAsia="de-CH"/>
        </w:rPr>
      </w:pPr>
    </w:p>
    <w:p w14:paraId="602196B1" w14:textId="77777777" w:rsidR="00982C94" w:rsidRDefault="00982C94" w:rsidP="00982C94">
      <w:pPr>
        <w:pStyle w:val="Textkrper"/>
        <w:rPr>
          <w:lang w:eastAsia="de-CH"/>
        </w:rPr>
      </w:pPr>
    </w:p>
    <w:p w14:paraId="039EEEB4" w14:textId="77777777" w:rsidR="00982C94" w:rsidRDefault="00982C94" w:rsidP="00982C94">
      <w:pPr>
        <w:rPr>
          <w:lang w:eastAsia="de-CH"/>
        </w:rPr>
      </w:pPr>
    </w:p>
    <w:p w14:paraId="03382BA3"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1CEEC131" w14:textId="77777777" w:rsidR="00982C94" w:rsidRDefault="00982C94" w:rsidP="00982C94"/>
    <w:p w14:paraId="0E763864" w14:textId="77777777" w:rsidR="00982C94" w:rsidRPr="0055733B" w:rsidRDefault="00982C94" w:rsidP="00982C94">
      <w:pPr>
        <w:pStyle w:val="Textkrper"/>
        <w:rPr>
          <w:lang w:eastAsia="de-CH"/>
        </w:rPr>
      </w:pPr>
    </w:p>
    <w:p w14:paraId="685E18A9" w14:textId="77777777" w:rsidR="001E1E61" w:rsidRDefault="001E1E61" w:rsidP="001E1E61"/>
    <w:p w14:paraId="7CE4FE68" w14:textId="77777777" w:rsidR="001E1E61" w:rsidRDefault="001E1E61" w:rsidP="001E1E61">
      <w:pPr>
        <w:pStyle w:val="berschrift2"/>
        <w:rPr>
          <w:lang w:eastAsia="de-CH"/>
        </w:rPr>
      </w:pPr>
      <w:r>
        <w:t>Unterrichtsnotizen</w:t>
      </w:r>
    </w:p>
    <w:p w14:paraId="7800D503" w14:textId="77777777" w:rsidR="001E1E61" w:rsidRDefault="001E1E61" w:rsidP="001E1E61">
      <w:pPr>
        <w:pStyle w:val="Textkrper"/>
        <w:rPr>
          <w:lang w:eastAsia="de-CH"/>
        </w:rPr>
      </w:pPr>
    </w:p>
    <w:p w14:paraId="52F8D065" w14:textId="77777777" w:rsidR="001E1E61" w:rsidRPr="0055733B" w:rsidRDefault="001E1E61" w:rsidP="001E1E61">
      <w:pPr>
        <w:pStyle w:val="Textkrper"/>
        <w:rPr>
          <w:lang w:eastAsia="de-CH"/>
        </w:rPr>
      </w:pPr>
    </w:p>
    <w:p w14:paraId="2E5F99B8" w14:textId="77777777" w:rsidR="00982C94" w:rsidRDefault="00982C94" w:rsidP="00982C94">
      <w:r>
        <w:br w:type="page"/>
      </w:r>
    </w:p>
    <w:p w14:paraId="2498F852" w14:textId="77777777" w:rsidR="00982C94" w:rsidRDefault="00982C94" w:rsidP="00982C94">
      <w:pPr>
        <w:pStyle w:val="berschrift1"/>
      </w:pPr>
      <w:bookmarkStart w:id="14" w:name="_Toc64397057"/>
      <w:r>
        <w:lastRenderedPageBreak/>
        <w:t>Schulwoche 14</w:t>
      </w:r>
      <w:bookmarkEnd w:id="14"/>
    </w:p>
    <w:p w14:paraId="1B7B186A"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5C645DF1" w14:textId="77777777" w:rsidR="00982C94" w:rsidRPr="00BA635F" w:rsidRDefault="00982C94" w:rsidP="00982C94">
      <w:pPr>
        <w:pStyle w:val="Textkrper"/>
      </w:pPr>
    </w:p>
    <w:p w14:paraId="1174D2AD" w14:textId="77777777" w:rsidR="00982C94" w:rsidRDefault="00982C94" w:rsidP="00982C94">
      <w:pPr>
        <w:pStyle w:val="berschrift2"/>
      </w:pPr>
      <w:r>
        <w:t>Drei Themen mit Bezug zum Praxisprojekt</w:t>
      </w:r>
    </w:p>
    <w:p w14:paraId="49C2EE72"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304637B3" w14:textId="77777777" w:rsidTr="00845253">
        <w:trPr>
          <w:tblHeader/>
        </w:trPr>
        <w:tc>
          <w:tcPr>
            <w:tcW w:w="2263" w:type="dxa"/>
          </w:tcPr>
          <w:p w14:paraId="56425CB6"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4AEB8F07"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49DAE260"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6D2B46C0" w14:textId="77777777" w:rsidR="00C20C29" w:rsidRDefault="00C20C29" w:rsidP="00845253">
            <w:pPr>
              <w:pStyle w:val="Textkrper"/>
              <w:rPr>
                <w:b/>
                <w:bCs/>
                <w:lang w:eastAsia="de-CH"/>
              </w:rPr>
            </w:pPr>
            <w:r>
              <w:rPr>
                <w:b/>
                <w:bCs/>
                <w:lang w:eastAsia="de-CH"/>
              </w:rPr>
              <w:t>Bild/Grafik zum Thema</w:t>
            </w:r>
          </w:p>
        </w:tc>
      </w:tr>
      <w:tr w:rsidR="00C20C29" w14:paraId="0AF326BD" w14:textId="77777777" w:rsidTr="00845253">
        <w:tc>
          <w:tcPr>
            <w:tcW w:w="2263" w:type="dxa"/>
          </w:tcPr>
          <w:p w14:paraId="10D3A2ED" w14:textId="77777777" w:rsidR="00C20C29" w:rsidRDefault="00C20C29" w:rsidP="00845253">
            <w:pPr>
              <w:pStyle w:val="Textkrper"/>
              <w:rPr>
                <w:lang w:eastAsia="de-CH"/>
              </w:rPr>
            </w:pPr>
          </w:p>
        </w:tc>
        <w:tc>
          <w:tcPr>
            <w:tcW w:w="4678" w:type="dxa"/>
          </w:tcPr>
          <w:p w14:paraId="221E09DC" w14:textId="77777777" w:rsidR="00C20C29" w:rsidRDefault="00C20C29" w:rsidP="00845253">
            <w:pPr>
              <w:pStyle w:val="Textkrper"/>
              <w:rPr>
                <w:lang w:eastAsia="de-CH"/>
              </w:rPr>
            </w:pPr>
          </w:p>
        </w:tc>
        <w:tc>
          <w:tcPr>
            <w:tcW w:w="4678" w:type="dxa"/>
          </w:tcPr>
          <w:p w14:paraId="756CF364" w14:textId="77777777" w:rsidR="00C20C29" w:rsidRDefault="00C20C29" w:rsidP="00845253">
            <w:pPr>
              <w:pStyle w:val="Textkrper"/>
              <w:rPr>
                <w:lang w:eastAsia="de-CH"/>
              </w:rPr>
            </w:pPr>
          </w:p>
        </w:tc>
        <w:tc>
          <w:tcPr>
            <w:tcW w:w="2943" w:type="dxa"/>
          </w:tcPr>
          <w:p w14:paraId="6FC2458D" w14:textId="77777777" w:rsidR="00C20C29" w:rsidRDefault="00C20C29" w:rsidP="00845253">
            <w:pPr>
              <w:pStyle w:val="Textkrper"/>
              <w:rPr>
                <w:lang w:eastAsia="de-CH"/>
              </w:rPr>
            </w:pPr>
          </w:p>
        </w:tc>
      </w:tr>
      <w:tr w:rsidR="00C20C29" w14:paraId="74EFC1E0" w14:textId="77777777" w:rsidTr="00845253">
        <w:tc>
          <w:tcPr>
            <w:tcW w:w="2263" w:type="dxa"/>
          </w:tcPr>
          <w:p w14:paraId="2D21E585" w14:textId="77777777" w:rsidR="00C20C29" w:rsidRDefault="00C20C29" w:rsidP="00845253">
            <w:pPr>
              <w:pStyle w:val="Textkrper"/>
              <w:rPr>
                <w:lang w:eastAsia="de-CH"/>
              </w:rPr>
            </w:pPr>
          </w:p>
        </w:tc>
        <w:tc>
          <w:tcPr>
            <w:tcW w:w="4678" w:type="dxa"/>
          </w:tcPr>
          <w:p w14:paraId="086EF663" w14:textId="77777777" w:rsidR="00C20C29" w:rsidRDefault="00C20C29" w:rsidP="00845253">
            <w:pPr>
              <w:pStyle w:val="Textkrper"/>
              <w:rPr>
                <w:lang w:eastAsia="de-CH"/>
              </w:rPr>
            </w:pPr>
          </w:p>
        </w:tc>
        <w:tc>
          <w:tcPr>
            <w:tcW w:w="4678" w:type="dxa"/>
          </w:tcPr>
          <w:p w14:paraId="23EEE9FD" w14:textId="77777777" w:rsidR="00C20C29" w:rsidRDefault="00C20C29" w:rsidP="00845253">
            <w:pPr>
              <w:pStyle w:val="Textkrper"/>
              <w:rPr>
                <w:lang w:eastAsia="de-CH"/>
              </w:rPr>
            </w:pPr>
          </w:p>
        </w:tc>
        <w:tc>
          <w:tcPr>
            <w:tcW w:w="2943" w:type="dxa"/>
          </w:tcPr>
          <w:p w14:paraId="1F936754" w14:textId="77777777" w:rsidR="00C20C29" w:rsidRDefault="00C20C29" w:rsidP="00845253">
            <w:pPr>
              <w:pStyle w:val="Textkrper"/>
              <w:rPr>
                <w:lang w:eastAsia="de-CH"/>
              </w:rPr>
            </w:pPr>
          </w:p>
        </w:tc>
      </w:tr>
      <w:tr w:rsidR="00C20C29" w14:paraId="5622A077" w14:textId="77777777" w:rsidTr="00845253">
        <w:tc>
          <w:tcPr>
            <w:tcW w:w="2263" w:type="dxa"/>
          </w:tcPr>
          <w:p w14:paraId="2CEDAFB4" w14:textId="77777777" w:rsidR="00C20C29" w:rsidRDefault="00C20C29" w:rsidP="00845253">
            <w:pPr>
              <w:pStyle w:val="Textkrper"/>
              <w:rPr>
                <w:lang w:eastAsia="de-CH"/>
              </w:rPr>
            </w:pPr>
          </w:p>
        </w:tc>
        <w:tc>
          <w:tcPr>
            <w:tcW w:w="4678" w:type="dxa"/>
          </w:tcPr>
          <w:p w14:paraId="357A53A6" w14:textId="77777777" w:rsidR="00C20C29" w:rsidRDefault="00C20C29" w:rsidP="00845253">
            <w:pPr>
              <w:pStyle w:val="Textkrper"/>
              <w:rPr>
                <w:lang w:eastAsia="de-CH"/>
              </w:rPr>
            </w:pPr>
          </w:p>
        </w:tc>
        <w:tc>
          <w:tcPr>
            <w:tcW w:w="4678" w:type="dxa"/>
          </w:tcPr>
          <w:p w14:paraId="30E7D72E" w14:textId="77777777" w:rsidR="00C20C29" w:rsidRDefault="00C20C29" w:rsidP="00845253">
            <w:pPr>
              <w:pStyle w:val="Textkrper"/>
              <w:rPr>
                <w:lang w:eastAsia="de-CH"/>
              </w:rPr>
            </w:pPr>
          </w:p>
        </w:tc>
        <w:tc>
          <w:tcPr>
            <w:tcW w:w="2943" w:type="dxa"/>
          </w:tcPr>
          <w:p w14:paraId="4936CB50" w14:textId="77777777" w:rsidR="00C20C29" w:rsidRDefault="00C20C29" w:rsidP="00845253">
            <w:pPr>
              <w:pStyle w:val="Textkrper"/>
              <w:rPr>
                <w:lang w:eastAsia="de-CH"/>
              </w:rPr>
            </w:pPr>
          </w:p>
        </w:tc>
      </w:tr>
    </w:tbl>
    <w:p w14:paraId="0972DE5C" w14:textId="77777777" w:rsidR="00982C94" w:rsidRDefault="00982C94" w:rsidP="00982C94"/>
    <w:p w14:paraId="16C91CD5" w14:textId="77777777" w:rsidR="00982C94" w:rsidRDefault="007007A7" w:rsidP="00982C94">
      <w:pPr>
        <w:pStyle w:val="berschrift2"/>
        <w:rPr>
          <w:lang w:eastAsia="de-CH"/>
        </w:rPr>
      </w:pPr>
      <w:r>
        <w:rPr>
          <w:lang w:eastAsia="de-CH"/>
        </w:rPr>
        <w:t>Neue Erkenntnisse für die Praxis – Persönlicher Nutzen</w:t>
      </w:r>
    </w:p>
    <w:p w14:paraId="3C63CDB4" w14:textId="77777777" w:rsidR="00982C94" w:rsidRDefault="00982C94" w:rsidP="00982C94">
      <w:pPr>
        <w:pStyle w:val="Textkrper"/>
        <w:rPr>
          <w:lang w:eastAsia="de-CH"/>
        </w:rPr>
      </w:pPr>
    </w:p>
    <w:p w14:paraId="5BD74051" w14:textId="77777777" w:rsidR="00982C94" w:rsidRDefault="00982C94" w:rsidP="00982C94">
      <w:pPr>
        <w:pStyle w:val="Textkrper"/>
        <w:rPr>
          <w:lang w:eastAsia="de-CH"/>
        </w:rPr>
      </w:pPr>
    </w:p>
    <w:p w14:paraId="6BCB39AA" w14:textId="77777777" w:rsidR="00982C94" w:rsidRDefault="00982C94" w:rsidP="00982C94">
      <w:pPr>
        <w:rPr>
          <w:lang w:eastAsia="de-CH"/>
        </w:rPr>
      </w:pPr>
    </w:p>
    <w:p w14:paraId="6E703195"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612B00A9" w14:textId="77777777" w:rsidR="00982C94" w:rsidRDefault="00982C94" w:rsidP="00982C94"/>
    <w:p w14:paraId="49C54403" w14:textId="77777777" w:rsidR="00982C94" w:rsidRPr="0055733B" w:rsidRDefault="00982C94" w:rsidP="00982C94">
      <w:pPr>
        <w:pStyle w:val="Textkrper"/>
        <w:rPr>
          <w:lang w:eastAsia="de-CH"/>
        </w:rPr>
      </w:pPr>
    </w:p>
    <w:p w14:paraId="2FCF0128" w14:textId="77777777" w:rsidR="001E1E61" w:rsidRDefault="001E1E61" w:rsidP="001E1E61"/>
    <w:p w14:paraId="336C1BBF" w14:textId="77777777" w:rsidR="001E1E61" w:rsidRDefault="001E1E61" w:rsidP="001E1E61">
      <w:pPr>
        <w:pStyle w:val="berschrift2"/>
        <w:rPr>
          <w:lang w:eastAsia="de-CH"/>
        </w:rPr>
      </w:pPr>
      <w:r>
        <w:t>Unterrichtsnotizen</w:t>
      </w:r>
    </w:p>
    <w:p w14:paraId="55713B69" w14:textId="77777777" w:rsidR="001E1E61" w:rsidRDefault="001E1E61" w:rsidP="001E1E61">
      <w:pPr>
        <w:pStyle w:val="Textkrper"/>
        <w:rPr>
          <w:lang w:eastAsia="de-CH"/>
        </w:rPr>
      </w:pPr>
    </w:p>
    <w:p w14:paraId="740120DB" w14:textId="77777777" w:rsidR="001E1E61" w:rsidRPr="0055733B" w:rsidRDefault="001E1E61" w:rsidP="001E1E61">
      <w:pPr>
        <w:pStyle w:val="Textkrper"/>
        <w:rPr>
          <w:lang w:eastAsia="de-CH"/>
        </w:rPr>
      </w:pPr>
    </w:p>
    <w:p w14:paraId="6A56591B" w14:textId="77777777" w:rsidR="00982C94" w:rsidRDefault="00982C94" w:rsidP="00982C94">
      <w:r>
        <w:br w:type="page"/>
      </w:r>
    </w:p>
    <w:p w14:paraId="0DA56237" w14:textId="77777777" w:rsidR="00982C94" w:rsidRDefault="00982C94" w:rsidP="00982C94">
      <w:pPr>
        <w:pStyle w:val="berschrift1"/>
      </w:pPr>
      <w:bookmarkStart w:id="15" w:name="_Toc64397058"/>
      <w:r>
        <w:lastRenderedPageBreak/>
        <w:t>Schulwoche 15</w:t>
      </w:r>
      <w:bookmarkEnd w:id="15"/>
    </w:p>
    <w:p w14:paraId="1CB57FB2"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79F08D7A" w14:textId="77777777" w:rsidR="00982C94" w:rsidRPr="00BA635F" w:rsidRDefault="00982C94" w:rsidP="00982C94">
      <w:pPr>
        <w:pStyle w:val="Textkrper"/>
      </w:pPr>
    </w:p>
    <w:p w14:paraId="1C707BE8" w14:textId="77777777" w:rsidR="00982C94" w:rsidRDefault="00982C94" w:rsidP="00982C94">
      <w:pPr>
        <w:pStyle w:val="berschrift2"/>
      </w:pPr>
      <w:r>
        <w:t>Drei Themen mit Bezug zum Praxisprojekt</w:t>
      </w:r>
    </w:p>
    <w:p w14:paraId="224E2D0E"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5F9642BF" w14:textId="77777777" w:rsidTr="00845253">
        <w:trPr>
          <w:tblHeader/>
        </w:trPr>
        <w:tc>
          <w:tcPr>
            <w:tcW w:w="2263" w:type="dxa"/>
          </w:tcPr>
          <w:p w14:paraId="2C232749"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5BA6F402"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2EEBDE6C"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29C0AC14" w14:textId="77777777" w:rsidR="00C20C29" w:rsidRDefault="00C20C29" w:rsidP="00845253">
            <w:pPr>
              <w:pStyle w:val="Textkrper"/>
              <w:rPr>
                <w:b/>
                <w:bCs/>
                <w:lang w:eastAsia="de-CH"/>
              </w:rPr>
            </w:pPr>
            <w:r>
              <w:rPr>
                <w:b/>
                <w:bCs/>
                <w:lang w:eastAsia="de-CH"/>
              </w:rPr>
              <w:t>Bild/Grafik zum Thema</w:t>
            </w:r>
          </w:p>
        </w:tc>
      </w:tr>
      <w:tr w:rsidR="00C20C29" w14:paraId="2B848AED" w14:textId="77777777" w:rsidTr="00845253">
        <w:tc>
          <w:tcPr>
            <w:tcW w:w="2263" w:type="dxa"/>
          </w:tcPr>
          <w:p w14:paraId="228B7E2B" w14:textId="77777777" w:rsidR="00C20C29" w:rsidRDefault="00C20C29" w:rsidP="00845253">
            <w:pPr>
              <w:pStyle w:val="Textkrper"/>
              <w:rPr>
                <w:lang w:eastAsia="de-CH"/>
              </w:rPr>
            </w:pPr>
          </w:p>
        </w:tc>
        <w:tc>
          <w:tcPr>
            <w:tcW w:w="4678" w:type="dxa"/>
          </w:tcPr>
          <w:p w14:paraId="5C73F6DC" w14:textId="77777777" w:rsidR="00C20C29" w:rsidRDefault="00C20C29" w:rsidP="00845253">
            <w:pPr>
              <w:pStyle w:val="Textkrper"/>
              <w:rPr>
                <w:lang w:eastAsia="de-CH"/>
              </w:rPr>
            </w:pPr>
          </w:p>
        </w:tc>
        <w:tc>
          <w:tcPr>
            <w:tcW w:w="4678" w:type="dxa"/>
          </w:tcPr>
          <w:p w14:paraId="67D23B73" w14:textId="77777777" w:rsidR="00C20C29" w:rsidRDefault="00C20C29" w:rsidP="00845253">
            <w:pPr>
              <w:pStyle w:val="Textkrper"/>
              <w:rPr>
                <w:lang w:eastAsia="de-CH"/>
              </w:rPr>
            </w:pPr>
          </w:p>
        </w:tc>
        <w:tc>
          <w:tcPr>
            <w:tcW w:w="2943" w:type="dxa"/>
          </w:tcPr>
          <w:p w14:paraId="073F8957" w14:textId="77777777" w:rsidR="00C20C29" w:rsidRDefault="00C20C29" w:rsidP="00845253">
            <w:pPr>
              <w:pStyle w:val="Textkrper"/>
              <w:rPr>
                <w:lang w:eastAsia="de-CH"/>
              </w:rPr>
            </w:pPr>
          </w:p>
        </w:tc>
      </w:tr>
      <w:tr w:rsidR="00C20C29" w14:paraId="14F8A57C" w14:textId="77777777" w:rsidTr="00845253">
        <w:tc>
          <w:tcPr>
            <w:tcW w:w="2263" w:type="dxa"/>
          </w:tcPr>
          <w:p w14:paraId="16D2620B" w14:textId="77777777" w:rsidR="00C20C29" w:rsidRDefault="00C20C29" w:rsidP="00845253">
            <w:pPr>
              <w:pStyle w:val="Textkrper"/>
              <w:rPr>
                <w:lang w:eastAsia="de-CH"/>
              </w:rPr>
            </w:pPr>
          </w:p>
        </w:tc>
        <w:tc>
          <w:tcPr>
            <w:tcW w:w="4678" w:type="dxa"/>
          </w:tcPr>
          <w:p w14:paraId="2007FF76" w14:textId="77777777" w:rsidR="00C20C29" w:rsidRDefault="00C20C29" w:rsidP="00845253">
            <w:pPr>
              <w:pStyle w:val="Textkrper"/>
              <w:rPr>
                <w:lang w:eastAsia="de-CH"/>
              </w:rPr>
            </w:pPr>
          </w:p>
        </w:tc>
        <w:tc>
          <w:tcPr>
            <w:tcW w:w="4678" w:type="dxa"/>
          </w:tcPr>
          <w:p w14:paraId="6DE025EF" w14:textId="77777777" w:rsidR="00C20C29" w:rsidRDefault="00C20C29" w:rsidP="00845253">
            <w:pPr>
              <w:pStyle w:val="Textkrper"/>
              <w:rPr>
                <w:lang w:eastAsia="de-CH"/>
              </w:rPr>
            </w:pPr>
          </w:p>
        </w:tc>
        <w:tc>
          <w:tcPr>
            <w:tcW w:w="2943" w:type="dxa"/>
          </w:tcPr>
          <w:p w14:paraId="4B1C3A62" w14:textId="77777777" w:rsidR="00C20C29" w:rsidRDefault="00C20C29" w:rsidP="00845253">
            <w:pPr>
              <w:pStyle w:val="Textkrper"/>
              <w:rPr>
                <w:lang w:eastAsia="de-CH"/>
              </w:rPr>
            </w:pPr>
          </w:p>
        </w:tc>
      </w:tr>
      <w:tr w:rsidR="00C20C29" w14:paraId="16FFDE15" w14:textId="77777777" w:rsidTr="00845253">
        <w:tc>
          <w:tcPr>
            <w:tcW w:w="2263" w:type="dxa"/>
          </w:tcPr>
          <w:p w14:paraId="21F13E65" w14:textId="77777777" w:rsidR="00C20C29" w:rsidRDefault="00C20C29" w:rsidP="00845253">
            <w:pPr>
              <w:pStyle w:val="Textkrper"/>
              <w:rPr>
                <w:lang w:eastAsia="de-CH"/>
              </w:rPr>
            </w:pPr>
          </w:p>
        </w:tc>
        <w:tc>
          <w:tcPr>
            <w:tcW w:w="4678" w:type="dxa"/>
          </w:tcPr>
          <w:p w14:paraId="3EF372F2" w14:textId="77777777" w:rsidR="00C20C29" w:rsidRDefault="00C20C29" w:rsidP="00845253">
            <w:pPr>
              <w:pStyle w:val="Textkrper"/>
              <w:rPr>
                <w:lang w:eastAsia="de-CH"/>
              </w:rPr>
            </w:pPr>
          </w:p>
        </w:tc>
        <w:tc>
          <w:tcPr>
            <w:tcW w:w="4678" w:type="dxa"/>
          </w:tcPr>
          <w:p w14:paraId="1C8D87FB" w14:textId="77777777" w:rsidR="00C20C29" w:rsidRDefault="00C20C29" w:rsidP="00845253">
            <w:pPr>
              <w:pStyle w:val="Textkrper"/>
              <w:rPr>
                <w:lang w:eastAsia="de-CH"/>
              </w:rPr>
            </w:pPr>
          </w:p>
        </w:tc>
        <w:tc>
          <w:tcPr>
            <w:tcW w:w="2943" w:type="dxa"/>
          </w:tcPr>
          <w:p w14:paraId="7CA66865" w14:textId="77777777" w:rsidR="00C20C29" w:rsidRDefault="00C20C29" w:rsidP="00845253">
            <w:pPr>
              <w:pStyle w:val="Textkrper"/>
              <w:rPr>
                <w:lang w:eastAsia="de-CH"/>
              </w:rPr>
            </w:pPr>
          </w:p>
        </w:tc>
      </w:tr>
    </w:tbl>
    <w:p w14:paraId="70F79AFA" w14:textId="77777777" w:rsidR="00982C94" w:rsidRDefault="00982C94" w:rsidP="00982C94"/>
    <w:p w14:paraId="6601505F" w14:textId="77777777" w:rsidR="00982C94" w:rsidRDefault="007007A7" w:rsidP="00982C94">
      <w:pPr>
        <w:pStyle w:val="berschrift2"/>
        <w:rPr>
          <w:lang w:eastAsia="de-CH"/>
        </w:rPr>
      </w:pPr>
      <w:r>
        <w:rPr>
          <w:lang w:eastAsia="de-CH"/>
        </w:rPr>
        <w:t>Neue Erkenntnisse für die Praxis – Persönlicher Nutzen</w:t>
      </w:r>
    </w:p>
    <w:p w14:paraId="5B75278C" w14:textId="77777777" w:rsidR="00982C94" w:rsidRDefault="00982C94" w:rsidP="00982C94">
      <w:pPr>
        <w:pStyle w:val="Textkrper"/>
        <w:rPr>
          <w:lang w:eastAsia="de-CH"/>
        </w:rPr>
      </w:pPr>
    </w:p>
    <w:p w14:paraId="387B1A4C" w14:textId="77777777" w:rsidR="00982C94" w:rsidRDefault="00982C94" w:rsidP="00982C94">
      <w:pPr>
        <w:pStyle w:val="Textkrper"/>
        <w:rPr>
          <w:lang w:eastAsia="de-CH"/>
        </w:rPr>
      </w:pPr>
    </w:p>
    <w:p w14:paraId="65ACB9C9" w14:textId="77777777" w:rsidR="00982C94" w:rsidRDefault="00982C94" w:rsidP="00982C94">
      <w:pPr>
        <w:rPr>
          <w:lang w:eastAsia="de-CH"/>
        </w:rPr>
      </w:pPr>
    </w:p>
    <w:p w14:paraId="2E604E9B"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3FB44A14" w14:textId="77777777" w:rsidR="00982C94" w:rsidRDefault="00982C94" w:rsidP="00982C94"/>
    <w:p w14:paraId="028ABCD5" w14:textId="77777777" w:rsidR="00982C94" w:rsidRPr="0055733B" w:rsidRDefault="00982C94" w:rsidP="00982C94">
      <w:pPr>
        <w:pStyle w:val="Textkrper"/>
        <w:rPr>
          <w:lang w:eastAsia="de-CH"/>
        </w:rPr>
      </w:pPr>
    </w:p>
    <w:p w14:paraId="1F7AE982" w14:textId="77777777" w:rsidR="001E1E61" w:rsidRDefault="001E1E61" w:rsidP="001E1E61"/>
    <w:p w14:paraId="495CE78F" w14:textId="77777777" w:rsidR="001E1E61" w:rsidRDefault="001E1E61" w:rsidP="001E1E61">
      <w:pPr>
        <w:pStyle w:val="berschrift2"/>
        <w:rPr>
          <w:lang w:eastAsia="de-CH"/>
        </w:rPr>
      </w:pPr>
      <w:r>
        <w:t>Unterrichtsnotizen</w:t>
      </w:r>
    </w:p>
    <w:p w14:paraId="0C2C46CC" w14:textId="77777777" w:rsidR="001E1E61" w:rsidRDefault="001E1E61" w:rsidP="001E1E61">
      <w:pPr>
        <w:pStyle w:val="Textkrper"/>
        <w:rPr>
          <w:lang w:eastAsia="de-CH"/>
        </w:rPr>
      </w:pPr>
    </w:p>
    <w:p w14:paraId="19A4BE87" w14:textId="77777777" w:rsidR="001E1E61" w:rsidRPr="0055733B" w:rsidRDefault="001E1E61" w:rsidP="001E1E61">
      <w:pPr>
        <w:pStyle w:val="Textkrper"/>
        <w:rPr>
          <w:lang w:eastAsia="de-CH"/>
        </w:rPr>
      </w:pPr>
    </w:p>
    <w:p w14:paraId="602E0048" w14:textId="77777777" w:rsidR="0046629B" w:rsidRDefault="0046629B">
      <w:r>
        <w:br w:type="page"/>
      </w:r>
    </w:p>
    <w:p w14:paraId="5FCDAFAF" w14:textId="77777777" w:rsidR="0046629B" w:rsidRDefault="0046629B" w:rsidP="0046629B">
      <w:pPr>
        <w:pStyle w:val="berschrift1"/>
      </w:pPr>
      <w:bookmarkStart w:id="16" w:name="_Toc64397059"/>
      <w:r>
        <w:lastRenderedPageBreak/>
        <w:t>Schulwoche 16</w:t>
      </w:r>
      <w:bookmarkEnd w:id="16"/>
    </w:p>
    <w:p w14:paraId="70D9AB22" w14:textId="77777777" w:rsidR="0046629B" w:rsidRDefault="0046629B" w:rsidP="0046629B">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69871A08" w14:textId="77777777" w:rsidR="0046629B" w:rsidRPr="00BA635F" w:rsidRDefault="0046629B" w:rsidP="0046629B">
      <w:pPr>
        <w:pStyle w:val="Textkrper"/>
      </w:pPr>
    </w:p>
    <w:p w14:paraId="7EFE8749" w14:textId="77777777" w:rsidR="0046629B" w:rsidRDefault="0046629B" w:rsidP="0046629B">
      <w:pPr>
        <w:pStyle w:val="berschrift2"/>
      </w:pPr>
      <w:r>
        <w:t>Drei Themen mit Bezug zum Praxisprojekt</w:t>
      </w:r>
    </w:p>
    <w:p w14:paraId="0598E852" w14:textId="77777777" w:rsidR="0046629B" w:rsidRDefault="0046629B" w:rsidP="0046629B"/>
    <w:tbl>
      <w:tblPr>
        <w:tblStyle w:val="Tabellenraster"/>
        <w:tblW w:w="0" w:type="auto"/>
        <w:tblLook w:val="04A0" w:firstRow="1" w:lastRow="0" w:firstColumn="1" w:lastColumn="0" w:noHBand="0" w:noVBand="1"/>
      </w:tblPr>
      <w:tblGrid>
        <w:gridCol w:w="2263"/>
        <w:gridCol w:w="4678"/>
        <w:gridCol w:w="4678"/>
        <w:gridCol w:w="2943"/>
      </w:tblGrid>
      <w:tr w:rsidR="0046629B" w:rsidRPr="009D594B" w14:paraId="36212A82" w14:textId="77777777" w:rsidTr="00845253">
        <w:trPr>
          <w:tblHeader/>
        </w:trPr>
        <w:tc>
          <w:tcPr>
            <w:tcW w:w="2263" w:type="dxa"/>
          </w:tcPr>
          <w:p w14:paraId="56153B60" w14:textId="77777777" w:rsidR="0046629B" w:rsidRPr="009D594B" w:rsidRDefault="0046629B" w:rsidP="00845253">
            <w:pPr>
              <w:pStyle w:val="Textkrper"/>
              <w:rPr>
                <w:b/>
                <w:bCs/>
                <w:lang w:eastAsia="de-CH"/>
              </w:rPr>
            </w:pPr>
            <w:r w:rsidRPr="009D594B">
              <w:rPr>
                <w:b/>
                <w:bCs/>
                <w:lang w:eastAsia="de-CH"/>
              </w:rPr>
              <w:t>Thema</w:t>
            </w:r>
          </w:p>
        </w:tc>
        <w:tc>
          <w:tcPr>
            <w:tcW w:w="4678" w:type="dxa"/>
          </w:tcPr>
          <w:p w14:paraId="0793A473" w14:textId="77777777" w:rsidR="0046629B" w:rsidRDefault="0046629B"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461889B2" w14:textId="77777777" w:rsidR="0046629B" w:rsidRPr="009D594B" w:rsidRDefault="0046629B" w:rsidP="00845253">
            <w:pPr>
              <w:pStyle w:val="Textkrper"/>
              <w:rPr>
                <w:b/>
                <w:bCs/>
                <w:lang w:eastAsia="de-CH"/>
              </w:rPr>
            </w:pPr>
            <w:r>
              <w:rPr>
                <w:b/>
                <w:bCs/>
                <w:lang w:eastAsia="de-CH"/>
              </w:rPr>
              <w:t>Beispiel mit Bezug zum Praxisprojekt</w:t>
            </w:r>
          </w:p>
        </w:tc>
        <w:tc>
          <w:tcPr>
            <w:tcW w:w="2943" w:type="dxa"/>
          </w:tcPr>
          <w:p w14:paraId="36675B2A" w14:textId="77777777" w:rsidR="0046629B" w:rsidRDefault="0046629B" w:rsidP="00845253">
            <w:pPr>
              <w:pStyle w:val="Textkrper"/>
              <w:rPr>
                <w:b/>
                <w:bCs/>
                <w:lang w:eastAsia="de-CH"/>
              </w:rPr>
            </w:pPr>
            <w:r>
              <w:rPr>
                <w:b/>
                <w:bCs/>
                <w:lang w:eastAsia="de-CH"/>
              </w:rPr>
              <w:t>Bild/Grafik zum Thema</w:t>
            </w:r>
          </w:p>
        </w:tc>
      </w:tr>
      <w:tr w:rsidR="0046629B" w14:paraId="6B38181F" w14:textId="77777777" w:rsidTr="00845253">
        <w:tc>
          <w:tcPr>
            <w:tcW w:w="2263" w:type="dxa"/>
          </w:tcPr>
          <w:p w14:paraId="3168854F" w14:textId="77777777" w:rsidR="0046629B" w:rsidRDefault="0046629B" w:rsidP="00845253">
            <w:pPr>
              <w:pStyle w:val="Textkrper"/>
              <w:rPr>
                <w:lang w:eastAsia="de-CH"/>
              </w:rPr>
            </w:pPr>
          </w:p>
        </w:tc>
        <w:tc>
          <w:tcPr>
            <w:tcW w:w="4678" w:type="dxa"/>
          </w:tcPr>
          <w:p w14:paraId="11CEF780" w14:textId="77777777" w:rsidR="0046629B" w:rsidRDefault="0046629B" w:rsidP="00845253">
            <w:pPr>
              <w:pStyle w:val="Textkrper"/>
              <w:rPr>
                <w:lang w:eastAsia="de-CH"/>
              </w:rPr>
            </w:pPr>
          </w:p>
        </w:tc>
        <w:tc>
          <w:tcPr>
            <w:tcW w:w="4678" w:type="dxa"/>
          </w:tcPr>
          <w:p w14:paraId="4BF9AE22" w14:textId="77777777" w:rsidR="0046629B" w:rsidRDefault="0046629B" w:rsidP="00845253">
            <w:pPr>
              <w:pStyle w:val="Textkrper"/>
              <w:rPr>
                <w:lang w:eastAsia="de-CH"/>
              </w:rPr>
            </w:pPr>
          </w:p>
        </w:tc>
        <w:tc>
          <w:tcPr>
            <w:tcW w:w="2943" w:type="dxa"/>
          </w:tcPr>
          <w:p w14:paraId="449A36E0" w14:textId="77777777" w:rsidR="0046629B" w:rsidRDefault="0046629B" w:rsidP="00845253">
            <w:pPr>
              <w:pStyle w:val="Textkrper"/>
              <w:rPr>
                <w:lang w:eastAsia="de-CH"/>
              </w:rPr>
            </w:pPr>
          </w:p>
        </w:tc>
      </w:tr>
      <w:tr w:rsidR="0046629B" w14:paraId="4C2D3395" w14:textId="77777777" w:rsidTr="00845253">
        <w:tc>
          <w:tcPr>
            <w:tcW w:w="2263" w:type="dxa"/>
          </w:tcPr>
          <w:p w14:paraId="62025AEA" w14:textId="77777777" w:rsidR="0046629B" w:rsidRDefault="0046629B" w:rsidP="00845253">
            <w:pPr>
              <w:pStyle w:val="Textkrper"/>
              <w:rPr>
                <w:lang w:eastAsia="de-CH"/>
              </w:rPr>
            </w:pPr>
          </w:p>
        </w:tc>
        <w:tc>
          <w:tcPr>
            <w:tcW w:w="4678" w:type="dxa"/>
          </w:tcPr>
          <w:p w14:paraId="0F66B461" w14:textId="77777777" w:rsidR="0046629B" w:rsidRDefault="0046629B" w:rsidP="00845253">
            <w:pPr>
              <w:pStyle w:val="Textkrper"/>
              <w:rPr>
                <w:lang w:eastAsia="de-CH"/>
              </w:rPr>
            </w:pPr>
          </w:p>
        </w:tc>
        <w:tc>
          <w:tcPr>
            <w:tcW w:w="4678" w:type="dxa"/>
          </w:tcPr>
          <w:p w14:paraId="722299E5" w14:textId="77777777" w:rsidR="0046629B" w:rsidRDefault="0046629B" w:rsidP="00845253">
            <w:pPr>
              <w:pStyle w:val="Textkrper"/>
              <w:rPr>
                <w:lang w:eastAsia="de-CH"/>
              </w:rPr>
            </w:pPr>
          </w:p>
        </w:tc>
        <w:tc>
          <w:tcPr>
            <w:tcW w:w="2943" w:type="dxa"/>
          </w:tcPr>
          <w:p w14:paraId="3476C9EC" w14:textId="77777777" w:rsidR="0046629B" w:rsidRDefault="0046629B" w:rsidP="00845253">
            <w:pPr>
              <w:pStyle w:val="Textkrper"/>
              <w:rPr>
                <w:lang w:eastAsia="de-CH"/>
              </w:rPr>
            </w:pPr>
          </w:p>
        </w:tc>
      </w:tr>
      <w:tr w:rsidR="0046629B" w14:paraId="18FA0A37" w14:textId="77777777" w:rsidTr="00845253">
        <w:tc>
          <w:tcPr>
            <w:tcW w:w="2263" w:type="dxa"/>
          </w:tcPr>
          <w:p w14:paraId="7D20B497" w14:textId="77777777" w:rsidR="0046629B" w:rsidRDefault="0046629B" w:rsidP="00845253">
            <w:pPr>
              <w:pStyle w:val="Textkrper"/>
              <w:rPr>
                <w:lang w:eastAsia="de-CH"/>
              </w:rPr>
            </w:pPr>
          </w:p>
        </w:tc>
        <w:tc>
          <w:tcPr>
            <w:tcW w:w="4678" w:type="dxa"/>
          </w:tcPr>
          <w:p w14:paraId="6ABD0069" w14:textId="77777777" w:rsidR="0046629B" w:rsidRDefault="0046629B" w:rsidP="00845253">
            <w:pPr>
              <w:pStyle w:val="Textkrper"/>
              <w:rPr>
                <w:lang w:eastAsia="de-CH"/>
              </w:rPr>
            </w:pPr>
          </w:p>
        </w:tc>
        <w:tc>
          <w:tcPr>
            <w:tcW w:w="4678" w:type="dxa"/>
          </w:tcPr>
          <w:p w14:paraId="6FC5AA36" w14:textId="77777777" w:rsidR="0046629B" w:rsidRDefault="0046629B" w:rsidP="00845253">
            <w:pPr>
              <w:pStyle w:val="Textkrper"/>
              <w:rPr>
                <w:lang w:eastAsia="de-CH"/>
              </w:rPr>
            </w:pPr>
          </w:p>
        </w:tc>
        <w:tc>
          <w:tcPr>
            <w:tcW w:w="2943" w:type="dxa"/>
          </w:tcPr>
          <w:p w14:paraId="0D1FD34E" w14:textId="77777777" w:rsidR="0046629B" w:rsidRDefault="0046629B" w:rsidP="00845253">
            <w:pPr>
              <w:pStyle w:val="Textkrper"/>
              <w:rPr>
                <w:lang w:eastAsia="de-CH"/>
              </w:rPr>
            </w:pPr>
          </w:p>
        </w:tc>
      </w:tr>
    </w:tbl>
    <w:p w14:paraId="4B66A045" w14:textId="77777777" w:rsidR="0046629B" w:rsidRDefault="0046629B" w:rsidP="0046629B"/>
    <w:p w14:paraId="3B1F4B10" w14:textId="77777777" w:rsidR="0046629B" w:rsidRDefault="007007A7" w:rsidP="0046629B">
      <w:pPr>
        <w:pStyle w:val="berschrift2"/>
        <w:rPr>
          <w:lang w:eastAsia="de-CH"/>
        </w:rPr>
      </w:pPr>
      <w:r>
        <w:rPr>
          <w:lang w:eastAsia="de-CH"/>
        </w:rPr>
        <w:t>Neue Erkenntnisse für die Praxis – Persönlicher Nutzen</w:t>
      </w:r>
    </w:p>
    <w:p w14:paraId="3A8F700B" w14:textId="77777777" w:rsidR="0046629B" w:rsidRDefault="0046629B" w:rsidP="0046629B">
      <w:pPr>
        <w:pStyle w:val="Textkrper"/>
        <w:rPr>
          <w:lang w:eastAsia="de-CH"/>
        </w:rPr>
      </w:pPr>
    </w:p>
    <w:p w14:paraId="2BCA178F" w14:textId="77777777" w:rsidR="0046629B" w:rsidRDefault="0046629B" w:rsidP="0046629B">
      <w:pPr>
        <w:pStyle w:val="Textkrper"/>
        <w:rPr>
          <w:lang w:eastAsia="de-CH"/>
        </w:rPr>
      </w:pPr>
    </w:p>
    <w:p w14:paraId="02F6A052" w14:textId="77777777" w:rsidR="0046629B" w:rsidRDefault="0046629B" w:rsidP="0046629B">
      <w:pPr>
        <w:rPr>
          <w:lang w:eastAsia="de-CH"/>
        </w:rPr>
      </w:pPr>
    </w:p>
    <w:p w14:paraId="4A711552" w14:textId="77777777" w:rsidR="0046629B" w:rsidRDefault="0046629B" w:rsidP="0046629B">
      <w:pPr>
        <w:pStyle w:val="berschrift2"/>
        <w:rPr>
          <w:lang w:eastAsia="de-CH"/>
        </w:rPr>
      </w:pPr>
      <w:r>
        <w:rPr>
          <w:lang w:eastAsia="de-CH"/>
        </w:rPr>
        <w:t>Zusammenfassung mittels Mindmap</w:t>
      </w:r>
    </w:p>
    <w:p w14:paraId="6F4BD915" w14:textId="77777777" w:rsidR="0046629B" w:rsidRDefault="0046629B" w:rsidP="0046629B"/>
    <w:p w14:paraId="4BD3F9DB" w14:textId="77777777" w:rsidR="0046629B" w:rsidRPr="0055733B" w:rsidRDefault="0046629B" w:rsidP="0046629B">
      <w:pPr>
        <w:pStyle w:val="Textkrper"/>
        <w:rPr>
          <w:lang w:eastAsia="de-CH"/>
        </w:rPr>
      </w:pPr>
    </w:p>
    <w:p w14:paraId="1E2530E2" w14:textId="77777777" w:rsidR="001E1E61" w:rsidRDefault="001E1E61" w:rsidP="001E1E61"/>
    <w:p w14:paraId="13D11E47" w14:textId="77777777" w:rsidR="001E1E61" w:rsidRDefault="001E1E61" w:rsidP="001E1E61">
      <w:pPr>
        <w:pStyle w:val="berschrift2"/>
        <w:rPr>
          <w:lang w:eastAsia="de-CH"/>
        </w:rPr>
      </w:pPr>
      <w:r>
        <w:t>Unterrichtsnotizen</w:t>
      </w:r>
    </w:p>
    <w:p w14:paraId="58834AE8" w14:textId="77777777" w:rsidR="001E1E61" w:rsidRDefault="001E1E61" w:rsidP="001E1E61">
      <w:pPr>
        <w:pStyle w:val="Textkrper"/>
        <w:rPr>
          <w:lang w:eastAsia="de-CH"/>
        </w:rPr>
      </w:pPr>
    </w:p>
    <w:p w14:paraId="3FDD7A34" w14:textId="77777777" w:rsidR="001E1E61" w:rsidRPr="0055733B" w:rsidRDefault="001E1E61" w:rsidP="001E1E61">
      <w:pPr>
        <w:pStyle w:val="Textkrper"/>
        <w:rPr>
          <w:lang w:eastAsia="de-CH"/>
        </w:rPr>
      </w:pPr>
    </w:p>
    <w:p w14:paraId="2EA5E127" w14:textId="77777777" w:rsidR="0046629B" w:rsidRDefault="0046629B" w:rsidP="0046629B">
      <w:r>
        <w:br w:type="page"/>
      </w:r>
    </w:p>
    <w:p w14:paraId="2CBB5ADA" w14:textId="77777777" w:rsidR="0046629B" w:rsidRDefault="0046629B" w:rsidP="0046629B">
      <w:pPr>
        <w:pStyle w:val="berschrift1"/>
      </w:pPr>
      <w:bookmarkStart w:id="17" w:name="_Toc64397060"/>
      <w:r>
        <w:lastRenderedPageBreak/>
        <w:t>Schulwoche 17</w:t>
      </w:r>
      <w:bookmarkEnd w:id="17"/>
    </w:p>
    <w:p w14:paraId="2A993430" w14:textId="77777777" w:rsidR="0046629B" w:rsidRDefault="0046629B" w:rsidP="0046629B">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5273EADB" w14:textId="77777777" w:rsidR="0046629B" w:rsidRPr="00BA635F" w:rsidRDefault="0046629B" w:rsidP="0046629B">
      <w:pPr>
        <w:pStyle w:val="Textkrper"/>
      </w:pPr>
    </w:p>
    <w:p w14:paraId="4405B018" w14:textId="77777777" w:rsidR="0046629B" w:rsidRDefault="0046629B" w:rsidP="0046629B">
      <w:pPr>
        <w:pStyle w:val="berschrift2"/>
      </w:pPr>
      <w:r>
        <w:t>Drei Themen mit Bezug zum Praxisprojekt</w:t>
      </w:r>
    </w:p>
    <w:p w14:paraId="29416F13" w14:textId="77777777" w:rsidR="0046629B" w:rsidRDefault="0046629B" w:rsidP="0046629B"/>
    <w:tbl>
      <w:tblPr>
        <w:tblStyle w:val="Tabellenraster"/>
        <w:tblW w:w="0" w:type="auto"/>
        <w:tblLook w:val="04A0" w:firstRow="1" w:lastRow="0" w:firstColumn="1" w:lastColumn="0" w:noHBand="0" w:noVBand="1"/>
      </w:tblPr>
      <w:tblGrid>
        <w:gridCol w:w="2263"/>
        <w:gridCol w:w="4678"/>
        <w:gridCol w:w="4678"/>
        <w:gridCol w:w="2943"/>
      </w:tblGrid>
      <w:tr w:rsidR="0046629B" w:rsidRPr="009D594B" w14:paraId="1A2CDCC5" w14:textId="77777777" w:rsidTr="00845253">
        <w:trPr>
          <w:tblHeader/>
        </w:trPr>
        <w:tc>
          <w:tcPr>
            <w:tcW w:w="2263" w:type="dxa"/>
          </w:tcPr>
          <w:p w14:paraId="4E4EE406" w14:textId="77777777" w:rsidR="0046629B" w:rsidRPr="009D594B" w:rsidRDefault="0046629B" w:rsidP="00845253">
            <w:pPr>
              <w:pStyle w:val="Textkrper"/>
              <w:rPr>
                <w:b/>
                <w:bCs/>
                <w:lang w:eastAsia="de-CH"/>
              </w:rPr>
            </w:pPr>
            <w:r w:rsidRPr="009D594B">
              <w:rPr>
                <w:b/>
                <w:bCs/>
                <w:lang w:eastAsia="de-CH"/>
              </w:rPr>
              <w:t>Thema</w:t>
            </w:r>
          </w:p>
        </w:tc>
        <w:tc>
          <w:tcPr>
            <w:tcW w:w="4678" w:type="dxa"/>
          </w:tcPr>
          <w:p w14:paraId="438E95E4" w14:textId="77777777" w:rsidR="0046629B" w:rsidRDefault="0046629B"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50193241" w14:textId="77777777" w:rsidR="0046629B" w:rsidRPr="009D594B" w:rsidRDefault="0046629B" w:rsidP="00845253">
            <w:pPr>
              <w:pStyle w:val="Textkrper"/>
              <w:rPr>
                <w:b/>
                <w:bCs/>
                <w:lang w:eastAsia="de-CH"/>
              </w:rPr>
            </w:pPr>
            <w:r>
              <w:rPr>
                <w:b/>
                <w:bCs/>
                <w:lang w:eastAsia="de-CH"/>
              </w:rPr>
              <w:t>Beispiel mit Bezug zum Praxisprojekt</w:t>
            </w:r>
          </w:p>
        </w:tc>
        <w:tc>
          <w:tcPr>
            <w:tcW w:w="2943" w:type="dxa"/>
          </w:tcPr>
          <w:p w14:paraId="71A9CD10" w14:textId="77777777" w:rsidR="0046629B" w:rsidRDefault="0046629B" w:rsidP="00845253">
            <w:pPr>
              <w:pStyle w:val="Textkrper"/>
              <w:rPr>
                <w:b/>
                <w:bCs/>
                <w:lang w:eastAsia="de-CH"/>
              </w:rPr>
            </w:pPr>
            <w:r>
              <w:rPr>
                <w:b/>
                <w:bCs/>
                <w:lang w:eastAsia="de-CH"/>
              </w:rPr>
              <w:t>Bild/Grafik zum Thema</w:t>
            </w:r>
          </w:p>
        </w:tc>
      </w:tr>
      <w:tr w:rsidR="0046629B" w14:paraId="300A5C09" w14:textId="77777777" w:rsidTr="00845253">
        <w:tc>
          <w:tcPr>
            <w:tcW w:w="2263" w:type="dxa"/>
          </w:tcPr>
          <w:p w14:paraId="461E3214" w14:textId="77777777" w:rsidR="0046629B" w:rsidRDefault="0046629B" w:rsidP="00845253">
            <w:pPr>
              <w:pStyle w:val="Textkrper"/>
              <w:rPr>
                <w:lang w:eastAsia="de-CH"/>
              </w:rPr>
            </w:pPr>
          </w:p>
        </w:tc>
        <w:tc>
          <w:tcPr>
            <w:tcW w:w="4678" w:type="dxa"/>
          </w:tcPr>
          <w:p w14:paraId="0F74122B" w14:textId="77777777" w:rsidR="0046629B" w:rsidRDefault="0046629B" w:rsidP="00845253">
            <w:pPr>
              <w:pStyle w:val="Textkrper"/>
              <w:rPr>
                <w:lang w:eastAsia="de-CH"/>
              </w:rPr>
            </w:pPr>
          </w:p>
        </w:tc>
        <w:tc>
          <w:tcPr>
            <w:tcW w:w="4678" w:type="dxa"/>
          </w:tcPr>
          <w:p w14:paraId="72E9BA7C" w14:textId="77777777" w:rsidR="0046629B" w:rsidRDefault="0046629B" w:rsidP="00845253">
            <w:pPr>
              <w:pStyle w:val="Textkrper"/>
              <w:rPr>
                <w:lang w:eastAsia="de-CH"/>
              </w:rPr>
            </w:pPr>
          </w:p>
        </w:tc>
        <w:tc>
          <w:tcPr>
            <w:tcW w:w="2943" w:type="dxa"/>
          </w:tcPr>
          <w:p w14:paraId="0BA4101A" w14:textId="77777777" w:rsidR="0046629B" w:rsidRDefault="0046629B" w:rsidP="00845253">
            <w:pPr>
              <w:pStyle w:val="Textkrper"/>
              <w:rPr>
                <w:lang w:eastAsia="de-CH"/>
              </w:rPr>
            </w:pPr>
          </w:p>
        </w:tc>
      </w:tr>
      <w:tr w:rsidR="0046629B" w14:paraId="13BF7396" w14:textId="77777777" w:rsidTr="00845253">
        <w:tc>
          <w:tcPr>
            <w:tcW w:w="2263" w:type="dxa"/>
          </w:tcPr>
          <w:p w14:paraId="18798DA7" w14:textId="77777777" w:rsidR="0046629B" w:rsidRDefault="0046629B" w:rsidP="00845253">
            <w:pPr>
              <w:pStyle w:val="Textkrper"/>
              <w:rPr>
                <w:lang w:eastAsia="de-CH"/>
              </w:rPr>
            </w:pPr>
          </w:p>
        </w:tc>
        <w:tc>
          <w:tcPr>
            <w:tcW w:w="4678" w:type="dxa"/>
          </w:tcPr>
          <w:p w14:paraId="0A3C04FB" w14:textId="77777777" w:rsidR="0046629B" w:rsidRDefault="0046629B" w:rsidP="00845253">
            <w:pPr>
              <w:pStyle w:val="Textkrper"/>
              <w:rPr>
                <w:lang w:eastAsia="de-CH"/>
              </w:rPr>
            </w:pPr>
          </w:p>
        </w:tc>
        <w:tc>
          <w:tcPr>
            <w:tcW w:w="4678" w:type="dxa"/>
          </w:tcPr>
          <w:p w14:paraId="3B97C556" w14:textId="77777777" w:rsidR="0046629B" w:rsidRDefault="0046629B" w:rsidP="00845253">
            <w:pPr>
              <w:pStyle w:val="Textkrper"/>
              <w:rPr>
                <w:lang w:eastAsia="de-CH"/>
              </w:rPr>
            </w:pPr>
          </w:p>
        </w:tc>
        <w:tc>
          <w:tcPr>
            <w:tcW w:w="2943" w:type="dxa"/>
          </w:tcPr>
          <w:p w14:paraId="487A37E7" w14:textId="77777777" w:rsidR="0046629B" w:rsidRDefault="0046629B" w:rsidP="00845253">
            <w:pPr>
              <w:pStyle w:val="Textkrper"/>
              <w:rPr>
                <w:lang w:eastAsia="de-CH"/>
              </w:rPr>
            </w:pPr>
          </w:p>
        </w:tc>
      </w:tr>
      <w:tr w:rsidR="0046629B" w14:paraId="1C208A94" w14:textId="77777777" w:rsidTr="00845253">
        <w:tc>
          <w:tcPr>
            <w:tcW w:w="2263" w:type="dxa"/>
          </w:tcPr>
          <w:p w14:paraId="32C1ECBA" w14:textId="77777777" w:rsidR="0046629B" w:rsidRDefault="0046629B" w:rsidP="00845253">
            <w:pPr>
              <w:pStyle w:val="Textkrper"/>
              <w:rPr>
                <w:lang w:eastAsia="de-CH"/>
              </w:rPr>
            </w:pPr>
          </w:p>
        </w:tc>
        <w:tc>
          <w:tcPr>
            <w:tcW w:w="4678" w:type="dxa"/>
          </w:tcPr>
          <w:p w14:paraId="54A36DFE" w14:textId="77777777" w:rsidR="0046629B" w:rsidRDefault="0046629B" w:rsidP="00845253">
            <w:pPr>
              <w:pStyle w:val="Textkrper"/>
              <w:rPr>
                <w:lang w:eastAsia="de-CH"/>
              </w:rPr>
            </w:pPr>
          </w:p>
        </w:tc>
        <w:tc>
          <w:tcPr>
            <w:tcW w:w="4678" w:type="dxa"/>
          </w:tcPr>
          <w:p w14:paraId="1CBF7B9F" w14:textId="77777777" w:rsidR="0046629B" w:rsidRDefault="0046629B" w:rsidP="00845253">
            <w:pPr>
              <w:pStyle w:val="Textkrper"/>
              <w:rPr>
                <w:lang w:eastAsia="de-CH"/>
              </w:rPr>
            </w:pPr>
          </w:p>
        </w:tc>
        <w:tc>
          <w:tcPr>
            <w:tcW w:w="2943" w:type="dxa"/>
          </w:tcPr>
          <w:p w14:paraId="78F64E23" w14:textId="77777777" w:rsidR="0046629B" w:rsidRDefault="0046629B" w:rsidP="00845253">
            <w:pPr>
              <w:pStyle w:val="Textkrper"/>
              <w:rPr>
                <w:lang w:eastAsia="de-CH"/>
              </w:rPr>
            </w:pPr>
          </w:p>
        </w:tc>
      </w:tr>
    </w:tbl>
    <w:p w14:paraId="27711EF7" w14:textId="77777777" w:rsidR="0046629B" w:rsidRDefault="0046629B" w:rsidP="0046629B"/>
    <w:p w14:paraId="39BDC358" w14:textId="77777777" w:rsidR="0046629B" w:rsidRDefault="007007A7" w:rsidP="0046629B">
      <w:pPr>
        <w:pStyle w:val="berschrift2"/>
        <w:rPr>
          <w:lang w:eastAsia="de-CH"/>
        </w:rPr>
      </w:pPr>
      <w:r>
        <w:rPr>
          <w:lang w:eastAsia="de-CH"/>
        </w:rPr>
        <w:t>Neue Erkenntnisse für die Praxis – Persönlicher Nutzen</w:t>
      </w:r>
    </w:p>
    <w:p w14:paraId="3FFBEA19" w14:textId="77777777" w:rsidR="0046629B" w:rsidRDefault="0046629B" w:rsidP="0046629B">
      <w:pPr>
        <w:pStyle w:val="Textkrper"/>
        <w:rPr>
          <w:lang w:eastAsia="de-CH"/>
        </w:rPr>
      </w:pPr>
    </w:p>
    <w:p w14:paraId="3E50A6D6" w14:textId="77777777" w:rsidR="0046629B" w:rsidRDefault="0046629B" w:rsidP="0046629B">
      <w:pPr>
        <w:pStyle w:val="Textkrper"/>
        <w:rPr>
          <w:lang w:eastAsia="de-CH"/>
        </w:rPr>
      </w:pPr>
    </w:p>
    <w:p w14:paraId="371D2CD8" w14:textId="77777777" w:rsidR="0046629B" w:rsidRDefault="0046629B" w:rsidP="0046629B">
      <w:pPr>
        <w:rPr>
          <w:lang w:eastAsia="de-CH"/>
        </w:rPr>
      </w:pPr>
    </w:p>
    <w:p w14:paraId="754E30C9" w14:textId="77777777" w:rsidR="0046629B" w:rsidRDefault="0046629B" w:rsidP="0046629B">
      <w:pPr>
        <w:pStyle w:val="berschrift2"/>
        <w:rPr>
          <w:lang w:eastAsia="de-CH"/>
        </w:rPr>
      </w:pPr>
      <w:r>
        <w:rPr>
          <w:lang w:eastAsia="de-CH"/>
        </w:rPr>
        <w:t>Zusammenfassung mittels Mindmap</w:t>
      </w:r>
    </w:p>
    <w:p w14:paraId="53B27273" w14:textId="77777777" w:rsidR="0046629B" w:rsidRDefault="0046629B" w:rsidP="0046629B"/>
    <w:p w14:paraId="7FDD811D" w14:textId="77777777" w:rsidR="0046629B" w:rsidRPr="0055733B" w:rsidRDefault="0046629B" w:rsidP="0046629B">
      <w:pPr>
        <w:pStyle w:val="Textkrper"/>
        <w:rPr>
          <w:lang w:eastAsia="de-CH"/>
        </w:rPr>
      </w:pPr>
    </w:p>
    <w:p w14:paraId="6FAF1F7B" w14:textId="77777777" w:rsidR="001E1E61" w:rsidRDefault="001E1E61" w:rsidP="001E1E61"/>
    <w:p w14:paraId="2C57ABE5" w14:textId="77777777" w:rsidR="001E1E61" w:rsidRDefault="001E1E61" w:rsidP="001E1E61">
      <w:pPr>
        <w:pStyle w:val="berschrift2"/>
        <w:rPr>
          <w:lang w:eastAsia="de-CH"/>
        </w:rPr>
      </w:pPr>
      <w:r>
        <w:t>Unterrichtsnotizen</w:t>
      </w:r>
    </w:p>
    <w:p w14:paraId="3A6A2D8F" w14:textId="77777777" w:rsidR="001E1E61" w:rsidRDefault="001E1E61" w:rsidP="001E1E61">
      <w:pPr>
        <w:pStyle w:val="Textkrper"/>
        <w:rPr>
          <w:lang w:eastAsia="de-CH"/>
        </w:rPr>
      </w:pPr>
    </w:p>
    <w:p w14:paraId="166297BA" w14:textId="77777777" w:rsidR="001E1E61" w:rsidRPr="0055733B" w:rsidRDefault="001E1E61" w:rsidP="001E1E61">
      <w:pPr>
        <w:pStyle w:val="Textkrper"/>
        <w:rPr>
          <w:lang w:eastAsia="de-CH"/>
        </w:rPr>
      </w:pPr>
    </w:p>
    <w:p w14:paraId="5F6366B4" w14:textId="77777777" w:rsidR="0046629B" w:rsidRDefault="0046629B" w:rsidP="0046629B">
      <w:r>
        <w:br w:type="page"/>
      </w:r>
    </w:p>
    <w:p w14:paraId="0367E0B6" w14:textId="77777777" w:rsidR="0046629B" w:rsidRDefault="0046629B" w:rsidP="0046629B">
      <w:pPr>
        <w:pStyle w:val="berschrift1"/>
      </w:pPr>
      <w:bookmarkStart w:id="18" w:name="_Toc64397061"/>
      <w:r>
        <w:lastRenderedPageBreak/>
        <w:t>Schulwoche 18</w:t>
      </w:r>
      <w:bookmarkEnd w:id="18"/>
    </w:p>
    <w:p w14:paraId="43244703" w14:textId="77777777" w:rsidR="0046629B" w:rsidRDefault="0046629B" w:rsidP="0046629B">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61C50DF6" w14:textId="77777777" w:rsidR="0046629B" w:rsidRPr="00BA635F" w:rsidRDefault="0046629B" w:rsidP="0046629B">
      <w:pPr>
        <w:pStyle w:val="Textkrper"/>
      </w:pPr>
    </w:p>
    <w:p w14:paraId="5FB58855" w14:textId="77777777" w:rsidR="0046629B" w:rsidRDefault="0046629B" w:rsidP="0046629B">
      <w:pPr>
        <w:pStyle w:val="berschrift2"/>
      </w:pPr>
      <w:r>
        <w:t>Drei Themen mit Bezug zum Praxisprojekt</w:t>
      </w:r>
    </w:p>
    <w:p w14:paraId="523C0948" w14:textId="77777777" w:rsidR="0046629B" w:rsidRDefault="0046629B" w:rsidP="0046629B"/>
    <w:tbl>
      <w:tblPr>
        <w:tblStyle w:val="Tabellenraster"/>
        <w:tblW w:w="0" w:type="auto"/>
        <w:tblLook w:val="04A0" w:firstRow="1" w:lastRow="0" w:firstColumn="1" w:lastColumn="0" w:noHBand="0" w:noVBand="1"/>
      </w:tblPr>
      <w:tblGrid>
        <w:gridCol w:w="2263"/>
        <w:gridCol w:w="4678"/>
        <w:gridCol w:w="4678"/>
        <w:gridCol w:w="2943"/>
      </w:tblGrid>
      <w:tr w:rsidR="0046629B" w:rsidRPr="009D594B" w14:paraId="4758BF28" w14:textId="77777777" w:rsidTr="00845253">
        <w:trPr>
          <w:tblHeader/>
        </w:trPr>
        <w:tc>
          <w:tcPr>
            <w:tcW w:w="2263" w:type="dxa"/>
          </w:tcPr>
          <w:p w14:paraId="643CF847" w14:textId="77777777" w:rsidR="0046629B" w:rsidRPr="009D594B" w:rsidRDefault="0046629B" w:rsidP="00845253">
            <w:pPr>
              <w:pStyle w:val="Textkrper"/>
              <w:rPr>
                <w:b/>
                <w:bCs/>
                <w:lang w:eastAsia="de-CH"/>
              </w:rPr>
            </w:pPr>
            <w:r w:rsidRPr="009D594B">
              <w:rPr>
                <w:b/>
                <w:bCs/>
                <w:lang w:eastAsia="de-CH"/>
              </w:rPr>
              <w:t>Thema</w:t>
            </w:r>
          </w:p>
        </w:tc>
        <w:tc>
          <w:tcPr>
            <w:tcW w:w="4678" w:type="dxa"/>
          </w:tcPr>
          <w:p w14:paraId="120DB5EE" w14:textId="77777777" w:rsidR="0046629B" w:rsidRDefault="0046629B"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330921C9" w14:textId="77777777" w:rsidR="0046629B" w:rsidRPr="009D594B" w:rsidRDefault="0046629B" w:rsidP="00845253">
            <w:pPr>
              <w:pStyle w:val="Textkrper"/>
              <w:rPr>
                <w:b/>
                <w:bCs/>
                <w:lang w:eastAsia="de-CH"/>
              </w:rPr>
            </w:pPr>
            <w:r>
              <w:rPr>
                <w:b/>
                <w:bCs/>
                <w:lang w:eastAsia="de-CH"/>
              </w:rPr>
              <w:t>Beispiel mit Bezug zum Praxisprojekt</w:t>
            </w:r>
          </w:p>
        </w:tc>
        <w:tc>
          <w:tcPr>
            <w:tcW w:w="2943" w:type="dxa"/>
          </w:tcPr>
          <w:p w14:paraId="0061E9F3" w14:textId="77777777" w:rsidR="0046629B" w:rsidRDefault="0046629B" w:rsidP="00845253">
            <w:pPr>
              <w:pStyle w:val="Textkrper"/>
              <w:rPr>
                <w:b/>
                <w:bCs/>
                <w:lang w:eastAsia="de-CH"/>
              </w:rPr>
            </w:pPr>
            <w:r>
              <w:rPr>
                <w:b/>
                <w:bCs/>
                <w:lang w:eastAsia="de-CH"/>
              </w:rPr>
              <w:t>Bild/Grafik zum Thema</w:t>
            </w:r>
          </w:p>
        </w:tc>
      </w:tr>
      <w:tr w:rsidR="0046629B" w14:paraId="5FCB991A" w14:textId="77777777" w:rsidTr="00845253">
        <w:tc>
          <w:tcPr>
            <w:tcW w:w="2263" w:type="dxa"/>
          </w:tcPr>
          <w:p w14:paraId="32AA3DFF" w14:textId="77777777" w:rsidR="0046629B" w:rsidRDefault="0046629B" w:rsidP="00845253">
            <w:pPr>
              <w:pStyle w:val="Textkrper"/>
              <w:rPr>
                <w:lang w:eastAsia="de-CH"/>
              </w:rPr>
            </w:pPr>
          </w:p>
        </w:tc>
        <w:tc>
          <w:tcPr>
            <w:tcW w:w="4678" w:type="dxa"/>
          </w:tcPr>
          <w:p w14:paraId="4819270B" w14:textId="77777777" w:rsidR="0046629B" w:rsidRDefault="0046629B" w:rsidP="00845253">
            <w:pPr>
              <w:pStyle w:val="Textkrper"/>
              <w:rPr>
                <w:lang w:eastAsia="de-CH"/>
              </w:rPr>
            </w:pPr>
          </w:p>
        </w:tc>
        <w:tc>
          <w:tcPr>
            <w:tcW w:w="4678" w:type="dxa"/>
          </w:tcPr>
          <w:p w14:paraId="07FBAECF" w14:textId="77777777" w:rsidR="0046629B" w:rsidRDefault="0046629B" w:rsidP="00845253">
            <w:pPr>
              <w:pStyle w:val="Textkrper"/>
              <w:rPr>
                <w:lang w:eastAsia="de-CH"/>
              </w:rPr>
            </w:pPr>
          </w:p>
        </w:tc>
        <w:tc>
          <w:tcPr>
            <w:tcW w:w="2943" w:type="dxa"/>
          </w:tcPr>
          <w:p w14:paraId="5D6DFE8F" w14:textId="77777777" w:rsidR="0046629B" w:rsidRDefault="0046629B" w:rsidP="00845253">
            <w:pPr>
              <w:pStyle w:val="Textkrper"/>
              <w:rPr>
                <w:lang w:eastAsia="de-CH"/>
              </w:rPr>
            </w:pPr>
          </w:p>
        </w:tc>
      </w:tr>
      <w:tr w:rsidR="0046629B" w14:paraId="668C07E2" w14:textId="77777777" w:rsidTr="00845253">
        <w:tc>
          <w:tcPr>
            <w:tcW w:w="2263" w:type="dxa"/>
          </w:tcPr>
          <w:p w14:paraId="20BD5C87" w14:textId="77777777" w:rsidR="0046629B" w:rsidRDefault="0046629B" w:rsidP="00845253">
            <w:pPr>
              <w:pStyle w:val="Textkrper"/>
              <w:rPr>
                <w:lang w:eastAsia="de-CH"/>
              </w:rPr>
            </w:pPr>
          </w:p>
        </w:tc>
        <w:tc>
          <w:tcPr>
            <w:tcW w:w="4678" w:type="dxa"/>
          </w:tcPr>
          <w:p w14:paraId="1B9377F8" w14:textId="77777777" w:rsidR="0046629B" w:rsidRDefault="0046629B" w:rsidP="00845253">
            <w:pPr>
              <w:pStyle w:val="Textkrper"/>
              <w:rPr>
                <w:lang w:eastAsia="de-CH"/>
              </w:rPr>
            </w:pPr>
          </w:p>
        </w:tc>
        <w:tc>
          <w:tcPr>
            <w:tcW w:w="4678" w:type="dxa"/>
          </w:tcPr>
          <w:p w14:paraId="036E1F2B" w14:textId="77777777" w:rsidR="0046629B" w:rsidRDefault="0046629B" w:rsidP="00845253">
            <w:pPr>
              <w:pStyle w:val="Textkrper"/>
              <w:rPr>
                <w:lang w:eastAsia="de-CH"/>
              </w:rPr>
            </w:pPr>
          </w:p>
        </w:tc>
        <w:tc>
          <w:tcPr>
            <w:tcW w:w="2943" w:type="dxa"/>
          </w:tcPr>
          <w:p w14:paraId="32AE5F55" w14:textId="77777777" w:rsidR="0046629B" w:rsidRDefault="0046629B" w:rsidP="00845253">
            <w:pPr>
              <w:pStyle w:val="Textkrper"/>
              <w:rPr>
                <w:lang w:eastAsia="de-CH"/>
              </w:rPr>
            </w:pPr>
          </w:p>
        </w:tc>
      </w:tr>
      <w:tr w:rsidR="0046629B" w14:paraId="13F0B09E" w14:textId="77777777" w:rsidTr="00845253">
        <w:tc>
          <w:tcPr>
            <w:tcW w:w="2263" w:type="dxa"/>
          </w:tcPr>
          <w:p w14:paraId="2517584C" w14:textId="77777777" w:rsidR="0046629B" w:rsidRDefault="0046629B" w:rsidP="00845253">
            <w:pPr>
              <w:pStyle w:val="Textkrper"/>
              <w:rPr>
                <w:lang w:eastAsia="de-CH"/>
              </w:rPr>
            </w:pPr>
          </w:p>
        </w:tc>
        <w:tc>
          <w:tcPr>
            <w:tcW w:w="4678" w:type="dxa"/>
          </w:tcPr>
          <w:p w14:paraId="0BA3245E" w14:textId="77777777" w:rsidR="0046629B" w:rsidRDefault="0046629B" w:rsidP="00845253">
            <w:pPr>
              <w:pStyle w:val="Textkrper"/>
              <w:rPr>
                <w:lang w:eastAsia="de-CH"/>
              </w:rPr>
            </w:pPr>
          </w:p>
        </w:tc>
        <w:tc>
          <w:tcPr>
            <w:tcW w:w="4678" w:type="dxa"/>
          </w:tcPr>
          <w:p w14:paraId="0CB6EBF0" w14:textId="77777777" w:rsidR="0046629B" w:rsidRDefault="0046629B" w:rsidP="00845253">
            <w:pPr>
              <w:pStyle w:val="Textkrper"/>
              <w:rPr>
                <w:lang w:eastAsia="de-CH"/>
              </w:rPr>
            </w:pPr>
          </w:p>
        </w:tc>
        <w:tc>
          <w:tcPr>
            <w:tcW w:w="2943" w:type="dxa"/>
          </w:tcPr>
          <w:p w14:paraId="60861C18" w14:textId="77777777" w:rsidR="0046629B" w:rsidRDefault="0046629B" w:rsidP="00845253">
            <w:pPr>
              <w:pStyle w:val="Textkrper"/>
              <w:rPr>
                <w:lang w:eastAsia="de-CH"/>
              </w:rPr>
            </w:pPr>
          </w:p>
        </w:tc>
      </w:tr>
    </w:tbl>
    <w:p w14:paraId="13B46675" w14:textId="77777777" w:rsidR="0046629B" w:rsidRDefault="0046629B" w:rsidP="0046629B"/>
    <w:p w14:paraId="0ACB4DCE" w14:textId="77777777" w:rsidR="0046629B" w:rsidRDefault="007007A7" w:rsidP="0046629B">
      <w:pPr>
        <w:pStyle w:val="berschrift2"/>
        <w:rPr>
          <w:lang w:eastAsia="de-CH"/>
        </w:rPr>
      </w:pPr>
      <w:r>
        <w:rPr>
          <w:lang w:eastAsia="de-CH"/>
        </w:rPr>
        <w:t>Neue Erkenntnisse für die Praxis – Persönlicher Nutzen</w:t>
      </w:r>
    </w:p>
    <w:p w14:paraId="34748D43" w14:textId="77777777" w:rsidR="0046629B" w:rsidRDefault="0046629B" w:rsidP="0046629B">
      <w:pPr>
        <w:pStyle w:val="Textkrper"/>
        <w:rPr>
          <w:lang w:eastAsia="de-CH"/>
        </w:rPr>
      </w:pPr>
    </w:p>
    <w:p w14:paraId="765C0A5E" w14:textId="77777777" w:rsidR="0046629B" w:rsidRDefault="0046629B" w:rsidP="0046629B">
      <w:pPr>
        <w:pStyle w:val="Textkrper"/>
        <w:rPr>
          <w:lang w:eastAsia="de-CH"/>
        </w:rPr>
      </w:pPr>
    </w:p>
    <w:p w14:paraId="4406BFD8" w14:textId="77777777" w:rsidR="0046629B" w:rsidRDefault="0046629B" w:rsidP="0046629B">
      <w:pPr>
        <w:rPr>
          <w:lang w:eastAsia="de-CH"/>
        </w:rPr>
      </w:pPr>
    </w:p>
    <w:p w14:paraId="51FA9982" w14:textId="77777777" w:rsidR="0046629B" w:rsidRDefault="0046629B" w:rsidP="0046629B">
      <w:pPr>
        <w:pStyle w:val="berschrift2"/>
        <w:rPr>
          <w:lang w:eastAsia="de-CH"/>
        </w:rPr>
      </w:pPr>
      <w:r>
        <w:rPr>
          <w:lang w:eastAsia="de-CH"/>
        </w:rPr>
        <w:t>Zusammenfassung mittels Mindmap</w:t>
      </w:r>
    </w:p>
    <w:p w14:paraId="15DFFA7A" w14:textId="77777777" w:rsidR="0046629B" w:rsidRDefault="0046629B" w:rsidP="0046629B"/>
    <w:p w14:paraId="4C98E386" w14:textId="77777777" w:rsidR="0046629B" w:rsidRDefault="0046629B" w:rsidP="0046629B">
      <w:pPr>
        <w:pStyle w:val="Textkrper"/>
        <w:rPr>
          <w:lang w:eastAsia="de-CH"/>
        </w:rPr>
      </w:pPr>
    </w:p>
    <w:p w14:paraId="205D7747" w14:textId="77777777" w:rsidR="001E1E61" w:rsidRDefault="001E1E61" w:rsidP="001E1E61"/>
    <w:p w14:paraId="3CB5B257" w14:textId="77777777" w:rsidR="001E1E61" w:rsidRDefault="001E1E61" w:rsidP="001E1E61">
      <w:pPr>
        <w:pStyle w:val="berschrift2"/>
        <w:rPr>
          <w:lang w:eastAsia="de-CH"/>
        </w:rPr>
      </w:pPr>
      <w:r>
        <w:t>Unterrichtsnotizen</w:t>
      </w:r>
    </w:p>
    <w:p w14:paraId="21877B64" w14:textId="77777777" w:rsidR="001E1E61" w:rsidRDefault="001E1E61" w:rsidP="001E1E61">
      <w:pPr>
        <w:pStyle w:val="Textkrper"/>
        <w:rPr>
          <w:lang w:eastAsia="de-CH"/>
        </w:rPr>
      </w:pPr>
    </w:p>
    <w:p w14:paraId="65955F40" w14:textId="77777777" w:rsidR="001E1E61" w:rsidRPr="0055733B" w:rsidRDefault="001E1E61" w:rsidP="001E1E61">
      <w:pPr>
        <w:pStyle w:val="Textkrper"/>
        <w:rPr>
          <w:lang w:eastAsia="de-CH"/>
        </w:rPr>
      </w:pPr>
    </w:p>
    <w:sectPr w:rsidR="001E1E61" w:rsidRPr="0055733B" w:rsidSect="00613869">
      <w:headerReference w:type="default" r:id="rId16"/>
      <w:footerReference w:type="default" r:id="rId17"/>
      <w:pgSz w:w="16840" w:h="11907" w:orient="landscape" w:code="9"/>
      <w:pgMar w:top="1418" w:right="1134" w:bottom="1418" w:left="1134" w:header="567"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A57C03" w14:textId="77777777" w:rsidR="00C913E6" w:rsidRDefault="00C913E6">
      <w:r>
        <w:separator/>
      </w:r>
    </w:p>
  </w:endnote>
  <w:endnote w:type="continuationSeparator" w:id="0">
    <w:p w14:paraId="0E8836FB" w14:textId="77777777" w:rsidR="00C913E6" w:rsidRDefault="00C91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EFA30" w14:textId="5F61AA04" w:rsidR="00982C94" w:rsidRDefault="00982C94">
    <w:pPr>
      <w:pStyle w:val="Fuzeile"/>
      <w:rPr>
        <w:sz w:val="20"/>
      </w:rPr>
    </w:pPr>
    <w:r>
      <w:rPr>
        <w:noProof/>
        <w:sz w:val="20"/>
        <w:lang w:val="de-CH" w:eastAsia="de-CH"/>
      </w:rPr>
      <w:drawing>
        <wp:anchor distT="0" distB="0" distL="114300" distR="114300" simplePos="0" relativeHeight="251660288" behindDoc="0" locked="0" layoutInCell="1" allowOverlap="1" wp14:anchorId="45D0087B" wp14:editId="58E22D39">
          <wp:simplePos x="0" y="0"/>
          <wp:positionH relativeFrom="column">
            <wp:posOffset>5825490</wp:posOffset>
          </wp:positionH>
          <wp:positionV relativeFrom="paragraph">
            <wp:posOffset>-240030</wp:posOffset>
          </wp:positionV>
          <wp:extent cx="710565" cy="593725"/>
          <wp:effectExtent l="0" t="0" r="0" b="0"/>
          <wp:wrapNone/>
          <wp:docPr id="13" name="Bild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565" cy="5937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fldChar w:fldCharType="begin"/>
    </w:r>
    <w:r>
      <w:rPr>
        <w:sz w:val="20"/>
      </w:rPr>
      <w:instrText xml:space="preserve"> FILENAME  \* MERGEFORMAT </w:instrText>
    </w:r>
    <w:r>
      <w:rPr>
        <w:sz w:val="20"/>
      </w:rPr>
      <w:fldChar w:fldCharType="separate"/>
    </w:r>
    <w:r w:rsidR="00C96F66">
      <w:rPr>
        <w:noProof/>
        <w:sz w:val="20"/>
      </w:rPr>
      <w:t>Dokument3</w:t>
    </w:r>
    <w:r>
      <w:rPr>
        <w:sz w:val="20"/>
      </w:rPr>
      <w:fldChar w:fldCharType="end"/>
    </w:r>
    <w:r>
      <w:rPr>
        <w:noProof/>
        <w:sz w:val="20"/>
        <w:lang w:val="de-CH" w:eastAsia="de-CH"/>
      </w:rPr>
      <mc:AlternateContent>
        <mc:Choice Requires="wps">
          <w:drawing>
            <wp:anchor distT="0" distB="0" distL="114300" distR="114300" simplePos="0" relativeHeight="251659264" behindDoc="0" locked="0" layoutInCell="1" allowOverlap="1" wp14:anchorId="77EDDC0A" wp14:editId="7B1F60E4">
              <wp:simplePos x="0" y="0"/>
              <wp:positionH relativeFrom="column">
                <wp:posOffset>17145</wp:posOffset>
              </wp:positionH>
              <wp:positionV relativeFrom="paragraph">
                <wp:posOffset>-12065</wp:posOffset>
              </wp:positionV>
              <wp:extent cx="5829300" cy="0"/>
              <wp:effectExtent l="0" t="0" r="0" b="0"/>
              <wp:wrapNone/>
              <wp:docPr id="2" name="Line 4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79667" id="Line 45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95pt" to="460.3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"/>
          </w:pict>
        </mc:Fallback>
      </mc:AlternateContent>
    </w:r>
    <w:r>
      <w:rPr>
        <w:sz w:val="20"/>
      </w:rPr>
      <w:tab/>
      <w:t xml:space="preserve">Seite </w:t>
    </w:r>
    <w:r>
      <w:rPr>
        <w:sz w:val="20"/>
      </w:rPr>
      <w:fldChar w:fldCharType="begin"/>
    </w:r>
    <w:r>
      <w:rPr>
        <w:sz w:val="20"/>
      </w:rPr>
      <w:instrText xml:space="preserve"> PAGE </w:instrText>
    </w:r>
    <w:r>
      <w:rPr>
        <w:sz w:val="20"/>
      </w:rPr>
      <w:fldChar w:fldCharType="separate"/>
    </w:r>
    <w:r>
      <w:rPr>
        <w:noProof/>
        <w:sz w:val="20"/>
      </w:rPr>
      <w:t>2</w:t>
    </w:r>
    <w:r>
      <w:rPr>
        <w:sz w:val="20"/>
      </w:rPr>
      <w:fldChar w:fldCharType="end"/>
    </w:r>
    <w:r>
      <w:rPr>
        <w:sz w:val="20"/>
      </w:rPr>
      <w:tab/>
    </w:r>
    <w:r>
      <w:rPr>
        <w:sz w:val="20"/>
      </w:rPr>
      <w:fldChar w:fldCharType="begin"/>
    </w:r>
    <w:r>
      <w:rPr>
        <w:sz w:val="20"/>
      </w:rPr>
      <w:instrText xml:space="preserve"> DATE </w:instrText>
    </w:r>
    <w:r>
      <w:rPr>
        <w:sz w:val="20"/>
      </w:rPr>
      <w:fldChar w:fldCharType="separate"/>
    </w:r>
    <w:r w:rsidR="00955E6E">
      <w:rPr>
        <w:noProof/>
        <w:sz w:val="20"/>
      </w:rPr>
      <w:t>06.03.2025</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9" w:type="dxa"/>
      <w:tblCellMar>
        <w:left w:w="0" w:type="dxa"/>
        <w:right w:w="0" w:type="dxa"/>
      </w:tblCellMar>
      <w:tblLook w:val="0000" w:firstRow="0" w:lastRow="0" w:firstColumn="0" w:lastColumn="0" w:noHBand="0" w:noVBand="0"/>
    </w:tblPr>
    <w:tblGrid>
      <w:gridCol w:w="3686"/>
      <w:gridCol w:w="2551"/>
      <w:gridCol w:w="3402"/>
    </w:tblGrid>
    <w:tr w:rsidR="00982C94" w:rsidRPr="00542A44" w14:paraId="652E9C26" w14:textId="77777777" w:rsidTr="00542A44">
      <w:trPr>
        <w:cantSplit/>
        <w:trHeight w:val="284"/>
      </w:trPr>
      <w:tc>
        <w:tcPr>
          <w:tcW w:w="3686" w:type="dxa"/>
          <w:tcBorders>
            <w:top w:val="single" w:sz="4" w:space="0" w:color="auto"/>
          </w:tcBorders>
          <w:vAlign w:val="bottom"/>
        </w:tcPr>
        <w:p w14:paraId="7D2390E2" w14:textId="77777777" w:rsidR="00982C94" w:rsidRPr="00542A44" w:rsidRDefault="00982C94" w:rsidP="00542A44">
          <w:pPr>
            <w:rPr>
              <w:rFonts w:cs="Arial"/>
              <w:sz w:val="16"/>
              <w:szCs w:val="16"/>
            </w:rPr>
          </w:pPr>
          <w:r w:rsidRPr="00542A44">
            <w:rPr>
              <w:rStyle w:val="Formularstandart"/>
              <w:szCs w:val="16"/>
            </w:rPr>
            <w:t xml:space="preserve">Seite </w:t>
          </w:r>
          <w:r w:rsidRPr="00542A44">
            <w:rPr>
              <w:rStyle w:val="Formularstandart"/>
              <w:szCs w:val="16"/>
            </w:rPr>
            <w:fldChar w:fldCharType="begin"/>
          </w:r>
          <w:r w:rsidRPr="00542A44">
            <w:rPr>
              <w:rStyle w:val="Formularstandart"/>
              <w:szCs w:val="16"/>
            </w:rPr>
            <w:instrText xml:space="preserve"> PAGE  \* MERGEFORMAT </w:instrText>
          </w:r>
          <w:r w:rsidRPr="00542A44">
            <w:rPr>
              <w:rStyle w:val="Formularstandart"/>
              <w:szCs w:val="16"/>
            </w:rPr>
            <w:fldChar w:fldCharType="separate"/>
          </w:r>
          <w:r w:rsidRPr="00542A44">
            <w:rPr>
              <w:rStyle w:val="Formularstandart"/>
              <w:szCs w:val="16"/>
            </w:rPr>
            <w:t>5</w:t>
          </w:r>
          <w:r w:rsidRPr="00542A44">
            <w:rPr>
              <w:rStyle w:val="Formularstandart"/>
              <w:szCs w:val="16"/>
            </w:rPr>
            <w:fldChar w:fldCharType="end"/>
          </w:r>
          <w:r w:rsidRPr="00542A44">
            <w:rPr>
              <w:rStyle w:val="Formularstandart"/>
              <w:szCs w:val="16"/>
            </w:rPr>
            <w:t>/</w:t>
          </w:r>
          <w:r w:rsidRPr="00542A44">
            <w:fldChar w:fldCharType="begin"/>
          </w:r>
          <w:r w:rsidRPr="00542A44">
            <w:rPr>
              <w:sz w:val="16"/>
              <w:szCs w:val="16"/>
            </w:rPr>
            <w:instrText xml:space="preserve"> NUMPAGES  \* MERGEFORMAT </w:instrText>
          </w:r>
          <w:r w:rsidRPr="00542A44">
            <w:fldChar w:fldCharType="separate"/>
          </w:r>
          <w:r w:rsidRPr="00542A44">
            <w:rPr>
              <w:sz w:val="16"/>
              <w:szCs w:val="16"/>
            </w:rPr>
            <w:t>22</w:t>
          </w:r>
          <w:r w:rsidRPr="00542A44">
            <w:rPr>
              <w:rStyle w:val="Formularstandart"/>
              <w:noProof/>
              <w:szCs w:val="16"/>
            </w:rPr>
            <w:fldChar w:fldCharType="end"/>
          </w:r>
        </w:p>
      </w:tc>
      <w:tc>
        <w:tcPr>
          <w:tcW w:w="2551" w:type="dxa"/>
          <w:tcBorders>
            <w:top w:val="single" w:sz="4" w:space="0" w:color="auto"/>
          </w:tcBorders>
          <w:vAlign w:val="bottom"/>
        </w:tcPr>
        <w:p w14:paraId="587A2323" w14:textId="77777777" w:rsidR="00982C94" w:rsidRPr="00542A44" w:rsidRDefault="00982C94" w:rsidP="00542A44">
          <w:pPr>
            <w:pStyle w:val="Fuzeile"/>
            <w:jc w:val="right"/>
            <w:rPr>
              <w:rFonts w:cs="Arial"/>
              <w:b/>
              <w:sz w:val="16"/>
              <w:szCs w:val="16"/>
              <w:lang w:val="de-CH"/>
            </w:rPr>
          </w:pPr>
        </w:p>
      </w:tc>
      <w:tc>
        <w:tcPr>
          <w:tcW w:w="3402" w:type="dxa"/>
          <w:tcBorders>
            <w:top w:val="single" w:sz="4" w:space="0" w:color="auto"/>
          </w:tcBorders>
          <w:vAlign w:val="bottom"/>
        </w:tcPr>
        <w:p w14:paraId="60A2EB6D" w14:textId="77777777" w:rsidR="00982C94" w:rsidRPr="00542A44" w:rsidRDefault="00982C94" w:rsidP="00542A44">
          <w:pPr>
            <w:pStyle w:val="Fuzeile"/>
            <w:jc w:val="right"/>
            <w:rPr>
              <w:rFonts w:cs="Arial"/>
              <w:sz w:val="16"/>
              <w:szCs w:val="16"/>
              <w:lang w:val="de-CH"/>
            </w:rPr>
          </w:pPr>
          <w:r w:rsidRPr="00542A44">
            <w:rPr>
              <w:rFonts w:cs="Arial"/>
              <w:sz w:val="16"/>
              <w:szCs w:val="16"/>
              <w:lang w:val="de-CH"/>
            </w:rPr>
            <w:t>M</w:t>
          </w:r>
          <w:r w:rsidRPr="00542A44">
            <w:rPr>
              <w:rFonts w:cs="Arial"/>
              <w:sz w:val="16"/>
              <w:szCs w:val="16"/>
            </w:rPr>
            <w:t>306</w:t>
          </w:r>
        </w:p>
      </w:tc>
    </w:tr>
  </w:tbl>
  <w:p w14:paraId="482938B1" w14:textId="77777777" w:rsidR="00982C94" w:rsidRPr="00542A44" w:rsidRDefault="00982C94" w:rsidP="00542A44">
    <w:pPr>
      <w:rPr>
        <w:rFonts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4459" w:type="dxa"/>
      <w:tblCellMar>
        <w:left w:w="0" w:type="dxa"/>
        <w:right w:w="0" w:type="dxa"/>
      </w:tblCellMar>
      <w:tblLook w:val="0000" w:firstRow="0" w:lastRow="0" w:firstColumn="0" w:lastColumn="0" w:noHBand="0" w:noVBand="0"/>
    </w:tblPr>
    <w:tblGrid>
      <w:gridCol w:w="6096"/>
      <w:gridCol w:w="2540"/>
      <w:gridCol w:w="5823"/>
    </w:tblGrid>
    <w:tr w:rsidR="002365E1" w:rsidRPr="003515BA" w14:paraId="4530EBA3" w14:textId="77777777" w:rsidTr="003515BA">
      <w:trPr>
        <w:cantSplit/>
        <w:trHeight w:val="284"/>
      </w:trPr>
      <w:tc>
        <w:tcPr>
          <w:tcW w:w="6096" w:type="dxa"/>
          <w:tcBorders>
            <w:top w:val="single" w:sz="4" w:space="0" w:color="auto"/>
          </w:tcBorders>
          <w:vAlign w:val="bottom"/>
        </w:tcPr>
        <w:p w14:paraId="651697A6" w14:textId="77777777" w:rsidR="002365E1" w:rsidRPr="003515BA" w:rsidRDefault="002365E1" w:rsidP="003515BA">
          <w:pPr>
            <w:rPr>
              <w:rFonts w:cs="Arial"/>
              <w:sz w:val="16"/>
              <w:szCs w:val="16"/>
            </w:rPr>
          </w:pPr>
          <w:r w:rsidRPr="003515BA">
            <w:rPr>
              <w:rStyle w:val="Formularstandart"/>
              <w:szCs w:val="16"/>
            </w:rPr>
            <w:t xml:space="preserve">Seite </w:t>
          </w:r>
          <w:r w:rsidRPr="003515BA">
            <w:rPr>
              <w:rStyle w:val="Formularstandart"/>
              <w:szCs w:val="16"/>
            </w:rPr>
            <w:fldChar w:fldCharType="begin"/>
          </w:r>
          <w:r w:rsidRPr="003515BA">
            <w:rPr>
              <w:rStyle w:val="Formularstandart"/>
              <w:szCs w:val="16"/>
            </w:rPr>
            <w:instrText xml:space="preserve"> PAGE  \* MERGEFORMAT </w:instrText>
          </w:r>
          <w:r w:rsidRPr="003515BA">
            <w:rPr>
              <w:rStyle w:val="Formularstandart"/>
              <w:szCs w:val="16"/>
            </w:rPr>
            <w:fldChar w:fldCharType="separate"/>
          </w:r>
          <w:r w:rsidRPr="003515BA">
            <w:rPr>
              <w:rStyle w:val="Formularstandart"/>
              <w:szCs w:val="16"/>
            </w:rPr>
            <w:t>6</w:t>
          </w:r>
          <w:r w:rsidRPr="003515BA">
            <w:rPr>
              <w:rStyle w:val="Formularstandart"/>
              <w:szCs w:val="16"/>
            </w:rPr>
            <w:fldChar w:fldCharType="end"/>
          </w:r>
          <w:r w:rsidRPr="003515BA">
            <w:rPr>
              <w:rStyle w:val="Formularstandart"/>
              <w:szCs w:val="16"/>
            </w:rPr>
            <w:t>/</w:t>
          </w:r>
          <w:r w:rsidRPr="003515BA">
            <w:fldChar w:fldCharType="begin"/>
          </w:r>
          <w:r w:rsidRPr="003515BA">
            <w:rPr>
              <w:sz w:val="16"/>
              <w:szCs w:val="16"/>
            </w:rPr>
            <w:instrText xml:space="preserve"> NUMPAGES  \* MERGEFORMAT </w:instrText>
          </w:r>
          <w:r w:rsidRPr="003515BA">
            <w:fldChar w:fldCharType="separate"/>
          </w:r>
          <w:r w:rsidRPr="003515BA">
            <w:rPr>
              <w:sz w:val="16"/>
              <w:szCs w:val="16"/>
            </w:rPr>
            <w:t>21</w:t>
          </w:r>
          <w:r w:rsidRPr="003515BA">
            <w:rPr>
              <w:rStyle w:val="Formularstandart"/>
              <w:noProof/>
              <w:szCs w:val="16"/>
            </w:rPr>
            <w:fldChar w:fldCharType="end"/>
          </w:r>
        </w:p>
      </w:tc>
      <w:tc>
        <w:tcPr>
          <w:tcW w:w="2540" w:type="dxa"/>
          <w:tcBorders>
            <w:top w:val="single" w:sz="4" w:space="0" w:color="auto"/>
          </w:tcBorders>
          <w:vAlign w:val="bottom"/>
        </w:tcPr>
        <w:p w14:paraId="2EC4A399" w14:textId="77777777" w:rsidR="002365E1" w:rsidRPr="003515BA" w:rsidRDefault="002365E1" w:rsidP="00095473">
          <w:pPr>
            <w:pStyle w:val="Fuzeile"/>
            <w:jc w:val="right"/>
            <w:rPr>
              <w:rFonts w:cs="Arial"/>
              <w:b/>
              <w:sz w:val="16"/>
              <w:szCs w:val="16"/>
              <w:lang w:val="de-CH"/>
            </w:rPr>
          </w:pPr>
        </w:p>
      </w:tc>
      <w:tc>
        <w:tcPr>
          <w:tcW w:w="5823" w:type="dxa"/>
          <w:tcBorders>
            <w:top w:val="single" w:sz="4" w:space="0" w:color="auto"/>
          </w:tcBorders>
          <w:vAlign w:val="bottom"/>
        </w:tcPr>
        <w:p w14:paraId="48C4E924" w14:textId="77777777" w:rsidR="002365E1" w:rsidRPr="003515BA" w:rsidRDefault="002365E1" w:rsidP="003515BA">
          <w:pPr>
            <w:pStyle w:val="Fuzeile"/>
            <w:jc w:val="right"/>
            <w:rPr>
              <w:rFonts w:cs="Arial"/>
              <w:sz w:val="16"/>
              <w:szCs w:val="16"/>
              <w:lang w:val="de-CH"/>
            </w:rPr>
          </w:pPr>
          <w:r w:rsidRPr="003515BA">
            <w:rPr>
              <w:rFonts w:cs="Arial"/>
              <w:sz w:val="16"/>
              <w:szCs w:val="16"/>
              <w:lang w:val="de-CH"/>
            </w:rPr>
            <w:t>M</w:t>
          </w:r>
          <w:r w:rsidRPr="003515BA">
            <w:rPr>
              <w:rFonts w:cs="Arial"/>
              <w:sz w:val="16"/>
              <w:szCs w:val="16"/>
            </w:rPr>
            <w:t>306</w:t>
          </w:r>
        </w:p>
      </w:tc>
    </w:tr>
  </w:tbl>
  <w:p w14:paraId="00CC92BA" w14:textId="77777777" w:rsidR="002365E1" w:rsidRDefault="002365E1" w:rsidP="003515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3EFD34" w14:textId="77777777" w:rsidR="00C913E6" w:rsidRDefault="00C913E6">
      <w:r>
        <w:separator/>
      </w:r>
    </w:p>
  </w:footnote>
  <w:footnote w:type="continuationSeparator" w:id="0">
    <w:p w14:paraId="377BC9F8" w14:textId="77777777" w:rsidR="00C913E6" w:rsidRDefault="00C913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auto"/>
      </w:tblBorders>
      <w:tblCellMar>
        <w:left w:w="70" w:type="dxa"/>
        <w:right w:w="70" w:type="dxa"/>
      </w:tblCellMar>
      <w:tblLook w:val="0000" w:firstRow="0" w:lastRow="0" w:firstColumn="0" w:lastColumn="0" w:noHBand="0" w:noVBand="0"/>
    </w:tblPr>
    <w:tblGrid>
      <w:gridCol w:w="3289"/>
      <w:gridCol w:w="1569"/>
      <w:gridCol w:w="3083"/>
      <w:gridCol w:w="1269"/>
    </w:tblGrid>
    <w:tr w:rsidR="00982C94" w14:paraId="01D486B4" w14:textId="77777777">
      <w:trPr>
        <w:cantSplit/>
        <w:trHeight w:val="352"/>
      </w:trPr>
      <w:tc>
        <w:tcPr>
          <w:tcW w:w="3289" w:type="dxa"/>
          <w:vMerge w:val="restart"/>
          <w:vAlign w:val="bottom"/>
        </w:tcPr>
        <w:p w14:paraId="47460C15" w14:textId="77777777" w:rsidR="00982C94" w:rsidRDefault="00982C94">
          <w:pPr>
            <w:jc w:val="center"/>
            <w:rPr>
              <w:sz w:val="16"/>
            </w:rPr>
          </w:pPr>
          <w:r>
            <w:rPr>
              <w:b/>
              <w:bCs/>
              <w:sz w:val="28"/>
            </w:rPr>
            <w:object w:dxaOrig="3140" w:dyaOrig="540" w14:anchorId="6E88A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pt;height:27pt">
                <v:imagedata r:id="rId1" o:title="" grayscale="t"/>
              </v:shape>
              <o:OLEObject Type="Embed" ProgID="Word.Picture.8" ShapeID="_x0000_i1025" DrawAspect="Content" ObjectID="_1802761650" r:id="rId2"/>
            </w:object>
          </w:r>
        </w:p>
      </w:tc>
      <w:tc>
        <w:tcPr>
          <w:tcW w:w="1569" w:type="dxa"/>
          <w:vMerge w:val="restart"/>
          <w:vAlign w:val="bottom"/>
        </w:tcPr>
        <w:p w14:paraId="654A5625" w14:textId="77777777" w:rsidR="00982C94" w:rsidRDefault="00982C94">
          <w:pPr>
            <w:pStyle w:val="Kopfzeile"/>
            <w:rPr>
              <w:b/>
              <w:bCs/>
              <w:sz w:val="28"/>
            </w:rPr>
          </w:pPr>
          <w:r>
            <w:rPr>
              <w:noProof/>
              <w:sz w:val="16"/>
              <w:lang w:eastAsia="de-CH"/>
            </w:rPr>
            <w:drawing>
              <wp:inline distT="0" distB="0" distL="0" distR="0" wp14:anchorId="0A964125" wp14:editId="414DD387">
                <wp:extent cx="771525" cy="409575"/>
                <wp:effectExtent l="0" t="0" r="9525" b="9525"/>
                <wp:docPr id="11" name="Bild 3" descr="TBT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BT_sw"/>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71525" cy="409575"/>
                        </a:xfrm>
                        <a:prstGeom prst="rect">
                          <a:avLst/>
                        </a:prstGeom>
                        <a:noFill/>
                        <a:ln>
                          <a:noFill/>
                        </a:ln>
                      </pic:spPr>
                    </pic:pic>
                  </a:graphicData>
                </a:graphic>
              </wp:inline>
            </w:drawing>
          </w:r>
        </w:p>
      </w:tc>
      <w:tc>
        <w:tcPr>
          <w:tcW w:w="3083" w:type="dxa"/>
          <w:tcBorders>
            <w:right w:val="single" w:sz="4" w:space="0" w:color="auto"/>
          </w:tcBorders>
          <w:vAlign w:val="bottom"/>
        </w:tcPr>
        <w:p w14:paraId="6FD7C572" w14:textId="77777777" w:rsidR="00982C94" w:rsidRDefault="00982C94">
          <w:pPr>
            <w:ind w:left="72"/>
            <w:jc w:val="right"/>
            <w:rPr>
              <w:rStyle w:val="Formularstandart"/>
            </w:rPr>
          </w:pPr>
        </w:p>
      </w:tc>
      <w:tc>
        <w:tcPr>
          <w:tcW w:w="1269" w:type="dxa"/>
          <w:tcBorders>
            <w:left w:val="single" w:sz="4" w:space="0" w:color="auto"/>
          </w:tcBorders>
          <w:vAlign w:val="bottom"/>
        </w:tcPr>
        <w:p w14:paraId="43BE97DB" w14:textId="77777777" w:rsidR="00982C94" w:rsidRDefault="00982C94">
          <w:pPr>
            <w:ind w:left="72"/>
            <w:jc w:val="right"/>
            <w:rPr>
              <w:rStyle w:val="Formularstandart"/>
              <w:sz w:val="20"/>
            </w:rPr>
          </w:pPr>
          <w:r>
            <w:rPr>
              <w:rStyle w:val="Formularstandart"/>
              <w:sz w:val="20"/>
            </w:rPr>
            <w:t xml:space="preserve">Seite </w:t>
          </w:r>
          <w:r>
            <w:rPr>
              <w:rStyle w:val="Seitenzahl"/>
              <w:sz w:val="20"/>
            </w:rPr>
            <w:fldChar w:fldCharType="begin"/>
          </w:r>
          <w:r>
            <w:rPr>
              <w:rStyle w:val="Seitenzahl"/>
              <w:sz w:val="20"/>
            </w:rPr>
            <w:instrText xml:space="preserve"> PAGE </w:instrText>
          </w:r>
          <w:r>
            <w:rPr>
              <w:rStyle w:val="Seitenzahl"/>
              <w:sz w:val="20"/>
            </w:rPr>
            <w:fldChar w:fldCharType="separate"/>
          </w:r>
          <w:r>
            <w:rPr>
              <w:rStyle w:val="Seitenzahl"/>
              <w:noProof/>
              <w:sz w:val="20"/>
            </w:rPr>
            <w:t>2</w:t>
          </w:r>
          <w:r>
            <w:rPr>
              <w:rStyle w:val="Seitenzahl"/>
              <w:sz w:val="20"/>
            </w:rPr>
            <w:fldChar w:fldCharType="end"/>
          </w:r>
          <w:r>
            <w:rPr>
              <w:rStyle w:val="Seitenzahl"/>
              <w:sz w:val="20"/>
            </w:rPr>
            <w:t>/</w:t>
          </w:r>
          <w:r>
            <w:rPr>
              <w:rStyle w:val="Seitenzahl"/>
              <w:sz w:val="20"/>
            </w:rPr>
            <w:fldChar w:fldCharType="begin"/>
          </w:r>
          <w:r>
            <w:rPr>
              <w:rStyle w:val="Seitenzahl"/>
              <w:sz w:val="20"/>
            </w:rPr>
            <w:instrText xml:space="preserve"> NUMPAGES </w:instrText>
          </w:r>
          <w:r>
            <w:rPr>
              <w:rStyle w:val="Seitenzahl"/>
              <w:sz w:val="20"/>
            </w:rPr>
            <w:fldChar w:fldCharType="separate"/>
          </w:r>
          <w:r>
            <w:rPr>
              <w:rStyle w:val="Seitenzahl"/>
              <w:noProof/>
              <w:sz w:val="20"/>
            </w:rPr>
            <w:t>1</w:t>
          </w:r>
          <w:r>
            <w:rPr>
              <w:rStyle w:val="Seitenzahl"/>
              <w:sz w:val="20"/>
            </w:rPr>
            <w:fldChar w:fldCharType="end"/>
          </w:r>
        </w:p>
      </w:tc>
    </w:tr>
    <w:tr w:rsidR="00982C94" w14:paraId="412D517E" w14:textId="77777777">
      <w:trPr>
        <w:cantSplit/>
        <w:trHeight w:val="352"/>
      </w:trPr>
      <w:tc>
        <w:tcPr>
          <w:tcW w:w="3289" w:type="dxa"/>
          <w:vMerge/>
          <w:vAlign w:val="center"/>
        </w:tcPr>
        <w:p w14:paraId="51404835" w14:textId="77777777" w:rsidR="00982C94" w:rsidRDefault="00982C94">
          <w:pPr>
            <w:jc w:val="center"/>
          </w:pPr>
        </w:p>
      </w:tc>
      <w:tc>
        <w:tcPr>
          <w:tcW w:w="1569" w:type="dxa"/>
          <w:vMerge/>
          <w:vAlign w:val="center"/>
        </w:tcPr>
        <w:p w14:paraId="2A1F0887" w14:textId="77777777" w:rsidR="00982C94" w:rsidRDefault="00982C94">
          <w:pPr>
            <w:pStyle w:val="Kopfzeile"/>
            <w:jc w:val="center"/>
            <w:rPr>
              <w:b/>
              <w:bCs/>
              <w:sz w:val="28"/>
            </w:rPr>
          </w:pPr>
        </w:p>
      </w:tc>
      <w:tc>
        <w:tcPr>
          <w:tcW w:w="3083" w:type="dxa"/>
          <w:tcBorders>
            <w:right w:val="single" w:sz="4" w:space="0" w:color="auto"/>
          </w:tcBorders>
          <w:vAlign w:val="bottom"/>
        </w:tcPr>
        <w:p w14:paraId="0396E369" w14:textId="77777777" w:rsidR="00982C94" w:rsidRDefault="00982C94">
          <w:pPr>
            <w:ind w:left="72"/>
            <w:jc w:val="right"/>
            <w:rPr>
              <w:rStyle w:val="Formularstandart"/>
            </w:rPr>
          </w:pPr>
        </w:p>
      </w:tc>
      <w:tc>
        <w:tcPr>
          <w:tcW w:w="1269" w:type="dxa"/>
          <w:tcBorders>
            <w:left w:val="single" w:sz="4" w:space="0" w:color="auto"/>
          </w:tcBorders>
          <w:vAlign w:val="bottom"/>
        </w:tcPr>
        <w:p w14:paraId="4E9EE7BE" w14:textId="77777777" w:rsidR="00982C94" w:rsidRDefault="00982C94">
          <w:pPr>
            <w:ind w:left="72"/>
            <w:jc w:val="right"/>
            <w:rPr>
              <w:rStyle w:val="Formularstandart"/>
              <w:sz w:val="20"/>
            </w:rPr>
          </w:pPr>
          <w:r>
            <w:rPr>
              <w:rStyle w:val="Formularstandart"/>
              <w:sz w:val="20"/>
            </w:rPr>
            <w:t>IN x</w:t>
          </w:r>
        </w:p>
      </w:tc>
    </w:tr>
    <w:tr w:rsidR="00982C94" w14:paraId="34E43CCE" w14:textId="77777777">
      <w:trPr>
        <w:cantSplit/>
        <w:trHeight w:val="113"/>
      </w:trPr>
      <w:tc>
        <w:tcPr>
          <w:tcW w:w="3289" w:type="dxa"/>
          <w:vAlign w:val="center"/>
        </w:tcPr>
        <w:p w14:paraId="029C3714" w14:textId="77777777" w:rsidR="00982C94" w:rsidRDefault="00982C94">
          <w:pPr>
            <w:jc w:val="center"/>
            <w:rPr>
              <w:sz w:val="2"/>
            </w:rPr>
          </w:pPr>
        </w:p>
      </w:tc>
      <w:tc>
        <w:tcPr>
          <w:tcW w:w="1569" w:type="dxa"/>
          <w:vAlign w:val="center"/>
        </w:tcPr>
        <w:p w14:paraId="3DF9A7BF" w14:textId="77777777" w:rsidR="00982C94" w:rsidRDefault="00982C94">
          <w:pPr>
            <w:pStyle w:val="Kopfzeile"/>
            <w:jc w:val="center"/>
            <w:rPr>
              <w:b/>
              <w:bCs/>
              <w:sz w:val="2"/>
            </w:rPr>
          </w:pPr>
        </w:p>
      </w:tc>
      <w:tc>
        <w:tcPr>
          <w:tcW w:w="4352" w:type="dxa"/>
          <w:gridSpan w:val="2"/>
          <w:vAlign w:val="center"/>
        </w:tcPr>
        <w:p w14:paraId="2DA52E0C" w14:textId="77777777" w:rsidR="00982C94" w:rsidRDefault="00982C94">
          <w:pPr>
            <w:ind w:left="72"/>
            <w:rPr>
              <w:rStyle w:val="Formularstandart"/>
              <w:sz w:val="2"/>
            </w:rPr>
          </w:pPr>
        </w:p>
      </w:tc>
    </w:tr>
  </w:tbl>
  <w:p w14:paraId="32FD7863" w14:textId="77777777" w:rsidR="00982C94" w:rsidRDefault="00982C9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CellMar>
        <w:left w:w="70" w:type="dxa"/>
        <w:right w:w="70" w:type="dxa"/>
      </w:tblCellMar>
      <w:tblLook w:val="0000" w:firstRow="0" w:lastRow="0" w:firstColumn="0" w:lastColumn="0" w:noHBand="0" w:noVBand="0"/>
    </w:tblPr>
    <w:tblGrid>
      <w:gridCol w:w="3128"/>
      <w:gridCol w:w="3231"/>
      <w:gridCol w:w="666"/>
      <w:gridCol w:w="2613"/>
    </w:tblGrid>
    <w:tr w:rsidR="00982C94" w14:paraId="7891F881" w14:textId="77777777" w:rsidTr="00095473">
      <w:trPr>
        <w:cantSplit/>
        <w:trHeight w:val="432"/>
      </w:trPr>
      <w:tc>
        <w:tcPr>
          <w:tcW w:w="6733" w:type="dxa"/>
          <w:gridSpan w:val="2"/>
          <w:vAlign w:val="bottom"/>
        </w:tcPr>
        <w:p w14:paraId="42CC9BA3" w14:textId="77777777" w:rsidR="00982C94" w:rsidRPr="000F2F58" w:rsidRDefault="00982C94" w:rsidP="00095473">
          <w:pPr>
            <w:rPr>
              <w:rStyle w:val="Formularstandart"/>
              <w:b/>
            </w:rPr>
          </w:pPr>
          <w:r w:rsidRPr="000F2F58">
            <w:rPr>
              <w:rStyle w:val="Formularstandart"/>
              <w:b/>
              <w:sz w:val="20"/>
            </w:rPr>
            <w:t>Bildungszentrum für Technik</w:t>
          </w:r>
          <w:r>
            <w:rPr>
              <w:rStyle w:val="Formularstandart"/>
              <w:b/>
              <w:sz w:val="20"/>
            </w:rPr>
            <w:t xml:space="preserve"> Frauenfeld</w:t>
          </w:r>
        </w:p>
      </w:tc>
      <w:tc>
        <w:tcPr>
          <w:tcW w:w="708" w:type="dxa"/>
          <w:vMerge w:val="restart"/>
          <w:vAlign w:val="bottom"/>
        </w:tcPr>
        <w:p w14:paraId="3E7B99BA" w14:textId="77777777" w:rsidR="00982C94" w:rsidRDefault="00982C94" w:rsidP="00095473">
          <w:pPr>
            <w:pStyle w:val="Kopfzeile"/>
            <w:rPr>
              <w:b/>
              <w:bCs/>
              <w:sz w:val="28"/>
            </w:rPr>
          </w:pPr>
        </w:p>
      </w:tc>
      <w:tc>
        <w:tcPr>
          <w:tcW w:w="2280" w:type="dxa"/>
          <w:vMerge w:val="restart"/>
          <w:vAlign w:val="bottom"/>
        </w:tcPr>
        <w:p w14:paraId="26C5426C" w14:textId="77777777" w:rsidR="00982C94" w:rsidRDefault="00982C94" w:rsidP="00095473">
          <w:pPr>
            <w:ind w:left="72"/>
            <w:jc w:val="right"/>
            <w:rPr>
              <w:rStyle w:val="Formularstandart"/>
            </w:rPr>
          </w:pPr>
          <w:r w:rsidRPr="00F212A1">
            <w:rPr>
              <w:noProof/>
              <w:sz w:val="16"/>
              <w:lang w:eastAsia="de-CH"/>
            </w:rPr>
            <w:drawing>
              <wp:inline distT="0" distB="0" distL="0" distR="0" wp14:anchorId="61B8A687" wp14:editId="03D963A3">
                <wp:extent cx="1514475" cy="514350"/>
                <wp:effectExtent l="0" t="0" r="9525" b="0"/>
                <wp:docPr id="12" name="Grafik 0" descr="logo_t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_t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4475" cy="514350"/>
                        </a:xfrm>
                        <a:prstGeom prst="rect">
                          <a:avLst/>
                        </a:prstGeom>
                        <a:noFill/>
                        <a:ln>
                          <a:noFill/>
                        </a:ln>
                      </pic:spPr>
                    </pic:pic>
                  </a:graphicData>
                </a:graphic>
              </wp:inline>
            </w:drawing>
          </w:r>
        </w:p>
      </w:tc>
    </w:tr>
    <w:tr w:rsidR="00982C94" w14:paraId="4A554112" w14:textId="77777777" w:rsidTr="00095473">
      <w:trPr>
        <w:cantSplit/>
        <w:trHeight w:val="352"/>
      </w:trPr>
      <w:tc>
        <w:tcPr>
          <w:tcW w:w="6733" w:type="dxa"/>
          <w:gridSpan w:val="2"/>
          <w:vAlign w:val="bottom"/>
        </w:tcPr>
        <w:p w14:paraId="12F773D0" w14:textId="77777777" w:rsidR="00982C94" w:rsidRDefault="00982C94" w:rsidP="00095473">
          <w:pPr>
            <w:ind w:left="72"/>
            <w:rPr>
              <w:rStyle w:val="Formularstandart"/>
            </w:rPr>
          </w:pPr>
        </w:p>
      </w:tc>
      <w:tc>
        <w:tcPr>
          <w:tcW w:w="708" w:type="dxa"/>
          <w:vMerge/>
          <w:vAlign w:val="center"/>
        </w:tcPr>
        <w:p w14:paraId="3A22AB49" w14:textId="77777777" w:rsidR="00982C94" w:rsidRDefault="00982C94" w:rsidP="00095473">
          <w:pPr>
            <w:pStyle w:val="Kopfzeile"/>
            <w:jc w:val="center"/>
            <w:rPr>
              <w:b/>
              <w:bCs/>
              <w:sz w:val="28"/>
            </w:rPr>
          </w:pPr>
        </w:p>
      </w:tc>
      <w:tc>
        <w:tcPr>
          <w:tcW w:w="2280" w:type="dxa"/>
          <w:vMerge/>
          <w:vAlign w:val="bottom"/>
        </w:tcPr>
        <w:p w14:paraId="5F11D640" w14:textId="77777777" w:rsidR="00982C94" w:rsidRDefault="00982C94" w:rsidP="00095473">
          <w:pPr>
            <w:ind w:left="72"/>
            <w:jc w:val="right"/>
            <w:rPr>
              <w:rStyle w:val="Formularstandart"/>
            </w:rPr>
          </w:pPr>
        </w:p>
      </w:tc>
    </w:tr>
    <w:tr w:rsidR="00982C94" w14:paraId="62FBEA08" w14:textId="77777777" w:rsidTr="00095473">
      <w:trPr>
        <w:cantSplit/>
        <w:trHeight w:val="113"/>
      </w:trPr>
      <w:tc>
        <w:tcPr>
          <w:tcW w:w="3289" w:type="dxa"/>
          <w:vAlign w:val="center"/>
        </w:tcPr>
        <w:p w14:paraId="43AE37FD" w14:textId="77777777" w:rsidR="00982C94" w:rsidRDefault="00982C94" w:rsidP="00095473">
          <w:pPr>
            <w:jc w:val="center"/>
            <w:rPr>
              <w:sz w:val="2"/>
            </w:rPr>
          </w:pPr>
        </w:p>
      </w:tc>
      <w:tc>
        <w:tcPr>
          <w:tcW w:w="4152" w:type="dxa"/>
          <w:gridSpan w:val="2"/>
          <w:vAlign w:val="center"/>
        </w:tcPr>
        <w:p w14:paraId="0DA6C6B2" w14:textId="77777777" w:rsidR="00982C94" w:rsidRDefault="00982C94" w:rsidP="00095473">
          <w:pPr>
            <w:pStyle w:val="Kopfzeile"/>
            <w:jc w:val="center"/>
            <w:rPr>
              <w:b/>
              <w:bCs/>
              <w:sz w:val="2"/>
            </w:rPr>
          </w:pPr>
        </w:p>
      </w:tc>
      <w:tc>
        <w:tcPr>
          <w:tcW w:w="2280" w:type="dxa"/>
          <w:vMerge/>
          <w:vAlign w:val="center"/>
        </w:tcPr>
        <w:p w14:paraId="52214FB6" w14:textId="77777777" w:rsidR="00982C94" w:rsidRDefault="00982C94" w:rsidP="00095473">
          <w:pPr>
            <w:ind w:left="72"/>
            <w:rPr>
              <w:rStyle w:val="Formularstandart"/>
              <w:sz w:val="2"/>
            </w:rPr>
          </w:pPr>
        </w:p>
      </w:tc>
    </w:tr>
    <w:tr w:rsidR="00982C94" w:rsidRPr="000F2F58" w14:paraId="0C72193E" w14:textId="77777777" w:rsidTr="00095473">
      <w:trPr>
        <w:cantSplit/>
        <w:trHeight w:val="174"/>
      </w:trPr>
      <w:tc>
        <w:tcPr>
          <w:tcW w:w="3289" w:type="dxa"/>
          <w:vAlign w:val="center"/>
        </w:tcPr>
        <w:p w14:paraId="754E2AD7" w14:textId="77777777" w:rsidR="00982C94" w:rsidRPr="000F2F58" w:rsidRDefault="00982C94" w:rsidP="00095473">
          <w:pPr>
            <w:jc w:val="center"/>
            <w:rPr>
              <w:sz w:val="20"/>
            </w:rPr>
          </w:pPr>
        </w:p>
      </w:tc>
      <w:tc>
        <w:tcPr>
          <w:tcW w:w="4152" w:type="dxa"/>
          <w:gridSpan w:val="2"/>
          <w:vAlign w:val="center"/>
        </w:tcPr>
        <w:p w14:paraId="52CE768F" w14:textId="77777777" w:rsidR="00982C94" w:rsidRPr="000F2F58" w:rsidRDefault="00982C94" w:rsidP="00095473">
          <w:pPr>
            <w:pStyle w:val="Kopfzeile"/>
            <w:jc w:val="center"/>
            <w:rPr>
              <w:b/>
              <w:bCs/>
              <w:sz w:val="20"/>
            </w:rPr>
          </w:pPr>
        </w:p>
      </w:tc>
      <w:tc>
        <w:tcPr>
          <w:tcW w:w="2280" w:type="dxa"/>
          <w:vAlign w:val="center"/>
        </w:tcPr>
        <w:p w14:paraId="55A740E9" w14:textId="77777777" w:rsidR="00982C94" w:rsidRPr="000F2F58" w:rsidRDefault="00982C94" w:rsidP="00095473">
          <w:pPr>
            <w:ind w:left="72"/>
            <w:rPr>
              <w:rStyle w:val="Formularstandart"/>
              <w:sz w:val="20"/>
            </w:rPr>
          </w:pPr>
        </w:p>
      </w:tc>
    </w:tr>
  </w:tbl>
  <w:p w14:paraId="103F16E6" w14:textId="77777777" w:rsidR="00982C94" w:rsidRPr="00F212A1" w:rsidRDefault="00982C94" w:rsidP="00163B1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4459" w:type="dxa"/>
      <w:tblCellMar>
        <w:left w:w="0" w:type="dxa"/>
        <w:right w:w="0" w:type="dxa"/>
      </w:tblCellMar>
      <w:tblLook w:val="0000" w:firstRow="0" w:lastRow="0" w:firstColumn="0" w:lastColumn="0" w:noHBand="0" w:noVBand="0"/>
    </w:tblPr>
    <w:tblGrid>
      <w:gridCol w:w="6733"/>
      <w:gridCol w:w="708"/>
      <w:gridCol w:w="7018"/>
    </w:tblGrid>
    <w:tr w:rsidR="002365E1" w14:paraId="0B65B758" w14:textId="77777777" w:rsidTr="00304D09">
      <w:trPr>
        <w:cantSplit/>
        <w:trHeight w:val="432"/>
      </w:trPr>
      <w:tc>
        <w:tcPr>
          <w:tcW w:w="6733" w:type="dxa"/>
          <w:vAlign w:val="bottom"/>
        </w:tcPr>
        <w:p w14:paraId="313AD8E5" w14:textId="77777777" w:rsidR="002365E1" w:rsidRPr="000F2F58" w:rsidRDefault="002365E1" w:rsidP="00095473">
          <w:pPr>
            <w:rPr>
              <w:rStyle w:val="Formularstandart"/>
              <w:b/>
            </w:rPr>
          </w:pPr>
          <w:r w:rsidRPr="000F2F58">
            <w:rPr>
              <w:rStyle w:val="Formularstandart"/>
              <w:b/>
              <w:sz w:val="20"/>
            </w:rPr>
            <w:t>Bildungszentrum für Technik</w:t>
          </w:r>
          <w:r>
            <w:rPr>
              <w:rStyle w:val="Formularstandart"/>
              <w:b/>
              <w:sz w:val="20"/>
            </w:rPr>
            <w:t xml:space="preserve"> Frauenfeld</w:t>
          </w:r>
        </w:p>
      </w:tc>
      <w:tc>
        <w:tcPr>
          <w:tcW w:w="708" w:type="dxa"/>
          <w:vMerge w:val="restart"/>
          <w:vAlign w:val="bottom"/>
        </w:tcPr>
        <w:p w14:paraId="399F9CBD" w14:textId="77777777" w:rsidR="002365E1" w:rsidRDefault="002365E1" w:rsidP="00095473">
          <w:pPr>
            <w:pStyle w:val="Kopfzeile"/>
            <w:rPr>
              <w:b/>
              <w:bCs/>
              <w:sz w:val="28"/>
            </w:rPr>
          </w:pPr>
        </w:p>
      </w:tc>
      <w:tc>
        <w:tcPr>
          <w:tcW w:w="7018" w:type="dxa"/>
          <w:vMerge w:val="restart"/>
          <w:vAlign w:val="bottom"/>
        </w:tcPr>
        <w:p w14:paraId="3B4CC671" w14:textId="77777777" w:rsidR="002365E1" w:rsidRDefault="002365E1" w:rsidP="00095473">
          <w:pPr>
            <w:ind w:left="72"/>
            <w:jc w:val="right"/>
            <w:rPr>
              <w:rStyle w:val="Formularstandart"/>
            </w:rPr>
          </w:pPr>
          <w:r w:rsidRPr="00F212A1">
            <w:rPr>
              <w:noProof/>
              <w:sz w:val="16"/>
              <w:lang w:eastAsia="de-CH"/>
            </w:rPr>
            <w:drawing>
              <wp:inline distT="0" distB="0" distL="0" distR="0" wp14:anchorId="7DD5155E" wp14:editId="72A1B1CE">
                <wp:extent cx="1514475" cy="514350"/>
                <wp:effectExtent l="0" t="0" r="9525" b="0"/>
                <wp:docPr id="5" name="Grafik 0" descr="logo_t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_t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4475" cy="514350"/>
                        </a:xfrm>
                        <a:prstGeom prst="rect">
                          <a:avLst/>
                        </a:prstGeom>
                        <a:noFill/>
                        <a:ln>
                          <a:noFill/>
                        </a:ln>
                      </pic:spPr>
                    </pic:pic>
                  </a:graphicData>
                </a:graphic>
              </wp:inline>
            </w:drawing>
          </w:r>
        </w:p>
      </w:tc>
    </w:tr>
    <w:tr w:rsidR="002365E1" w14:paraId="3139670E" w14:textId="77777777" w:rsidTr="00304D09">
      <w:trPr>
        <w:cantSplit/>
        <w:trHeight w:val="134"/>
      </w:trPr>
      <w:tc>
        <w:tcPr>
          <w:tcW w:w="6733" w:type="dxa"/>
          <w:vAlign w:val="bottom"/>
        </w:tcPr>
        <w:p w14:paraId="583759B9" w14:textId="77777777" w:rsidR="002365E1" w:rsidRDefault="002365E1" w:rsidP="00095473">
          <w:pPr>
            <w:ind w:left="72"/>
            <w:rPr>
              <w:rStyle w:val="Formularstandart"/>
            </w:rPr>
          </w:pPr>
        </w:p>
      </w:tc>
      <w:tc>
        <w:tcPr>
          <w:tcW w:w="708" w:type="dxa"/>
          <w:vMerge/>
          <w:vAlign w:val="center"/>
        </w:tcPr>
        <w:p w14:paraId="5E79F53B" w14:textId="77777777" w:rsidR="002365E1" w:rsidRDefault="002365E1" w:rsidP="00095473">
          <w:pPr>
            <w:pStyle w:val="Kopfzeile"/>
            <w:jc w:val="center"/>
            <w:rPr>
              <w:b/>
              <w:bCs/>
              <w:sz w:val="28"/>
            </w:rPr>
          </w:pPr>
        </w:p>
      </w:tc>
      <w:tc>
        <w:tcPr>
          <w:tcW w:w="7018" w:type="dxa"/>
          <w:vMerge/>
          <w:vAlign w:val="bottom"/>
        </w:tcPr>
        <w:p w14:paraId="07C1CF46" w14:textId="77777777" w:rsidR="002365E1" w:rsidRDefault="002365E1" w:rsidP="00095473">
          <w:pPr>
            <w:ind w:left="72"/>
            <w:jc w:val="right"/>
            <w:rPr>
              <w:rStyle w:val="Formularstandart"/>
            </w:rPr>
          </w:pPr>
        </w:p>
      </w:tc>
    </w:tr>
  </w:tbl>
  <w:p w14:paraId="02334787" w14:textId="77777777" w:rsidR="002365E1" w:rsidRPr="00F212A1" w:rsidRDefault="002365E1" w:rsidP="00163B1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692C4EBA"/>
    <w:lvl w:ilvl="0">
      <w:numFmt w:val="bullet"/>
      <w:lvlText w:val="*"/>
      <w:lvlJc w:val="left"/>
    </w:lvl>
  </w:abstractNum>
  <w:abstractNum w:abstractNumId="1" w15:restartNumberingAfterBreak="0">
    <w:nsid w:val="08EA2EDA"/>
    <w:multiLevelType w:val="hybridMultilevel"/>
    <w:tmpl w:val="3D345746"/>
    <w:lvl w:ilvl="0" w:tplc="08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331F58"/>
    <w:multiLevelType w:val="hybridMultilevel"/>
    <w:tmpl w:val="CCB24DC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1">
      <w:start w:val="1"/>
      <w:numFmt w:val="bullet"/>
      <w:lvlText w:val=""/>
      <w:lvlJc w:val="left"/>
      <w:pPr>
        <w:tabs>
          <w:tab w:val="num" w:pos="2160"/>
        </w:tabs>
        <w:ind w:left="2160" w:hanging="360"/>
      </w:pPr>
      <w:rPr>
        <w:rFonts w:ascii="Symbol" w:hAnsi="Symbol"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E52CB0"/>
    <w:multiLevelType w:val="hybridMultilevel"/>
    <w:tmpl w:val="2396B442"/>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4F652F"/>
    <w:multiLevelType w:val="hybridMultilevel"/>
    <w:tmpl w:val="1A1632B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0F223C32"/>
    <w:multiLevelType w:val="hybridMultilevel"/>
    <w:tmpl w:val="0176700A"/>
    <w:lvl w:ilvl="0" w:tplc="0407000B">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7F7745"/>
    <w:multiLevelType w:val="multilevel"/>
    <w:tmpl w:val="C2469A1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291705D"/>
    <w:multiLevelType w:val="hybridMultilevel"/>
    <w:tmpl w:val="655E64AC"/>
    <w:lvl w:ilvl="0" w:tplc="0407000B">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FF78AA"/>
    <w:multiLevelType w:val="hybridMultilevel"/>
    <w:tmpl w:val="CDCEFC78"/>
    <w:lvl w:ilvl="0" w:tplc="9F60C812">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C27DED"/>
    <w:multiLevelType w:val="hybridMultilevel"/>
    <w:tmpl w:val="9AE0014E"/>
    <w:lvl w:ilvl="0" w:tplc="08070005">
      <w:start w:val="1"/>
      <w:numFmt w:val="bullet"/>
      <w:lvlText w:val=""/>
      <w:lvlJc w:val="left"/>
      <w:pPr>
        <w:tabs>
          <w:tab w:val="num" w:pos="360"/>
        </w:tabs>
        <w:ind w:left="360" w:hanging="360"/>
      </w:pPr>
      <w:rPr>
        <w:rFonts w:ascii="Wingdings" w:hAnsi="Wingdings" w:hint="default"/>
        <w:color w:val="auto"/>
      </w:rPr>
    </w:lvl>
    <w:lvl w:ilvl="1" w:tplc="08070003">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50055B2"/>
    <w:multiLevelType w:val="multilevel"/>
    <w:tmpl w:val="C584DD7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1B0D0A22"/>
    <w:multiLevelType w:val="hybridMultilevel"/>
    <w:tmpl w:val="ACAA64C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23716FD4"/>
    <w:multiLevelType w:val="hybridMultilevel"/>
    <w:tmpl w:val="ACAA64C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4690049"/>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5C239E3"/>
    <w:multiLevelType w:val="hybridMultilevel"/>
    <w:tmpl w:val="7C6EF05E"/>
    <w:lvl w:ilvl="0" w:tplc="0407000F">
      <w:start w:val="1"/>
      <w:numFmt w:val="decimal"/>
      <w:lvlText w:val="%1."/>
      <w:lvlJc w:val="left"/>
      <w:pPr>
        <w:tabs>
          <w:tab w:val="num" w:pos="360"/>
        </w:tabs>
        <w:ind w:left="360" w:hanging="360"/>
      </w:pPr>
      <w:rPr>
        <w:rFonts w:hint="default"/>
      </w:rPr>
    </w:lvl>
    <w:lvl w:ilvl="1" w:tplc="04070019">
      <w:start w:val="1"/>
      <w:numFmt w:val="decimal"/>
      <w:lvlText w:val="%2."/>
      <w:lvlJc w:val="left"/>
      <w:pPr>
        <w:tabs>
          <w:tab w:val="num" w:pos="1440"/>
        </w:tabs>
        <w:ind w:left="1440" w:hanging="360"/>
      </w:pPr>
    </w:lvl>
    <w:lvl w:ilvl="2" w:tplc="0407001B">
      <w:start w:val="1"/>
      <w:numFmt w:val="decimal"/>
      <w:lvlText w:val="%3."/>
      <w:lvlJc w:val="left"/>
      <w:pPr>
        <w:tabs>
          <w:tab w:val="num" w:pos="2160"/>
        </w:tabs>
        <w:ind w:left="2160" w:hanging="360"/>
      </w:pPr>
    </w:lvl>
    <w:lvl w:ilvl="3" w:tplc="0407000F">
      <w:start w:val="1"/>
      <w:numFmt w:val="decimal"/>
      <w:lvlText w:val="%4."/>
      <w:lvlJc w:val="left"/>
      <w:pPr>
        <w:tabs>
          <w:tab w:val="num" w:pos="2880"/>
        </w:tabs>
        <w:ind w:left="2880" w:hanging="360"/>
      </w:pPr>
    </w:lvl>
    <w:lvl w:ilvl="4" w:tplc="04070019">
      <w:start w:val="1"/>
      <w:numFmt w:val="decimal"/>
      <w:lvlText w:val="%5."/>
      <w:lvlJc w:val="left"/>
      <w:pPr>
        <w:tabs>
          <w:tab w:val="num" w:pos="3600"/>
        </w:tabs>
        <w:ind w:left="3600" w:hanging="360"/>
      </w:pPr>
    </w:lvl>
    <w:lvl w:ilvl="5" w:tplc="0407001B">
      <w:start w:val="1"/>
      <w:numFmt w:val="decimal"/>
      <w:lvlText w:val="%6."/>
      <w:lvlJc w:val="left"/>
      <w:pPr>
        <w:tabs>
          <w:tab w:val="num" w:pos="4320"/>
        </w:tabs>
        <w:ind w:left="4320" w:hanging="360"/>
      </w:pPr>
    </w:lvl>
    <w:lvl w:ilvl="6" w:tplc="0407000F">
      <w:start w:val="1"/>
      <w:numFmt w:val="decimal"/>
      <w:lvlText w:val="%7."/>
      <w:lvlJc w:val="left"/>
      <w:pPr>
        <w:tabs>
          <w:tab w:val="num" w:pos="5040"/>
        </w:tabs>
        <w:ind w:left="5040" w:hanging="360"/>
      </w:pPr>
    </w:lvl>
    <w:lvl w:ilvl="7" w:tplc="04070019">
      <w:start w:val="1"/>
      <w:numFmt w:val="decimal"/>
      <w:lvlText w:val="%8."/>
      <w:lvlJc w:val="left"/>
      <w:pPr>
        <w:tabs>
          <w:tab w:val="num" w:pos="5760"/>
        </w:tabs>
        <w:ind w:left="5760" w:hanging="360"/>
      </w:pPr>
    </w:lvl>
    <w:lvl w:ilvl="8" w:tplc="0407001B">
      <w:start w:val="1"/>
      <w:numFmt w:val="decimal"/>
      <w:lvlText w:val="%9."/>
      <w:lvlJc w:val="left"/>
      <w:pPr>
        <w:tabs>
          <w:tab w:val="num" w:pos="6480"/>
        </w:tabs>
        <w:ind w:left="6480" w:hanging="360"/>
      </w:pPr>
    </w:lvl>
  </w:abstractNum>
  <w:abstractNum w:abstractNumId="15" w15:restartNumberingAfterBreak="0">
    <w:nsid w:val="2AE004F6"/>
    <w:multiLevelType w:val="hybridMultilevel"/>
    <w:tmpl w:val="0B4CCF3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2BE41057"/>
    <w:multiLevelType w:val="hybridMultilevel"/>
    <w:tmpl w:val="257A092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4F5561"/>
    <w:multiLevelType w:val="hybridMultilevel"/>
    <w:tmpl w:val="82846CDE"/>
    <w:lvl w:ilvl="0" w:tplc="0407000F">
      <w:start w:val="1"/>
      <w:numFmt w:val="decimal"/>
      <w:lvlText w:val="%1."/>
      <w:lvlJc w:val="left"/>
      <w:pPr>
        <w:tabs>
          <w:tab w:val="num" w:pos="780"/>
        </w:tabs>
        <w:ind w:left="780" w:hanging="360"/>
      </w:pPr>
    </w:lvl>
    <w:lvl w:ilvl="1" w:tplc="04070019" w:tentative="1">
      <w:start w:val="1"/>
      <w:numFmt w:val="lowerLetter"/>
      <w:lvlText w:val="%2."/>
      <w:lvlJc w:val="left"/>
      <w:pPr>
        <w:tabs>
          <w:tab w:val="num" w:pos="1500"/>
        </w:tabs>
        <w:ind w:left="1500" w:hanging="360"/>
      </w:pPr>
    </w:lvl>
    <w:lvl w:ilvl="2" w:tplc="0407001B" w:tentative="1">
      <w:start w:val="1"/>
      <w:numFmt w:val="lowerRoman"/>
      <w:lvlText w:val="%3."/>
      <w:lvlJc w:val="right"/>
      <w:pPr>
        <w:tabs>
          <w:tab w:val="num" w:pos="2220"/>
        </w:tabs>
        <w:ind w:left="2220" w:hanging="180"/>
      </w:pPr>
    </w:lvl>
    <w:lvl w:ilvl="3" w:tplc="0407000F" w:tentative="1">
      <w:start w:val="1"/>
      <w:numFmt w:val="decimal"/>
      <w:lvlText w:val="%4."/>
      <w:lvlJc w:val="left"/>
      <w:pPr>
        <w:tabs>
          <w:tab w:val="num" w:pos="2940"/>
        </w:tabs>
        <w:ind w:left="2940" w:hanging="360"/>
      </w:pPr>
    </w:lvl>
    <w:lvl w:ilvl="4" w:tplc="04070019" w:tentative="1">
      <w:start w:val="1"/>
      <w:numFmt w:val="lowerLetter"/>
      <w:lvlText w:val="%5."/>
      <w:lvlJc w:val="left"/>
      <w:pPr>
        <w:tabs>
          <w:tab w:val="num" w:pos="3660"/>
        </w:tabs>
        <w:ind w:left="3660" w:hanging="360"/>
      </w:pPr>
    </w:lvl>
    <w:lvl w:ilvl="5" w:tplc="0407001B" w:tentative="1">
      <w:start w:val="1"/>
      <w:numFmt w:val="lowerRoman"/>
      <w:lvlText w:val="%6."/>
      <w:lvlJc w:val="right"/>
      <w:pPr>
        <w:tabs>
          <w:tab w:val="num" w:pos="4380"/>
        </w:tabs>
        <w:ind w:left="4380" w:hanging="180"/>
      </w:pPr>
    </w:lvl>
    <w:lvl w:ilvl="6" w:tplc="0407000F" w:tentative="1">
      <w:start w:val="1"/>
      <w:numFmt w:val="decimal"/>
      <w:lvlText w:val="%7."/>
      <w:lvlJc w:val="left"/>
      <w:pPr>
        <w:tabs>
          <w:tab w:val="num" w:pos="5100"/>
        </w:tabs>
        <w:ind w:left="5100" w:hanging="360"/>
      </w:pPr>
    </w:lvl>
    <w:lvl w:ilvl="7" w:tplc="04070019" w:tentative="1">
      <w:start w:val="1"/>
      <w:numFmt w:val="lowerLetter"/>
      <w:lvlText w:val="%8."/>
      <w:lvlJc w:val="left"/>
      <w:pPr>
        <w:tabs>
          <w:tab w:val="num" w:pos="5820"/>
        </w:tabs>
        <w:ind w:left="5820" w:hanging="360"/>
      </w:pPr>
    </w:lvl>
    <w:lvl w:ilvl="8" w:tplc="0407001B" w:tentative="1">
      <w:start w:val="1"/>
      <w:numFmt w:val="lowerRoman"/>
      <w:lvlText w:val="%9."/>
      <w:lvlJc w:val="right"/>
      <w:pPr>
        <w:tabs>
          <w:tab w:val="num" w:pos="6540"/>
        </w:tabs>
        <w:ind w:left="6540" w:hanging="180"/>
      </w:pPr>
    </w:lvl>
  </w:abstractNum>
  <w:abstractNum w:abstractNumId="18" w15:restartNumberingAfterBreak="0">
    <w:nsid w:val="356E7EFD"/>
    <w:multiLevelType w:val="hybridMultilevel"/>
    <w:tmpl w:val="0D6420B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36117184"/>
    <w:multiLevelType w:val="hybridMultilevel"/>
    <w:tmpl w:val="AADEAE1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15:restartNumberingAfterBreak="0">
    <w:nsid w:val="361A53FA"/>
    <w:multiLevelType w:val="hybridMultilevel"/>
    <w:tmpl w:val="E974C8B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EB79F1"/>
    <w:multiLevelType w:val="hybridMultilevel"/>
    <w:tmpl w:val="ACAA64C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39535B61"/>
    <w:multiLevelType w:val="hybridMultilevel"/>
    <w:tmpl w:val="C8285EC6"/>
    <w:lvl w:ilvl="0" w:tplc="D4FEB77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F2F2FA5"/>
    <w:multiLevelType w:val="hybridMultilevel"/>
    <w:tmpl w:val="28C4531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2B4438C"/>
    <w:multiLevelType w:val="hybridMultilevel"/>
    <w:tmpl w:val="3E8A9636"/>
    <w:lvl w:ilvl="0" w:tplc="08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ED045E"/>
    <w:multiLevelType w:val="multilevel"/>
    <w:tmpl w:val="7FEACC48"/>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26" w15:restartNumberingAfterBreak="0">
    <w:nsid w:val="4A2E17D2"/>
    <w:multiLevelType w:val="multilevel"/>
    <w:tmpl w:val="A682418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8D41EB"/>
    <w:multiLevelType w:val="hybridMultilevel"/>
    <w:tmpl w:val="6054CD00"/>
    <w:lvl w:ilvl="0" w:tplc="A4FE3166">
      <w:start w:val="10"/>
      <w:numFmt w:val="bullet"/>
      <w:lvlText w:val="-"/>
      <w:lvlJc w:val="left"/>
      <w:pPr>
        <w:ind w:left="360" w:hanging="360"/>
      </w:pPr>
      <w:rPr>
        <w:rFonts w:ascii="Arial" w:eastAsia="Times New Roman"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8" w15:restartNumberingAfterBreak="0">
    <w:nsid w:val="50B333B5"/>
    <w:multiLevelType w:val="hybridMultilevel"/>
    <w:tmpl w:val="B83A27D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51E8683F"/>
    <w:multiLevelType w:val="hybridMultilevel"/>
    <w:tmpl w:val="2484662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0" w15:restartNumberingAfterBreak="0">
    <w:nsid w:val="52204BD8"/>
    <w:multiLevelType w:val="hybridMultilevel"/>
    <w:tmpl w:val="A6824180"/>
    <w:lvl w:ilvl="0" w:tplc="DFD477B8">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6A23B80"/>
    <w:multiLevelType w:val="hybridMultilevel"/>
    <w:tmpl w:val="E10C0764"/>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2" w15:restartNumberingAfterBreak="0">
    <w:nsid w:val="5CFC7F73"/>
    <w:multiLevelType w:val="hybridMultilevel"/>
    <w:tmpl w:val="B39AB82E"/>
    <w:lvl w:ilvl="0" w:tplc="0407000F">
      <w:start w:val="1"/>
      <w:numFmt w:val="decimal"/>
      <w:lvlText w:val="%1."/>
      <w:lvlJc w:val="left"/>
      <w:pPr>
        <w:tabs>
          <w:tab w:val="num" w:pos="360"/>
        </w:tabs>
        <w:ind w:left="360" w:hanging="360"/>
      </w:pPr>
      <w:rPr>
        <w:rFonts w:hint="default"/>
      </w:rPr>
    </w:lvl>
    <w:lvl w:ilvl="1" w:tplc="04070003">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C182532"/>
    <w:multiLevelType w:val="hybridMultilevel"/>
    <w:tmpl w:val="1346DB66"/>
    <w:lvl w:ilvl="0" w:tplc="B7884F2E">
      <w:start w:val="100"/>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E0501A8"/>
    <w:multiLevelType w:val="hybridMultilevel"/>
    <w:tmpl w:val="14D80C6A"/>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5" w15:restartNumberingAfterBreak="0">
    <w:nsid w:val="6E504442"/>
    <w:multiLevelType w:val="singleLevel"/>
    <w:tmpl w:val="C584DD7C"/>
    <w:lvl w:ilvl="0">
      <w:start w:val="1"/>
      <w:numFmt w:val="decimal"/>
      <w:lvlText w:val="%1."/>
      <w:legacy w:legacy="1" w:legacySpace="0" w:legacyIndent="360"/>
      <w:lvlJc w:val="left"/>
      <w:pPr>
        <w:ind w:left="720" w:hanging="360"/>
      </w:pPr>
    </w:lvl>
  </w:abstractNum>
  <w:abstractNum w:abstractNumId="36" w15:restartNumberingAfterBreak="0">
    <w:nsid w:val="6EC4258E"/>
    <w:multiLevelType w:val="singleLevel"/>
    <w:tmpl w:val="09CACF20"/>
    <w:lvl w:ilvl="0">
      <w:start w:val="1"/>
      <w:numFmt w:val="bullet"/>
      <w:pStyle w:val="Markierung1"/>
      <w:lvlText w:val=""/>
      <w:lvlJc w:val="left"/>
      <w:pPr>
        <w:tabs>
          <w:tab w:val="num" w:pos="360"/>
        </w:tabs>
        <w:ind w:left="360" w:hanging="360"/>
      </w:pPr>
      <w:rPr>
        <w:rFonts w:ascii="Wingdings" w:hAnsi="Wingdings" w:hint="default"/>
      </w:rPr>
    </w:lvl>
  </w:abstractNum>
  <w:abstractNum w:abstractNumId="37" w15:restartNumberingAfterBreak="0">
    <w:nsid w:val="6ED94B0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37D4E65"/>
    <w:multiLevelType w:val="hybridMultilevel"/>
    <w:tmpl w:val="8EA00958"/>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82A3DCA"/>
    <w:multiLevelType w:val="hybridMultilevel"/>
    <w:tmpl w:val="0DEC77CC"/>
    <w:lvl w:ilvl="0" w:tplc="04070003">
      <w:start w:val="1"/>
      <w:numFmt w:val="bullet"/>
      <w:lvlText w:val="o"/>
      <w:lvlJc w:val="left"/>
      <w:pPr>
        <w:tabs>
          <w:tab w:val="num" w:pos="720"/>
        </w:tabs>
        <w:ind w:left="720" w:hanging="360"/>
      </w:pPr>
      <w:rPr>
        <w:rFonts w:ascii="Courier New" w:hAnsi="Courier New" w:cs="Courier New"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BD55E04"/>
    <w:multiLevelType w:val="hybridMultilevel"/>
    <w:tmpl w:val="D9A422F8"/>
    <w:lvl w:ilvl="0" w:tplc="9F60C812">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140999999">
    <w:abstractNumId w:val="25"/>
  </w:num>
  <w:num w:numId="2" w16cid:durableId="157422855">
    <w:abstractNumId w:val="6"/>
  </w:num>
  <w:num w:numId="3" w16cid:durableId="1222591568">
    <w:abstractNumId w:val="10"/>
  </w:num>
  <w:num w:numId="4" w16cid:durableId="925115650">
    <w:abstractNumId w:val="37"/>
  </w:num>
  <w:num w:numId="5" w16cid:durableId="608391458">
    <w:abstractNumId w:val="13"/>
  </w:num>
  <w:num w:numId="6" w16cid:durableId="1528712976">
    <w:abstractNumId w:val="35"/>
  </w:num>
  <w:num w:numId="7" w16cid:durableId="201675317">
    <w:abstractNumId w:val="9"/>
  </w:num>
  <w:num w:numId="8" w16cid:durableId="813526043">
    <w:abstractNumId w:val="0"/>
    <w:lvlOverride w:ilvl="0">
      <w:lvl w:ilvl="0">
        <w:start w:val="1"/>
        <w:numFmt w:val="bullet"/>
        <w:lvlText w:val=""/>
        <w:legacy w:legacy="1" w:legacySpace="0" w:legacyIndent="288"/>
        <w:lvlJc w:val="left"/>
        <w:pPr>
          <w:ind w:left="648" w:hanging="288"/>
        </w:pPr>
        <w:rPr>
          <w:rFonts w:ascii="Arial" w:hAnsi="Arial" w:cs="Arial" w:hint="default"/>
          <w:sz w:val="20"/>
        </w:rPr>
      </w:lvl>
    </w:lvlOverride>
  </w:num>
  <w:num w:numId="9" w16cid:durableId="866917026">
    <w:abstractNumId w:val="25"/>
  </w:num>
  <w:num w:numId="10" w16cid:durableId="700593772">
    <w:abstractNumId w:val="17"/>
  </w:num>
  <w:num w:numId="11" w16cid:durableId="2098792170">
    <w:abstractNumId w:val="2"/>
  </w:num>
  <w:num w:numId="12" w16cid:durableId="1920211881">
    <w:abstractNumId w:val="16"/>
  </w:num>
  <w:num w:numId="13" w16cid:durableId="1249148557">
    <w:abstractNumId w:val="1"/>
  </w:num>
  <w:num w:numId="14" w16cid:durableId="1505322928">
    <w:abstractNumId w:val="24"/>
  </w:num>
  <w:num w:numId="15" w16cid:durableId="1206329234">
    <w:abstractNumId w:val="34"/>
  </w:num>
  <w:num w:numId="16" w16cid:durableId="1506673705">
    <w:abstractNumId w:val="18"/>
  </w:num>
  <w:num w:numId="17" w16cid:durableId="1029599181">
    <w:abstractNumId w:val="30"/>
  </w:num>
  <w:num w:numId="18" w16cid:durableId="2044595064">
    <w:abstractNumId w:val="26"/>
  </w:num>
  <w:num w:numId="19" w16cid:durableId="57439665">
    <w:abstractNumId w:val="7"/>
  </w:num>
  <w:num w:numId="20" w16cid:durableId="599991434">
    <w:abstractNumId w:val="20"/>
  </w:num>
  <w:num w:numId="21" w16cid:durableId="1249121883">
    <w:abstractNumId w:val="39"/>
  </w:num>
  <w:num w:numId="22" w16cid:durableId="127862953">
    <w:abstractNumId w:val="14"/>
  </w:num>
  <w:num w:numId="23" w16cid:durableId="727921898">
    <w:abstractNumId w:val="38"/>
  </w:num>
  <w:num w:numId="24" w16cid:durableId="211577731">
    <w:abstractNumId w:val="40"/>
  </w:num>
  <w:num w:numId="25" w16cid:durableId="1671331182">
    <w:abstractNumId w:val="19"/>
  </w:num>
  <w:num w:numId="26" w16cid:durableId="1986350059">
    <w:abstractNumId w:val="8"/>
  </w:num>
  <w:num w:numId="27" w16cid:durableId="1949510745">
    <w:abstractNumId w:val="36"/>
  </w:num>
  <w:num w:numId="28" w16cid:durableId="300111692">
    <w:abstractNumId w:val="3"/>
  </w:num>
  <w:num w:numId="29" w16cid:durableId="2082870928">
    <w:abstractNumId w:val="32"/>
  </w:num>
  <w:num w:numId="30" w16cid:durableId="230887835">
    <w:abstractNumId w:val="5"/>
  </w:num>
  <w:num w:numId="31" w16cid:durableId="837766468">
    <w:abstractNumId w:val="23"/>
  </w:num>
  <w:num w:numId="32" w16cid:durableId="1934121110">
    <w:abstractNumId w:val="15"/>
  </w:num>
  <w:num w:numId="33" w16cid:durableId="401101243">
    <w:abstractNumId w:val="11"/>
  </w:num>
  <w:num w:numId="34" w16cid:durableId="1614943703">
    <w:abstractNumId w:val="21"/>
  </w:num>
  <w:num w:numId="35" w16cid:durableId="688684172">
    <w:abstractNumId w:val="12"/>
  </w:num>
  <w:num w:numId="36" w16cid:durableId="246303645">
    <w:abstractNumId w:val="31"/>
  </w:num>
  <w:num w:numId="37" w16cid:durableId="419183701">
    <w:abstractNumId w:val="28"/>
  </w:num>
  <w:num w:numId="38" w16cid:durableId="1556697094">
    <w:abstractNumId w:val="22"/>
  </w:num>
  <w:num w:numId="39" w16cid:durableId="1952933812">
    <w:abstractNumId w:val="25"/>
  </w:num>
  <w:num w:numId="40" w16cid:durableId="1994412993">
    <w:abstractNumId w:val="33"/>
  </w:num>
  <w:num w:numId="41" w16cid:durableId="822819627">
    <w:abstractNumId w:val="29"/>
  </w:num>
  <w:num w:numId="42" w16cid:durableId="362249797">
    <w:abstractNumId w:val="4"/>
  </w:num>
  <w:num w:numId="43" w16cid:durableId="1583950265">
    <w:abstractNumId w:val="27"/>
  </w:num>
  <w:num w:numId="44" w16cid:durableId="812217727">
    <w:abstractNumId w:val="27"/>
  </w:num>
  <w:num w:numId="45" w16cid:durableId="4155211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it-IT" w:vendorID="64" w:dllVersion="0" w:nlCheck="1" w:checkStyle="0"/>
  <w:activeWritingStyle w:appName="MSWord" w:lang="de-CH" w:vendorID="64" w:dllVersion="0" w:nlCheck="1" w:checkStyle="0"/>
  <w:activeWritingStyle w:appName="MSWord" w:lang="de-DE" w:vendorID="64" w:dllVersion="0" w:nlCheck="1" w:checkStyle="1"/>
  <w:activeWritingStyle w:appName="MSWord" w:lang="en-GB" w:vendorID="64" w:dllVersion="0" w:nlCheck="1" w:checkStyle="1"/>
  <w:activeWritingStyle w:appName="MSWord" w:lang="en-US" w:vendorID="64" w:dllVersion="0" w:nlCheck="1" w:checkStyle="1"/>
  <w:proofState w:spelling="clean" w:grammar="clean"/>
  <w:attachedTemplate r:id="rId1"/>
  <w:defaultTabStop w:val="720"/>
  <w:hyphenationZone w:val="425"/>
  <w:drawingGridHorizontalSpacing w:val="120"/>
  <w:drawingGridVerticalSpacing w:val="5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F66"/>
    <w:rsid w:val="0000685D"/>
    <w:rsid w:val="00007B8B"/>
    <w:rsid w:val="000172BC"/>
    <w:rsid w:val="00017AC1"/>
    <w:rsid w:val="00021F01"/>
    <w:rsid w:val="00025632"/>
    <w:rsid w:val="00032CA9"/>
    <w:rsid w:val="00036824"/>
    <w:rsid w:val="00036884"/>
    <w:rsid w:val="000437D3"/>
    <w:rsid w:val="00046B3C"/>
    <w:rsid w:val="00046EC0"/>
    <w:rsid w:val="000607A0"/>
    <w:rsid w:val="0006317C"/>
    <w:rsid w:val="00063D11"/>
    <w:rsid w:val="000663F3"/>
    <w:rsid w:val="00071D33"/>
    <w:rsid w:val="0007396B"/>
    <w:rsid w:val="00080A1D"/>
    <w:rsid w:val="00087B17"/>
    <w:rsid w:val="00090314"/>
    <w:rsid w:val="0009321C"/>
    <w:rsid w:val="00095473"/>
    <w:rsid w:val="0009606F"/>
    <w:rsid w:val="000B45B7"/>
    <w:rsid w:val="000C3CC8"/>
    <w:rsid w:val="000E5D25"/>
    <w:rsid w:val="000F61A9"/>
    <w:rsid w:val="00103442"/>
    <w:rsid w:val="00103506"/>
    <w:rsid w:val="0010723C"/>
    <w:rsid w:val="0011149A"/>
    <w:rsid w:val="001126CB"/>
    <w:rsid w:val="00115C6A"/>
    <w:rsid w:val="0013199F"/>
    <w:rsid w:val="00132A51"/>
    <w:rsid w:val="00144345"/>
    <w:rsid w:val="001546D2"/>
    <w:rsid w:val="001556AC"/>
    <w:rsid w:val="001575DF"/>
    <w:rsid w:val="00163B13"/>
    <w:rsid w:val="001724D4"/>
    <w:rsid w:val="00183A08"/>
    <w:rsid w:val="001918DD"/>
    <w:rsid w:val="0019348D"/>
    <w:rsid w:val="00194576"/>
    <w:rsid w:val="00194F80"/>
    <w:rsid w:val="001B5053"/>
    <w:rsid w:val="001B7C54"/>
    <w:rsid w:val="001B7FDD"/>
    <w:rsid w:val="001C026F"/>
    <w:rsid w:val="001C47FE"/>
    <w:rsid w:val="001C7973"/>
    <w:rsid w:val="001D28D6"/>
    <w:rsid w:val="001D3F48"/>
    <w:rsid w:val="001D589E"/>
    <w:rsid w:val="001E1E61"/>
    <w:rsid w:val="001E2D6E"/>
    <w:rsid w:val="001E73F5"/>
    <w:rsid w:val="001F6BFB"/>
    <w:rsid w:val="0020272B"/>
    <w:rsid w:val="00235D0D"/>
    <w:rsid w:val="002365E1"/>
    <w:rsid w:val="00251C61"/>
    <w:rsid w:val="00255656"/>
    <w:rsid w:val="00267095"/>
    <w:rsid w:val="0027182A"/>
    <w:rsid w:val="00280844"/>
    <w:rsid w:val="00290933"/>
    <w:rsid w:val="002A7137"/>
    <w:rsid w:val="002B424D"/>
    <w:rsid w:val="002B4BB4"/>
    <w:rsid w:val="002B60F3"/>
    <w:rsid w:val="002C32FF"/>
    <w:rsid w:val="002D07AE"/>
    <w:rsid w:val="002D0DDB"/>
    <w:rsid w:val="002D1266"/>
    <w:rsid w:val="002E5540"/>
    <w:rsid w:val="002F37A1"/>
    <w:rsid w:val="002F5009"/>
    <w:rsid w:val="00304D09"/>
    <w:rsid w:val="003061E1"/>
    <w:rsid w:val="0031014E"/>
    <w:rsid w:val="00311727"/>
    <w:rsid w:val="00311C10"/>
    <w:rsid w:val="003229B8"/>
    <w:rsid w:val="0034465C"/>
    <w:rsid w:val="003515BA"/>
    <w:rsid w:val="00355FF6"/>
    <w:rsid w:val="003565FC"/>
    <w:rsid w:val="00356606"/>
    <w:rsid w:val="003851A0"/>
    <w:rsid w:val="00385403"/>
    <w:rsid w:val="00386DC2"/>
    <w:rsid w:val="0039768E"/>
    <w:rsid w:val="00397EC5"/>
    <w:rsid w:val="003A4E7F"/>
    <w:rsid w:val="003C0B65"/>
    <w:rsid w:val="003C2DE9"/>
    <w:rsid w:val="003D042C"/>
    <w:rsid w:val="003E0C2E"/>
    <w:rsid w:val="003F543C"/>
    <w:rsid w:val="004003F3"/>
    <w:rsid w:val="004032F3"/>
    <w:rsid w:val="00416A86"/>
    <w:rsid w:val="00425F3B"/>
    <w:rsid w:val="004305D8"/>
    <w:rsid w:val="0043236D"/>
    <w:rsid w:val="0043250F"/>
    <w:rsid w:val="004326B6"/>
    <w:rsid w:val="0043356A"/>
    <w:rsid w:val="00435909"/>
    <w:rsid w:val="00435DE7"/>
    <w:rsid w:val="0044267A"/>
    <w:rsid w:val="00442BDC"/>
    <w:rsid w:val="00444239"/>
    <w:rsid w:val="00450BE8"/>
    <w:rsid w:val="00461B5F"/>
    <w:rsid w:val="00462B7C"/>
    <w:rsid w:val="00464768"/>
    <w:rsid w:val="0046629B"/>
    <w:rsid w:val="0047032A"/>
    <w:rsid w:val="00471E5D"/>
    <w:rsid w:val="004733B8"/>
    <w:rsid w:val="0048059B"/>
    <w:rsid w:val="00482061"/>
    <w:rsid w:val="00486C4E"/>
    <w:rsid w:val="004907EA"/>
    <w:rsid w:val="004B3BF3"/>
    <w:rsid w:val="004B6F28"/>
    <w:rsid w:val="004B6FEC"/>
    <w:rsid w:val="004C028C"/>
    <w:rsid w:val="004C0F41"/>
    <w:rsid w:val="004C2C53"/>
    <w:rsid w:val="004C4F9B"/>
    <w:rsid w:val="004C63AF"/>
    <w:rsid w:val="004C7CB2"/>
    <w:rsid w:val="004D04D0"/>
    <w:rsid w:val="004D1ACD"/>
    <w:rsid w:val="004D1C73"/>
    <w:rsid w:val="004D3B98"/>
    <w:rsid w:val="004D4A05"/>
    <w:rsid w:val="004D7ACB"/>
    <w:rsid w:val="004E6C89"/>
    <w:rsid w:val="004E7C7B"/>
    <w:rsid w:val="004F38FF"/>
    <w:rsid w:val="005031BB"/>
    <w:rsid w:val="00505D6D"/>
    <w:rsid w:val="005078F4"/>
    <w:rsid w:val="0051101B"/>
    <w:rsid w:val="005144C3"/>
    <w:rsid w:val="00522D37"/>
    <w:rsid w:val="005243F0"/>
    <w:rsid w:val="00525483"/>
    <w:rsid w:val="00527F46"/>
    <w:rsid w:val="00533586"/>
    <w:rsid w:val="00534186"/>
    <w:rsid w:val="005345FE"/>
    <w:rsid w:val="005346A5"/>
    <w:rsid w:val="00534A2F"/>
    <w:rsid w:val="005361FE"/>
    <w:rsid w:val="005417F8"/>
    <w:rsid w:val="00542A44"/>
    <w:rsid w:val="00543BE2"/>
    <w:rsid w:val="00547DEE"/>
    <w:rsid w:val="00550BAB"/>
    <w:rsid w:val="00551203"/>
    <w:rsid w:val="00554FE3"/>
    <w:rsid w:val="0055733B"/>
    <w:rsid w:val="005573E8"/>
    <w:rsid w:val="00557554"/>
    <w:rsid w:val="00563FAF"/>
    <w:rsid w:val="00571C89"/>
    <w:rsid w:val="00581906"/>
    <w:rsid w:val="00582FEB"/>
    <w:rsid w:val="00594385"/>
    <w:rsid w:val="0059592C"/>
    <w:rsid w:val="005A0001"/>
    <w:rsid w:val="005A624B"/>
    <w:rsid w:val="005A7462"/>
    <w:rsid w:val="005A7A42"/>
    <w:rsid w:val="005B3452"/>
    <w:rsid w:val="005B4905"/>
    <w:rsid w:val="005B4B43"/>
    <w:rsid w:val="005B5331"/>
    <w:rsid w:val="005C75F3"/>
    <w:rsid w:val="005D20AA"/>
    <w:rsid w:val="005D4E28"/>
    <w:rsid w:val="005F280F"/>
    <w:rsid w:val="005F29FD"/>
    <w:rsid w:val="00606F7D"/>
    <w:rsid w:val="00612226"/>
    <w:rsid w:val="00613869"/>
    <w:rsid w:val="00625DC2"/>
    <w:rsid w:val="00631B69"/>
    <w:rsid w:val="00637848"/>
    <w:rsid w:val="00640DD2"/>
    <w:rsid w:val="00656B09"/>
    <w:rsid w:val="00672F32"/>
    <w:rsid w:val="00677CA0"/>
    <w:rsid w:val="00682EFA"/>
    <w:rsid w:val="006863FF"/>
    <w:rsid w:val="006864F4"/>
    <w:rsid w:val="00687C23"/>
    <w:rsid w:val="0069459A"/>
    <w:rsid w:val="00696336"/>
    <w:rsid w:val="006A29E6"/>
    <w:rsid w:val="006A6121"/>
    <w:rsid w:val="006B5DF8"/>
    <w:rsid w:val="006C06BD"/>
    <w:rsid w:val="006C5C5D"/>
    <w:rsid w:val="006E1661"/>
    <w:rsid w:val="006E41F6"/>
    <w:rsid w:val="006F085D"/>
    <w:rsid w:val="006F792F"/>
    <w:rsid w:val="007007A7"/>
    <w:rsid w:val="00700A31"/>
    <w:rsid w:val="0070330D"/>
    <w:rsid w:val="007066F4"/>
    <w:rsid w:val="00712879"/>
    <w:rsid w:val="00716361"/>
    <w:rsid w:val="00720C1D"/>
    <w:rsid w:val="00720C42"/>
    <w:rsid w:val="00725E72"/>
    <w:rsid w:val="00730AC0"/>
    <w:rsid w:val="00735275"/>
    <w:rsid w:val="00745ABB"/>
    <w:rsid w:val="00745AEE"/>
    <w:rsid w:val="00745EFB"/>
    <w:rsid w:val="0075152E"/>
    <w:rsid w:val="0075411D"/>
    <w:rsid w:val="0075515A"/>
    <w:rsid w:val="0076410F"/>
    <w:rsid w:val="00771E62"/>
    <w:rsid w:val="00772CAA"/>
    <w:rsid w:val="00775950"/>
    <w:rsid w:val="007827A3"/>
    <w:rsid w:val="0078761A"/>
    <w:rsid w:val="00793764"/>
    <w:rsid w:val="00794CD0"/>
    <w:rsid w:val="00797496"/>
    <w:rsid w:val="007B69D6"/>
    <w:rsid w:val="007B7D32"/>
    <w:rsid w:val="007C28AA"/>
    <w:rsid w:val="007D3126"/>
    <w:rsid w:val="007D4D19"/>
    <w:rsid w:val="007E32A4"/>
    <w:rsid w:val="007F3F25"/>
    <w:rsid w:val="008072E6"/>
    <w:rsid w:val="00811F4D"/>
    <w:rsid w:val="00814BCC"/>
    <w:rsid w:val="00824D1F"/>
    <w:rsid w:val="008402F7"/>
    <w:rsid w:val="00845253"/>
    <w:rsid w:val="00850393"/>
    <w:rsid w:val="00850B8B"/>
    <w:rsid w:val="008534C3"/>
    <w:rsid w:val="008542EA"/>
    <w:rsid w:val="00870845"/>
    <w:rsid w:val="008760F3"/>
    <w:rsid w:val="008D0A5A"/>
    <w:rsid w:val="008D0CF3"/>
    <w:rsid w:val="008D6480"/>
    <w:rsid w:val="008E453D"/>
    <w:rsid w:val="008E5CBE"/>
    <w:rsid w:val="008E7C8D"/>
    <w:rsid w:val="008F2B39"/>
    <w:rsid w:val="008F5010"/>
    <w:rsid w:val="00900A87"/>
    <w:rsid w:val="009016C8"/>
    <w:rsid w:val="00906F31"/>
    <w:rsid w:val="009110CB"/>
    <w:rsid w:val="0091338F"/>
    <w:rsid w:val="00915247"/>
    <w:rsid w:val="009254FC"/>
    <w:rsid w:val="0094750F"/>
    <w:rsid w:val="009517D1"/>
    <w:rsid w:val="00955E6E"/>
    <w:rsid w:val="009564C7"/>
    <w:rsid w:val="00965405"/>
    <w:rsid w:val="009738BF"/>
    <w:rsid w:val="00981D6D"/>
    <w:rsid w:val="00982C94"/>
    <w:rsid w:val="00987044"/>
    <w:rsid w:val="00992E45"/>
    <w:rsid w:val="00996238"/>
    <w:rsid w:val="009A70D9"/>
    <w:rsid w:val="009B2D8A"/>
    <w:rsid w:val="009B5DE2"/>
    <w:rsid w:val="009C05E8"/>
    <w:rsid w:val="009D2D04"/>
    <w:rsid w:val="009D327D"/>
    <w:rsid w:val="009D594B"/>
    <w:rsid w:val="009E11B7"/>
    <w:rsid w:val="009E11C3"/>
    <w:rsid w:val="009F30E0"/>
    <w:rsid w:val="009F4EC6"/>
    <w:rsid w:val="00A20D09"/>
    <w:rsid w:val="00A25624"/>
    <w:rsid w:val="00A428D8"/>
    <w:rsid w:val="00A44A8A"/>
    <w:rsid w:val="00A46D89"/>
    <w:rsid w:val="00A52AFF"/>
    <w:rsid w:val="00A57FDD"/>
    <w:rsid w:val="00A62A94"/>
    <w:rsid w:val="00A74D63"/>
    <w:rsid w:val="00A81402"/>
    <w:rsid w:val="00A81FE8"/>
    <w:rsid w:val="00A84A2F"/>
    <w:rsid w:val="00A905C2"/>
    <w:rsid w:val="00A9537F"/>
    <w:rsid w:val="00A96DC8"/>
    <w:rsid w:val="00AA27D0"/>
    <w:rsid w:val="00AA2930"/>
    <w:rsid w:val="00AA3361"/>
    <w:rsid w:val="00AA4B11"/>
    <w:rsid w:val="00AA6819"/>
    <w:rsid w:val="00AB540B"/>
    <w:rsid w:val="00AC130A"/>
    <w:rsid w:val="00AD4FE4"/>
    <w:rsid w:val="00AD63B6"/>
    <w:rsid w:val="00AE0BE2"/>
    <w:rsid w:val="00AF0C26"/>
    <w:rsid w:val="00B00B85"/>
    <w:rsid w:val="00B01B00"/>
    <w:rsid w:val="00B07D7F"/>
    <w:rsid w:val="00B1089C"/>
    <w:rsid w:val="00B13979"/>
    <w:rsid w:val="00B14547"/>
    <w:rsid w:val="00B4340E"/>
    <w:rsid w:val="00B44425"/>
    <w:rsid w:val="00B444D9"/>
    <w:rsid w:val="00B51C72"/>
    <w:rsid w:val="00B57D44"/>
    <w:rsid w:val="00B57E8D"/>
    <w:rsid w:val="00B61EF6"/>
    <w:rsid w:val="00B640BE"/>
    <w:rsid w:val="00B7007C"/>
    <w:rsid w:val="00B7193A"/>
    <w:rsid w:val="00B84449"/>
    <w:rsid w:val="00B86D78"/>
    <w:rsid w:val="00B92733"/>
    <w:rsid w:val="00BB0711"/>
    <w:rsid w:val="00BC1452"/>
    <w:rsid w:val="00BC7FB7"/>
    <w:rsid w:val="00BD20D6"/>
    <w:rsid w:val="00BD4C69"/>
    <w:rsid w:val="00BE3B1D"/>
    <w:rsid w:val="00C0164B"/>
    <w:rsid w:val="00C07CE9"/>
    <w:rsid w:val="00C1442B"/>
    <w:rsid w:val="00C20C29"/>
    <w:rsid w:val="00C20FCA"/>
    <w:rsid w:val="00C31660"/>
    <w:rsid w:val="00C3481F"/>
    <w:rsid w:val="00C40FE2"/>
    <w:rsid w:val="00C432B7"/>
    <w:rsid w:val="00C53211"/>
    <w:rsid w:val="00C55156"/>
    <w:rsid w:val="00C61690"/>
    <w:rsid w:val="00C62E7B"/>
    <w:rsid w:val="00C638CB"/>
    <w:rsid w:val="00C64C96"/>
    <w:rsid w:val="00C73089"/>
    <w:rsid w:val="00C73E7F"/>
    <w:rsid w:val="00C77BDD"/>
    <w:rsid w:val="00C8397C"/>
    <w:rsid w:val="00C85121"/>
    <w:rsid w:val="00C913E6"/>
    <w:rsid w:val="00C96F66"/>
    <w:rsid w:val="00CA2300"/>
    <w:rsid w:val="00CA6306"/>
    <w:rsid w:val="00CB2004"/>
    <w:rsid w:val="00CB28DE"/>
    <w:rsid w:val="00CB3616"/>
    <w:rsid w:val="00CB383F"/>
    <w:rsid w:val="00CB7311"/>
    <w:rsid w:val="00CC41A5"/>
    <w:rsid w:val="00CC579D"/>
    <w:rsid w:val="00CD7343"/>
    <w:rsid w:val="00CE5701"/>
    <w:rsid w:val="00CE58ED"/>
    <w:rsid w:val="00CE753D"/>
    <w:rsid w:val="00CF69B4"/>
    <w:rsid w:val="00CF72E1"/>
    <w:rsid w:val="00D059AE"/>
    <w:rsid w:val="00D1103C"/>
    <w:rsid w:val="00D147A5"/>
    <w:rsid w:val="00D169B0"/>
    <w:rsid w:val="00D2366F"/>
    <w:rsid w:val="00D242DE"/>
    <w:rsid w:val="00D35838"/>
    <w:rsid w:val="00D35EED"/>
    <w:rsid w:val="00D366A8"/>
    <w:rsid w:val="00D4277A"/>
    <w:rsid w:val="00D46590"/>
    <w:rsid w:val="00D520C3"/>
    <w:rsid w:val="00D554AE"/>
    <w:rsid w:val="00D6115D"/>
    <w:rsid w:val="00D659C7"/>
    <w:rsid w:val="00D70A53"/>
    <w:rsid w:val="00D722EF"/>
    <w:rsid w:val="00D75A59"/>
    <w:rsid w:val="00D75F03"/>
    <w:rsid w:val="00DA5FF1"/>
    <w:rsid w:val="00DB17ED"/>
    <w:rsid w:val="00DB5121"/>
    <w:rsid w:val="00DC5BC9"/>
    <w:rsid w:val="00DD0E7D"/>
    <w:rsid w:val="00DD21F6"/>
    <w:rsid w:val="00DD476C"/>
    <w:rsid w:val="00DD498F"/>
    <w:rsid w:val="00DD7ECA"/>
    <w:rsid w:val="00DF3970"/>
    <w:rsid w:val="00E02C3A"/>
    <w:rsid w:val="00E146AA"/>
    <w:rsid w:val="00E2084E"/>
    <w:rsid w:val="00E2149E"/>
    <w:rsid w:val="00E22FAB"/>
    <w:rsid w:val="00E231C9"/>
    <w:rsid w:val="00E327EA"/>
    <w:rsid w:val="00E35DFD"/>
    <w:rsid w:val="00E446DE"/>
    <w:rsid w:val="00E4681F"/>
    <w:rsid w:val="00E46968"/>
    <w:rsid w:val="00E51F14"/>
    <w:rsid w:val="00E6094E"/>
    <w:rsid w:val="00E71CA8"/>
    <w:rsid w:val="00E825F8"/>
    <w:rsid w:val="00E90486"/>
    <w:rsid w:val="00E94F3F"/>
    <w:rsid w:val="00E95D86"/>
    <w:rsid w:val="00E961B9"/>
    <w:rsid w:val="00EA0B9A"/>
    <w:rsid w:val="00EA2BB1"/>
    <w:rsid w:val="00EB05F6"/>
    <w:rsid w:val="00EB2A5D"/>
    <w:rsid w:val="00EB2A72"/>
    <w:rsid w:val="00EC177B"/>
    <w:rsid w:val="00EC375A"/>
    <w:rsid w:val="00EC5CE9"/>
    <w:rsid w:val="00ED3654"/>
    <w:rsid w:val="00ED5D1F"/>
    <w:rsid w:val="00ED7CD7"/>
    <w:rsid w:val="00EE0B36"/>
    <w:rsid w:val="00EF26FE"/>
    <w:rsid w:val="00EF539C"/>
    <w:rsid w:val="00EF717D"/>
    <w:rsid w:val="00F0078D"/>
    <w:rsid w:val="00F0461D"/>
    <w:rsid w:val="00F1265F"/>
    <w:rsid w:val="00F21E53"/>
    <w:rsid w:val="00F2219B"/>
    <w:rsid w:val="00F22A07"/>
    <w:rsid w:val="00F33840"/>
    <w:rsid w:val="00F34936"/>
    <w:rsid w:val="00F44B97"/>
    <w:rsid w:val="00F5078D"/>
    <w:rsid w:val="00F50D09"/>
    <w:rsid w:val="00F54F06"/>
    <w:rsid w:val="00F61896"/>
    <w:rsid w:val="00F750BF"/>
    <w:rsid w:val="00F778F2"/>
    <w:rsid w:val="00F868E0"/>
    <w:rsid w:val="00F90789"/>
    <w:rsid w:val="00F90E71"/>
    <w:rsid w:val="00F9674F"/>
    <w:rsid w:val="00F97AB6"/>
    <w:rsid w:val="00FB76E1"/>
    <w:rsid w:val="00FC5BA9"/>
    <w:rsid w:val="00FC7819"/>
    <w:rsid w:val="00FD1203"/>
    <w:rsid w:val="00FD13BD"/>
    <w:rsid w:val="00FD3C49"/>
    <w:rsid w:val="00FD56A0"/>
    <w:rsid w:val="00FF11EF"/>
    <w:rsid w:val="00FF1D0D"/>
    <w:rsid w:val="00FF271F"/>
    <w:rsid w:val="00FF6DD6"/>
    <w:rsid w:val="00FF7831"/>
  </w:rsids>
  <m:mathPr>
    <m:mathFont m:val="Cambria Math"/>
    <m:brkBin m:val="before"/>
    <m:brkBinSub m:val="--"/>
    <m:smallFrac m:val="0"/>
    <m:dispDef/>
    <m:lMargin m:val="0"/>
    <m:rMargin m:val="0"/>
    <m:defJc m:val="centerGroup"/>
    <m:wrapIndent m:val="1440"/>
    <m:intLim m:val="subSup"/>
    <m:naryLim m:val="undOvr"/>
  </m:mathPr>
  <w:themeFontLang w:val="de-CH"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74ADF6"/>
  <w15:chartTrackingRefBased/>
  <w15:docId w15:val="{9343D8FC-987F-42B1-B7AF-915E646B9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F6DD6"/>
    <w:rPr>
      <w:rFonts w:ascii="Arial" w:hAnsi="Arial"/>
      <w:sz w:val="24"/>
      <w:lang w:eastAsia="de-DE"/>
    </w:rPr>
  </w:style>
  <w:style w:type="paragraph" w:styleId="berschrift1">
    <w:name w:val="heading 1"/>
    <w:basedOn w:val="Standard"/>
    <w:next w:val="Textkrper"/>
    <w:link w:val="berschrift1Zchn"/>
    <w:qFormat/>
    <w:pPr>
      <w:keepNext/>
      <w:numPr>
        <w:numId w:val="1"/>
      </w:numPr>
      <w:spacing w:before="240" w:after="120"/>
      <w:outlineLvl w:val="0"/>
    </w:pPr>
    <w:rPr>
      <w:b/>
      <w:kern w:val="28"/>
      <w:sz w:val="36"/>
    </w:rPr>
  </w:style>
  <w:style w:type="paragraph" w:styleId="berschrift2">
    <w:name w:val="heading 2"/>
    <w:basedOn w:val="berschrift1"/>
    <w:next w:val="Textkrper"/>
    <w:qFormat/>
    <w:pPr>
      <w:numPr>
        <w:ilvl w:val="1"/>
      </w:numPr>
      <w:spacing w:before="120" w:after="60"/>
      <w:outlineLvl w:val="1"/>
    </w:pPr>
    <w:rPr>
      <w:sz w:val="28"/>
    </w:rPr>
  </w:style>
  <w:style w:type="paragraph" w:styleId="berschrift3">
    <w:name w:val="heading 3"/>
    <w:basedOn w:val="Standard"/>
    <w:next w:val="Textkrper"/>
    <w:qFormat/>
    <w:pPr>
      <w:keepNext/>
      <w:numPr>
        <w:ilvl w:val="2"/>
        <w:numId w:val="1"/>
      </w:numPr>
      <w:spacing w:before="60" w:after="60"/>
      <w:outlineLvl w:val="2"/>
    </w:pPr>
    <w:rPr>
      <w:b/>
      <w:kern w:val="28"/>
    </w:rPr>
  </w:style>
  <w:style w:type="paragraph" w:styleId="berschrift4">
    <w:name w:val="heading 4"/>
    <w:basedOn w:val="Standard"/>
    <w:next w:val="Textkrper"/>
    <w:qFormat/>
    <w:pPr>
      <w:keepNext/>
      <w:numPr>
        <w:ilvl w:val="3"/>
        <w:numId w:val="1"/>
      </w:numPr>
      <w:spacing w:before="120" w:after="80"/>
      <w:outlineLvl w:val="3"/>
    </w:pPr>
    <w:rPr>
      <w:b/>
      <w:i/>
      <w:kern w:val="28"/>
    </w:rPr>
  </w:style>
  <w:style w:type="paragraph" w:styleId="berschrift5">
    <w:name w:val="heading 5"/>
    <w:basedOn w:val="Standard"/>
    <w:next w:val="Textkrper"/>
    <w:qFormat/>
    <w:pPr>
      <w:keepNext/>
      <w:numPr>
        <w:ilvl w:val="4"/>
        <w:numId w:val="1"/>
      </w:numPr>
      <w:spacing w:before="120" w:after="80"/>
      <w:outlineLvl w:val="4"/>
    </w:pPr>
    <w:rPr>
      <w:b/>
      <w:kern w:val="28"/>
    </w:rPr>
  </w:style>
  <w:style w:type="paragraph" w:styleId="berschrift6">
    <w:name w:val="heading 6"/>
    <w:basedOn w:val="Standard"/>
    <w:next w:val="Textkrper"/>
    <w:qFormat/>
    <w:pPr>
      <w:keepNext/>
      <w:numPr>
        <w:ilvl w:val="5"/>
        <w:numId w:val="1"/>
      </w:numPr>
      <w:spacing w:before="120" w:after="80"/>
      <w:outlineLvl w:val="5"/>
    </w:pPr>
    <w:rPr>
      <w:b/>
      <w:i/>
      <w:kern w:val="28"/>
    </w:rPr>
  </w:style>
  <w:style w:type="paragraph" w:styleId="berschrift7">
    <w:name w:val="heading 7"/>
    <w:basedOn w:val="Standard"/>
    <w:next w:val="Textkrper"/>
    <w:qFormat/>
    <w:pPr>
      <w:keepNext/>
      <w:numPr>
        <w:ilvl w:val="6"/>
        <w:numId w:val="1"/>
      </w:numPr>
      <w:spacing w:before="80" w:after="60"/>
      <w:outlineLvl w:val="6"/>
    </w:pPr>
    <w:rPr>
      <w:b/>
      <w:kern w:val="28"/>
    </w:rPr>
  </w:style>
  <w:style w:type="paragraph" w:styleId="berschrift8">
    <w:name w:val="heading 8"/>
    <w:basedOn w:val="Standard"/>
    <w:next w:val="Textkrper"/>
    <w:qFormat/>
    <w:pPr>
      <w:keepNext/>
      <w:numPr>
        <w:ilvl w:val="7"/>
        <w:numId w:val="1"/>
      </w:numPr>
      <w:spacing w:before="80" w:after="60"/>
      <w:outlineLvl w:val="7"/>
    </w:pPr>
    <w:rPr>
      <w:b/>
      <w:i/>
      <w:kern w:val="28"/>
    </w:rPr>
  </w:style>
  <w:style w:type="paragraph" w:styleId="berschrift9">
    <w:name w:val="heading 9"/>
    <w:basedOn w:val="Standard"/>
    <w:next w:val="Textkrper"/>
    <w:qFormat/>
    <w:pPr>
      <w:keepNext/>
      <w:numPr>
        <w:ilvl w:val="8"/>
        <w:numId w:val="1"/>
      </w:numPr>
      <w:spacing w:before="80" w:after="60"/>
      <w:outlineLvl w:val="8"/>
    </w:pPr>
    <w:rPr>
      <w:b/>
      <w:i/>
      <w:kern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after="20"/>
    </w:pPr>
  </w:style>
  <w:style w:type="character" w:styleId="Kommentarzeichen">
    <w:name w:val="annotation reference"/>
    <w:semiHidden/>
    <w:rPr>
      <w:sz w:val="16"/>
    </w:rPr>
  </w:style>
  <w:style w:type="paragraph" w:styleId="Kommentartext">
    <w:name w:val="annotation text"/>
    <w:basedOn w:val="Standard"/>
    <w:semiHidden/>
    <w:pPr>
      <w:tabs>
        <w:tab w:val="left" w:pos="187"/>
      </w:tabs>
      <w:spacing w:after="120" w:line="220" w:lineRule="exact"/>
      <w:ind w:left="187" w:hanging="187"/>
    </w:pPr>
  </w:style>
  <w:style w:type="paragraph" w:customStyle="1" w:styleId="Blockzitat">
    <w:name w:val="Blockzitat"/>
    <w:basedOn w:val="Textkrper"/>
    <w:pPr>
      <w:keepLines/>
      <w:spacing w:after="160"/>
      <w:ind w:left="720" w:right="720"/>
    </w:pPr>
    <w:rPr>
      <w:i/>
    </w:rPr>
  </w:style>
  <w:style w:type="paragraph" w:customStyle="1" w:styleId="BlockzitatAnfang">
    <w:name w:val="Blockzitat Anfang"/>
    <w:basedOn w:val="Blockzitat"/>
    <w:next w:val="Blockzitat"/>
    <w:pPr>
      <w:spacing w:before="120"/>
    </w:pPr>
  </w:style>
  <w:style w:type="paragraph" w:customStyle="1" w:styleId="BlockzitatEnde">
    <w:name w:val="Blockzitat Ende"/>
    <w:basedOn w:val="Blockzitat"/>
    <w:next w:val="Textkrper"/>
    <w:pPr>
      <w:spacing w:after="240"/>
    </w:pPr>
  </w:style>
  <w:style w:type="paragraph" w:styleId="Textkrper-Zeileneinzug">
    <w:name w:val="Body Text Indent"/>
    <w:basedOn w:val="Textkrper"/>
    <w:semiHidden/>
    <w:pPr>
      <w:ind w:left="360"/>
    </w:pPr>
  </w:style>
  <w:style w:type="paragraph" w:customStyle="1" w:styleId="Abstzezusammenhalten">
    <w:name w:val="Absätze zusammenhalten"/>
    <w:basedOn w:val="Textkrper"/>
    <w:pPr>
      <w:keepNext/>
    </w:pPr>
  </w:style>
  <w:style w:type="paragraph" w:styleId="Beschriftung">
    <w:name w:val="caption"/>
    <w:basedOn w:val="Standard"/>
    <w:next w:val="Textkrper"/>
    <w:qFormat/>
    <w:pPr>
      <w:spacing w:before="120" w:after="160"/>
    </w:pPr>
    <w:rPr>
      <w:i/>
      <w:sz w:val="18"/>
    </w:rPr>
  </w:style>
  <w:style w:type="paragraph" w:customStyle="1" w:styleId="Kapitelbezeichnung">
    <w:name w:val="Kapitelbezeichnung"/>
    <w:basedOn w:val="Standard"/>
    <w:next w:val="Standard"/>
    <w:pPr>
      <w:keepNext/>
      <w:spacing w:before="360"/>
      <w:jc w:val="center"/>
    </w:pPr>
    <w:rPr>
      <w:b/>
      <w:kern w:val="28"/>
      <w:u w:val="single"/>
    </w:rPr>
  </w:style>
  <w:style w:type="paragraph" w:customStyle="1" w:styleId="Kapitelunterberschrift">
    <w:name w:val="Kapitelunterüberschrift"/>
    <w:basedOn w:val="Standard"/>
    <w:next w:val="Textkrper"/>
    <w:pPr>
      <w:keepNext/>
      <w:keepLines/>
      <w:spacing w:before="360" w:after="360"/>
      <w:jc w:val="center"/>
    </w:pPr>
    <w:rPr>
      <w:i/>
      <w:kern w:val="28"/>
      <w:sz w:val="28"/>
    </w:rPr>
  </w:style>
  <w:style w:type="paragraph" w:customStyle="1" w:styleId="Kapitelberschrift">
    <w:name w:val="Kapitelüberschrift"/>
    <w:basedOn w:val="Standard"/>
    <w:next w:val="Kapitelunterberschrift"/>
    <w:pPr>
      <w:keepNext/>
      <w:keepLines/>
      <w:spacing w:before="600"/>
      <w:jc w:val="center"/>
    </w:pPr>
    <w:rPr>
      <w:b/>
      <w:kern w:val="28"/>
      <w:sz w:val="32"/>
    </w:rPr>
  </w:style>
  <w:style w:type="paragraph" w:styleId="Datum">
    <w:name w:val="Date"/>
    <w:basedOn w:val="Textkrper"/>
    <w:semiHidden/>
    <w:pPr>
      <w:spacing w:before="480"/>
      <w:jc w:val="center"/>
    </w:pPr>
    <w:rPr>
      <w:b/>
    </w:rPr>
  </w:style>
  <w:style w:type="paragraph" w:customStyle="1" w:styleId="Bezeichnung">
    <w:name w:val="Bezeichnung"/>
    <w:basedOn w:val="Standard"/>
    <w:pPr>
      <w:keepNext/>
      <w:spacing w:before="240" w:after="360"/>
    </w:pPr>
    <w:rPr>
      <w:b/>
      <w:kern w:val="28"/>
      <w:sz w:val="36"/>
    </w:rPr>
  </w:style>
  <w:style w:type="character" w:styleId="Hervorhebung">
    <w:name w:val="Emphasis"/>
    <w:qFormat/>
    <w:rPr>
      <w:i/>
    </w:rPr>
  </w:style>
  <w:style w:type="character" w:styleId="Endnotenzeichen">
    <w:name w:val="endnote reference"/>
    <w:semiHidden/>
    <w:rPr>
      <w:vertAlign w:val="superscript"/>
    </w:rPr>
  </w:style>
  <w:style w:type="paragraph" w:styleId="Endnotentext">
    <w:name w:val="endnote text"/>
    <w:basedOn w:val="Standard"/>
    <w:semiHidden/>
    <w:pPr>
      <w:tabs>
        <w:tab w:val="left" w:pos="187"/>
      </w:tabs>
      <w:spacing w:after="120" w:line="220" w:lineRule="exact"/>
      <w:ind w:left="187" w:hanging="187"/>
    </w:pPr>
    <w:rPr>
      <w:sz w:val="18"/>
    </w:rPr>
  </w:style>
  <w:style w:type="paragraph" w:styleId="Fuzeile">
    <w:name w:val="footer"/>
    <w:basedOn w:val="Standard"/>
    <w:link w:val="FuzeileZchn"/>
    <w:pPr>
      <w:keepLines/>
      <w:tabs>
        <w:tab w:val="center" w:pos="4320"/>
        <w:tab w:val="right" w:pos="8640"/>
      </w:tabs>
    </w:pPr>
    <w:rPr>
      <w:lang w:val="x-none"/>
    </w:rPr>
  </w:style>
  <w:style w:type="paragraph" w:customStyle="1" w:styleId="Fuzeilegerade">
    <w:name w:val="Fußzeile gerade"/>
    <w:basedOn w:val="Fuzeile"/>
  </w:style>
  <w:style w:type="paragraph" w:customStyle="1" w:styleId="FuzeileErste">
    <w:name w:val="Fußzeile Erste"/>
    <w:basedOn w:val="Fuzeile"/>
    <w:pPr>
      <w:tabs>
        <w:tab w:val="clear" w:pos="8640"/>
      </w:tabs>
      <w:jc w:val="center"/>
    </w:pPr>
  </w:style>
  <w:style w:type="paragraph" w:customStyle="1" w:styleId="Fuzeileungerade">
    <w:name w:val="Fußzeile ungerade"/>
    <w:basedOn w:val="Fuzeile"/>
    <w:pPr>
      <w:tabs>
        <w:tab w:val="right" w:pos="0"/>
      </w:tabs>
      <w:jc w:val="right"/>
    </w:pPr>
  </w:style>
  <w:style w:type="paragraph" w:customStyle="1" w:styleId="Basis-Funote">
    <w:name w:val="Basis-Fußnote"/>
    <w:basedOn w:val="Standard"/>
    <w:pPr>
      <w:tabs>
        <w:tab w:val="left" w:pos="187"/>
      </w:tabs>
      <w:spacing w:line="220" w:lineRule="exact"/>
      <w:ind w:left="187" w:hanging="187"/>
    </w:pPr>
    <w:rPr>
      <w:sz w:val="18"/>
    </w:rPr>
  </w:style>
  <w:style w:type="character" w:styleId="Funotenzeichen">
    <w:name w:val="footnote reference"/>
    <w:semiHidden/>
    <w:rPr>
      <w:vertAlign w:val="superscript"/>
    </w:rPr>
  </w:style>
  <w:style w:type="paragraph" w:styleId="Funotentext">
    <w:name w:val="footnote text"/>
    <w:basedOn w:val="Basis-Funote"/>
    <w:semiHidden/>
    <w:pPr>
      <w:spacing w:after="120"/>
    </w:pPr>
  </w:style>
  <w:style w:type="paragraph" w:styleId="Kopfzeile">
    <w:name w:val="header"/>
    <w:basedOn w:val="Standard"/>
    <w:pPr>
      <w:keepLines/>
      <w:tabs>
        <w:tab w:val="center" w:pos="4320"/>
        <w:tab w:val="right" w:pos="8640"/>
      </w:tabs>
    </w:pPr>
  </w:style>
  <w:style w:type="paragraph" w:customStyle="1" w:styleId="Basis-Kopfzeile">
    <w:name w:val="Basis-Kopfzeile"/>
    <w:basedOn w:val="Standard"/>
    <w:pPr>
      <w:keepLines/>
      <w:tabs>
        <w:tab w:val="center" w:pos="4320"/>
        <w:tab w:val="right" w:pos="8640"/>
      </w:tabs>
    </w:pPr>
  </w:style>
  <w:style w:type="paragraph" w:customStyle="1" w:styleId="Kopfzeilegerade">
    <w:name w:val="Kopfzeile gerade"/>
    <w:basedOn w:val="Kopfzeile"/>
  </w:style>
  <w:style w:type="paragraph" w:customStyle="1" w:styleId="KopfzeileErste">
    <w:name w:val="Kopfzeile Erste"/>
    <w:basedOn w:val="Kopfzeile"/>
    <w:pPr>
      <w:tabs>
        <w:tab w:val="clear" w:pos="8640"/>
      </w:tabs>
      <w:jc w:val="center"/>
    </w:pPr>
  </w:style>
  <w:style w:type="paragraph" w:customStyle="1" w:styleId="Kopfzeileungerade">
    <w:name w:val="Kopfzeile ungerade"/>
    <w:basedOn w:val="Kopfzeile"/>
    <w:pPr>
      <w:tabs>
        <w:tab w:val="right" w:pos="0"/>
      </w:tabs>
      <w:jc w:val="right"/>
    </w:pPr>
  </w:style>
  <w:style w:type="paragraph" w:customStyle="1" w:styleId="Basis-berschrift">
    <w:name w:val="Basis-Überschrift"/>
    <w:basedOn w:val="Standard"/>
    <w:next w:val="Textkrper"/>
    <w:pPr>
      <w:keepNext/>
      <w:spacing w:before="240" w:after="120"/>
    </w:pPr>
    <w:rPr>
      <w:b/>
      <w:kern w:val="28"/>
      <w:sz w:val="36"/>
    </w:rPr>
  </w:style>
  <w:style w:type="paragraph" w:styleId="Index1">
    <w:name w:val="index 1"/>
    <w:basedOn w:val="Standard"/>
    <w:semiHidden/>
    <w:pPr>
      <w:ind w:left="240" w:hanging="240"/>
    </w:pPr>
    <w:rPr>
      <w:rFonts w:ascii="Times New Roman" w:hAnsi="Times New Roman"/>
      <w:sz w:val="18"/>
    </w:rPr>
  </w:style>
  <w:style w:type="paragraph" w:styleId="Index2">
    <w:name w:val="index 2"/>
    <w:basedOn w:val="Standard"/>
    <w:semiHidden/>
    <w:pPr>
      <w:ind w:left="480" w:hanging="240"/>
    </w:pPr>
    <w:rPr>
      <w:rFonts w:ascii="Times New Roman" w:hAnsi="Times New Roman"/>
      <w:sz w:val="18"/>
    </w:rPr>
  </w:style>
  <w:style w:type="paragraph" w:styleId="Index3">
    <w:name w:val="index 3"/>
    <w:basedOn w:val="Standard"/>
    <w:semiHidden/>
    <w:pPr>
      <w:ind w:left="720" w:hanging="240"/>
    </w:pPr>
    <w:rPr>
      <w:rFonts w:ascii="Times New Roman" w:hAnsi="Times New Roman"/>
      <w:sz w:val="18"/>
    </w:rPr>
  </w:style>
  <w:style w:type="paragraph" w:styleId="Index4">
    <w:name w:val="index 4"/>
    <w:basedOn w:val="Standard"/>
    <w:semiHidden/>
    <w:pPr>
      <w:ind w:left="960" w:hanging="240"/>
    </w:pPr>
    <w:rPr>
      <w:rFonts w:ascii="Times New Roman" w:hAnsi="Times New Roman"/>
      <w:sz w:val="18"/>
    </w:rPr>
  </w:style>
  <w:style w:type="paragraph" w:styleId="Index5">
    <w:name w:val="index 5"/>
    <w:basedOn w:val="Standard"/>
    <w:semiHidden/>
    <w:pPr>
      <w:ind w:left="1200" w:hanging="240"/>
    </w:pPr>
    <w:rPr>
      <w:rFonts w:ascii="Times New Roman" w:hAnsi="Times New Roman"/>
      <w:sz w:val="18"/>
    </w:rPr>
  </w:style>
  <w:style w:type="paragraph" w:styleId="Index6">
    <w:name w:val="index 6"/>
    <w:basedOn w:val="Standard"/>
    <w:semiHidden/>
    <w:pPr>
      <w:ind w:left="1440" w:hanging="240"/>
    </w:pPr>
    <w:rPr>
      <w:rFonts w:ascii="Times New Roman" w:hAnsi="Times New Roman"/>
      <w:sz w:val="18"/>
    </w:rPr>
  </w:style>
  <w:style w:type="paragraph" w:styleId="Index7">
    <w:name w:val="index 7"/>
    <w:basedOn w:val="Standard"/>
    <w:semiHidden/>
    <w:pPr>
      <w:ind w:left="1680" w:hanging="240"/>
    </w:pPr>
    <w:rPr>
      <w:rFonts w:ascii="Times New Roman" w:hAnsi="Times New Roman"/>
      <w:sz w:val="18"/>
    </w:rPr>
  </w:style>
  <w:style w:type="paragraph" w:styleId="Index8">
    <w:name w:val="index 8"/>
    <w:basedOn w:val="Standard"/>
    <w:semiHidden/>
    <w:pPr>
      <w:ind w:left="1920" w:hanging="240"/>
    </w:pPr>
    <w:rPr>
      <w:rFonts w:ascii="Times New Roman" w:hAnsi="Times New Roman"/>
      <w:sz w:val="18"/>
    </w:rPr>
  </w:style>
  <w:style w:type="paragraph" w:styleId="Index9">
    <w:name w:val="index 9"/>
    <w:basedOn w:val="Standard"/>
    <w:semiHidden/>
    <w:pPr>
      <w:ind w:left="2160" w:hanging="240"/>
    </w:pPr>
    <w:rPr>
      <w:rFonts w:ascii="Times New Roman" w:hAnsi="Times New Roman"/>
      <w:sz w:val="18"/>
    </w:rPr>
  </w:style>
  <w:style w:type="paragraph" w:customStyle="1" w:styleId="Basis-Index">
    <w:name w:val="Basis-Index"/>
    <w:basedOn w:val="Standard"/>
    <w:pPr>
      <w:tabs>
        <w:tab w:val="right" w:leader="dot" w:pos="3960"/>
      </w:tabs>
      <w:ind w:left="720" w:hanging="720"/>
    </w:pPr>
  </w:style>
  <w:style w:type="paragraph" w:styleId="Indexberschrift">
    <w:name w:val="index heading"/>
    <w:basedOn w:val="Standard"/>
    <w:next w:val="Index1"/>
    <w:semiHidden/>
    <w:pPr>
      <w:spacing w:before="240" w:after="120"/>
      <w:jc w:val="center"/>
    </w:pPr>
    <w:rPr>
      <w:rFonts w:ascii="Times New Roman" w:hAnsi="Times New Roman"/>
      <w:b/>
      <w:sz w:val="26"/>
    </w:rPr>
  </w:style>
  <w:style w:type="character" w:customStyle="1" w:styleId="Einleitung">
    <w:name w:val="Einleitung"/>
    <w:rPr>
      <w:b/>
      <w:i/>
    </w:rPr>
  </w:style>
  <w:style w:type="character" w:styleId="Zeilennummer">
    <w:name w:val="line number"/>
    <w:semiHidden/>
    <w:rPr>
      <w:rFonts w:ascii="Arial" w:hAnsi="Arial"/>
      <w:sz w:val="18"/>
    </w:rPr>
  </w:style>
  <w:style w:type="paragraph" w:styleId="Liste">
    <w:name w:val="List"/>
    <w:basedOn w:val="Textkrper"/>
    <w:semiHidden/>
    <w:pPr>
      <w:tabs>
        <w:tab w:val="left" w:pos="720"/>
      </w:tabs>
      <w:spacing w:after="80"/>
      <w:ind w:left="720" w:hanging="360"/>
    </w:pPr>
  </w:style>
  <w:style w:type="paragraph" w:styleId="Liste2">
    <w:name w:val="List 2"/>
    <w:basedOn w:val="Liste"/>
    <w:semiHidden/>
    <w:pPr>
      <w:tabs>
        <w:tab w:val="clear" w:pos="720"/>
        <w:tab w:val="left" w:pos="1080"/>
      </w:tabs>
      <w:ind w:left="1080"/>
    </w:pPr>
  </w:style>
  <w:style w:type="paragraph" w:styleId="Liste3">
    <w:name w:val="List 3"/>
    <w:basedOn w:val="Liste"/>
    <w:semiHidden/>
    <w:pPr>
      <w:tabs>
        <w:tab w:val="clear" w:pos="720"/>
        <w:tab w:val="left" w:pos="1440"/>
      </w:tabs>
      <w:ind w:left="1440"/>
    </w:pPr>
  </w:style>
  <w:style w:type="paragraph" w:styleId="Liste4">
    <w:name w:val="List 4"/>
    <w:basedOn w:val="Liste"/>
    <w:semiHidden/>
    <w:pPr>
      <w:tabs>
        <w:tab w:val="clear" w:pos="720"/>
        <w:tab w:val="left" w:pos="1800"/>
      </w:tabs>
      <w:ind w:left="1800"/>
    </w:pPr>
  </w:style>
  <w:style w:type="paragraph" w:styleId="Liste5">
    <w:name w:val="List 5"/>
    <w:basedOn w:val="Liste"/>
    <w:semiHidden/>
    <w:pPr>
      <w:tabs>
        <w:tab w:val="clear" w:pos="720"/>
        <w:tab w:val="left" w:pos="2160"/>
      </w:tabs>
      <w:ind w:left="2160"/>
    </w:pPr>
  </w:style>
  <w:style w:type="paragraph" w:styleId="Aufzhlungszeichen">
    <w:name w:val="List Bullet"/>
    <w:basedOn w:val="Liste"/>
    <w:semiHidden/>
    <w:pPr>
      <w:tabs>
        <w:tab w:val="clear" w:pos="720"/>
      </w:tabs>
      <w:spacing w:after="160"/>
    </w:pPr>
  </w:style>
  <w:style w:type="paragraph" w:styleId="Aufzhlungszeichen2">
    <w:name w:val="List Bullet 2"/>
    <w:basedOn w:val="Aufzhlungszeichen"/>
    <w:semiHidden/>
    <w:pPr>
      <w:ind w:left="1080"/>
    </w:pPr>
  </w:style>
  <w:style w:type="paragraph" w:styleId="Aufzhlungszeichen3">
    <w:name w:val="List Bullet 3"/>
    <w:basedOn w:val="Aufzhlungszeichen"/>
    <w:semiHidden/>
    <w:pPr>
      <w:ind w:left="1440"/>
    </w:pPr>
  </w:style>
  <w:style w:type="paragraph" w:styleId="Aufzhlungszeichen4">
    <w:name w:val="List Bullet 4"/>
    <w:basedOn w:val="Aufzhlungszeichen"/>
    <w:semiHidden/>
    <w:pPr>
      <w:ind w:left="1800"/>
    </w:pPr>
  </w:style>
  <w:style w:type="paragraph" w:styleId="Aufzhlungszeichen5">
    <w:name w:val="List Bullet 5"/>
    <w:basedOn w:val="Aufzhlungszeichen"/>
    <w:semiHidden/>
    <w:pPr>
      <w:ind w:left="2160"/>
    </w:pPr>
  </w:style>
  <w:style w:type="paragraph" w:customStyle="1" w:styleId="AufzhlungAnfang">
    <w:name w:val="Aufzählung Anfang"/>
    <w:basedOn w:val="Aufzhlungszeichen"/>
    <w:next w:val="Aufzhlungszeichen"/>
    <w:pPr>
      <w:spacing w:before="80"/>
    </w:pPr>
  </w:style>
  <w:style w:type="paragraph" w:customStyle="1" w:styleId="AufzhlungEnde">
    <w:name w:val="Aufzählung Ende"/>
    <w:basedOn w:val="Aufzhlungszeichen"/>
    <w:next w:val="Textkrper"/>
    <w:pPr>
      <w:spacing w:after="240"/>
    </w:pPr>
  </w:style>
  <w:style w:type="paragraph" w:styleId="Listenfortsetzung">
    <w:name w:val="List Continue"/>
    <w:basedOn w:val="Liste"/>
    <w:semiHidden/>
    <w:pPr>
      <w:tabs>
        <w:tab w:val="clear" w:pos="720"/>
      </w:tabs>
      <w:spacing w:after="160"/>
    </w:pPr>
  </w:style>
  <w:style w:type="paragraph" w:styleId="Listenfortsetzung2">
    <w:name w:val="List Continue 2"/>
    <w:basedOn w:val="Listenfortsetzung"/>
    <w:semiHidden/>
    <w:pPr>
      <w:ind w:left="1080"/>
    </w:pPr>
  </w:style>
  <w:style w:type="paragraph" w:styleId="Listenfortsetzung3">
    <w:name w:val="List Continue 3"/>
    <w:basedOn w:val="Listenfortsetzung"/>
    <w:semiHidden/>
    <w:pPr>
      <w:ind w:left="1440"/>
    </w:pPr>
  </w:style>
  <w:style w:type="paragraph" w:styleId="Listenfortsetzung4">
    <w:name w:val="List Continue 4"/>
    <w:basedOn w:val="Listenfortsetzung"/>
    <w:semiHidden/>
    <w:pPr>
      <w:ind w:left="1800"/>
    </w:pPr>
  </w:style>
  <w:style w:type="paragraph" w:styleId="Listenfortsetzung5">
    <w:name w:val="List Continue 5"/>
    <w:basedOn w:val="Listenfortsetzung"/>
    <w:semiHidden/>
    <w:pPr>
      <w:ind w:left="2160"/>
    </w:pPr>
  </w:style>
  <w:style w:type="paragraph" w:customStyle="1" w:styleId="ListeAnfang">
    <w:name w:val="Liste Anfang"/>
    <w:basedOn w:val="Liste"/>
    <w:next w:val="Liste"/>
    <w:pPr>
      <w:spacing w:before="80"/>
    </w:pPr>
  </w:style>
  <w:style w:type="paragraph" w:customStyle="1" w:styleId="ListeEnde">
    <w:name w:val="Liste Ende"/>
    <w:basedOn w:val="Liste"/>
    <w:next w:val="Textkrper"/>
    <w:pPr>
      <w:spacing w:after="240"/>
    </w:pPr>
  </w:style>
  <w:style w:type="paragraph" w:styleId="Listennummer">
    <w:name w:val="List Number"/>
    <w:basedOn w:val="Liste"/>
    <w:semiHidden/>
    <w:pPr>
      <w:tabs>
        <w:tab w:val="clear" w:pos="720"/>
      </w:tabs>
      <w:spacing w:after="160"/>
    </w:pPr>
  </w:style>
  <w:style w:type="paragraph" w:styleId="Listennummer2">
    <w:name w:val="List Number 2"/>
    <w:basedOn w:val="Listennummer"/>
    <w:semiHidden/>
    <w:pPr>
      <w:ind w:left="1080"/>
    </w:pPr>
  </w:style>
  <w:style w:type="paragraph" w:styleId="Listennummer3">
    <w:name w:val="List Number 3"/>
    <w:basedOn w:val="Listennummer"/>
    <w:semiHidden/>
    <w:pPr>
      <w:ind w:left="1440"/>
    </w:pPr>
  </w:style>
  <w:style w:type="paragraph" w:styleId="Listennummer4">
    <w:name w:val="List Number 4"/>
    <w:basedOn w:val="Listennummer"/>
    <w:semiHidden/>
    <w:pPr>
      <w:ind w:left="1800"/>
    </w:pPr>
  </w:style>
  <w:style w:type="paragraph" w:styleId="Listennummer5">
    <w:name w:val="List Number 5"/>
    <w:basedOn w:val="Listennummer"/>
    <w:semiHidden/>
    <w:pPr>
      <w:ind w:left="2160"/>
    </w:pPr>
  </w:style>
  <w:style w:type="paragraph" w:customStyle="1" w:styleId="NumerierungAnfang">
    <w:name w:val="Numerierung Anfang"/>
    <w:basedOn w:val="Listennummer"/>
    <w:next w:val="Listennummer"/>
    <w:pPr>
      <w:spacing w:before="80"/>
    </w:pPr>
  </w:style>
  <w:style w:type="paragraph" w:customStyle="1" w:styleId="NumerierungEnde">
    <w:name w:val="Numerierung Ende"/>
    <w:basedOn w:val="Listennummer"/>
    <w:next w:val="Textkrper"/>
    <w:pPr>
      <w:spacing w:after="240"/>
    </w:pPr>
  </w:style>
  <w:style w:type="paragraph" w:styleId="Makrotext">
    <w:name w:val="macro"/>
    <w:basedOn w:val="Textkrper"/>
    <w:semiHidden/>
    <w:pPr>
      <w:spacing w:after="120"/>
    </w:pPr>
    <w:rPr>
      <w:rFonts w:ascii="Courier New" w:hAnsi="Courier New"/>
    </w:rPr>
  </w:style>
  <w:style w:type="paragraph" w:styleId="Nachrichtenkopf">
    <w:name w:val="Message Header"/>
    <w:basedOn w:val="Textkrper"/>
    <w:semiHidden/>
    <w:pPr>
      <w:keepLines/>
      <w:tabs>
        <w:tab w:val="left" w:pos="3600"/>
        <w:tab w:val="left" w:pos="4680"/>
      </w:tabs>
      <w:spacing w:after="240"/>
      <w:ind w:left="1080" w:right="2880" w:hanging="1080"/>
    </w:pPr>
  </w:style>
  <w:style w:type="character" w:styleId="Seitenzahl">
    <w:name w:val="page number"/>
    <w:semiHidden/>
    <w:rPr>
      <w:b/>
    </w:rPr>
  </w:style>
  <w:style w:type="paragraph" w:customStyle="1" w:styleId="TeilBeschriftung">
    <w:name w:val="Teil Beschriftung"/>
    <w:basedOn w:val="Basis-berschrift"/>
    <w:next w:val="Standard"/>
    <w:pPr>
      <w:spacing w:before="600" w:after="160"/>
      <w:jc w:val="center"/>
    </w:pPr>
    <w:rPr>
      <w:b w:val="0"/>
      <w:sz w:val="24"/>
      <w:u w:val="single"/>
    </w:rPr>
  </w:style>
  <w:style w:type="paragraph" w:customStyle="1" w:styleId="TeilUntertitel">
    <w:name w:val="Teil Untertitel"/>
    <w:basedOn w:val="Standard"/>
    <w:next w:val="Textkrper"/>
    <w:pPr>
      <w:keepNext/>
      <w:spacing w:before="360" w:after="120"/>
      <w:jc w:val="center"/>
    </w:pPr>
    <w:rPr>
      <w:i/>
      <w:kern w:val="28"/>
      <w:sz w:val="32"/>
    </w:rPr>
  </w:style>
  <w:style w:type="paragraph" w:customStyle="1" w:styleId="TeilTitel">
    <w:name w:val="Teil Titel"/>
    <w:basedOn w:val="Basis-berschrift"/>
    <w:next w:val="TeilUntertitel"/>
    <w:pPr>
      <w:spacing w:before="600"/>
      <w:jc w:val="center"/>
    </w:pPr>
  </w:style>
  <w:style w:type="paragraph" w:customStyle="1" w:styleId="Grafik">
    <w:name w:val="Grafik"/>
    <w:basedOn w:val="Textkrper"/>
    <w:next w:val="Beschriftung"/>
    <w:pPr>
      <w:keepNext/>
    </w:pPr>
  </w:style>
  <w:style w:type="paragraph" w:customStyle="1" w:styleId="berschriftAbschnitt">
    <w:name w:val="Überschrift Abschnitt"/>
    <w:basedOn w:val="Basis-berschrift"/>
    <w:pPr>
      <w:spacing w:before="120" w:after="160"/>
    </w:pPr>
    <w:rPr>
      <w:sz w:val="28"/>
    </w:rPr>
  </w:style>
  <w:style w:type="paragraph" w:customStyle="1" w:styleId="Abschnittsbezeichnung">
    <w:name w:val="Abschnittsbezeichnung"/>
    <w:basedOn w:val="Basis-berschrift"/>
    <w:next w:val="Textkrper"/>
    <w:pPr>
      <w:keepLines/>
      <w:spacing w:after="360"/>
      <w:jc w:val="center"/>
    </w:pPr>
  </w:style>
  <w:style w:type="paragraph" w:styleId="Untertitel">
    <w:name w:val="Subtitle"/>
    <w:basedOn w:val="Standard"/>
    <w:next w:val="Textkrper"/>
    <w:qFormat/>
    <w:pPr>
      <w:keepNext/>
      <w:spacing w:after="240"/>
      <w:jc w:val="center"/>
    </w:pPr>
    <w:rPr>
      <w:i/>
      <w:kern w:val="28"/>
      <w:sz w:val="28"/>
    </w:rPr>
  </w:style>
  <w:style w:type="paragraph" w:customStyle="1" w:styleId="UnterberschriftTitelseite">
    <w:name w:val="Unterüberschrift Titelseite"/>
    <w:basedOn w:val="Standard"/>
    <w:next w:val="Textkrper"/>
    <w:pPr>
      <w:keepNext/>
      <w:spacing w:before="240" w:after="160"/>
      <w:jc w:val="center"/>
    </w:pPr>
    <w:rPr>
      <w:i/>
      <w:kern w:val="28"/>
      <w:sz w:val="36"/>
    </w:rPr>
  </w:style>
  <w:style w:type="character" w:customStyle="1" w:styleId="Hochgestellt">
    <w:name w:val="Hochgestellt"/>
    <w:rPr>
      <w:position w:val="0"/>
      <w:vertAlign w:val="superscript"/>
    </w:rPr>
  </w:style>
  <w:style w:type="paragraph" w:styleId="Rechtsgrundlagenverzeichnis">
    <w:name w:val="table of authorities"/>
    <w:basedOn w:val="Standard"/>
    <w:semiHidden/>
    <w:pPr>
      <w:tabs>
        <w:tab w:val="right" w:leader="dot" w:pos="8640"/>
      </w:tabs>
      <w:ind w:left="360" w:hanging="360"/>
    </w:pPr>
  </w:style>
  <w:style w:type="paragraph" w:styleId="Abbildungsverzeichnis">
    <w:name w:val="table of figures"/>
    <w:basedOn w:val="Standard"/>
    <w:autoRedefine/>
    <w:semiHidden/>
    <w:pPr>
      <w:tabs>
        <w:tab w:val="right" w:leader="dot" w:pos="8640"/>
      </w:tabs>
      <w:ind w:left="720" w:hanging="720"/>
    </w:pPr>
  </w:style>
  <w:style w:type="paragraph" w:customStyle="1" w:styleId="berschriftTitelseite">
    <w:name w:val="Überschrift Titelseite"/>
    <w:basedOn w:val="Basis-berschrift"/>
    <w:next w:val="UnterberschriftTitelseite"/>
    <w:pPr>
      <w:spacing w:before="720" w:after="160"/>
      <w:jc w:val="center"/>
    </w:pPr>
    <w:rPr>
      <w:sz w:val="48"/>
    </w:rPr>
  </w:style>
  <w:style w:type="paragraph" w:styleId="RGV-berschrift">
    <w:name w:val="toa heading"/>
    <w:basedOn w:val="berschriftAbschnitt"/>
    <w:next w:val="Rechtsgrundlagenverzeichnis"/>
    <w:semiHidden/>
  </w:style>
  <w:style w:type="paragraph" w:styleId="Verzeichnis1">
    <w:name w:val="toc 1"/>
    <w:basedOn w:val="Standard"/>
    <w:uiPriority w:val="39"/>
    <w:rsid w:val="00981D6D"/>
    <w:pPr>
      <w:spacing w:before="120"/>
    </w:pPr>
    <w:rPr>
      <w:b/>
    </w:rPr>
  </w:style>
  <w:style w:type="paragraph" w:styleId="Verzeichnis2">
    <w:name w:val="toc 2"/>
    <w:basedOn w:val="Standard"/>
    <w:uiPriority w:val="39"/>
    <w:rsid w:val="00981D6D"/>
    <w:pPr>
      <w:spacing w:before="120"/>
      <w:ind w:left="240"/>
    </w:pPr>
    <w:rPr>
      <w:b/>
      <w:sz w:val="22"/>
    </w:rPr>
  </w:style>
  <w:style w:type="paragraph" w:styleId="Verzeichnis3">
    <w:name w:val="toc 3"/>
    <w:basedOn w:val="Standard"/>
    <w:uiPriority w:val="39"/>
    <w:rsid w:val="00981D6D"/>
    <w:pPr>
      <w:ind w:left="480"/>
    </w:pPr>
    <w:rPr>
      <w:sz w:val="20"/>
    </w:rPr>
  </w:style>
  <w:style w:type="paragraph" w:styleId="Verzeichnis4">
    <w:name w:val="toc 4"/>
    <w:basedOn w:val="Standard"/>
    <w:uiPriority w:val="39"/>
    <w:pPr>
      <w:ind w:left="720"/>
    </w:pPr>
    <w:rPr>
      <w:rFonts w:ascii="Times New Roman" w:hAnsi="Times New Roman"/>
      <w:sz w:val="20"/>
    </w:rPr>
  </w:style>
  <w:style w:type="paragraph" w:styleId="Verzeichnis5">
    <w:name w:val="toc 5"/>
    <w:basedOn w:val="Standard"/>
    <w:uiPriority w:val="39"/>
    <w:pPr>
      <w:ind w:left="960"/>
    </w:pPr>
    <w:rPr>
      <w:rFonts w:ascii="Times New Roman" w:hAnsi="Times New Roman"/>
      <w:sz w:val="20"/>
    </w:rPr>
  </w:style>
  <w:style w:type="paragraph" w:styleId="Verzeichnis6">
    <w:name w:val="toc 6"/>
    <w:basedOn w:val="Standard"/>
    <w:uiPriority w:val="39"/>
    <w:pPr>
      <w:ind w:left="1200"/>
    </w:pPr>
    <w:rPr>
      <w:rFonts w:ascii="Times New Roman" w:hAnsi="Times New Roman"/>
      <w:sz w:val="20"/>
    </w:rPr>
  </w:style>
  <w:style w:type="paragraph" w:styleId="Verzeichnis7">
    <w:name w:val="toc 7"/>
    <w:basedOn w:val="Standard"/>
    <w:uiPriority w:val="39"/>
    <w:pPr>
      <w:ind w:left="1440"/>
    </w:pPr>
    <w:rPr>
      <w:rFonts w:ascii="Times New Roman" w:hAnsi="Times New Roman"/>
      <w:sz w:val="20"/>
    </w:rPr>
  </w:style>
  <w:style w:type="paragraph" w:styleId="Verzeichnis8">
    <w:name w:val="toc 8"/>
    <w:basedOn w:val="Standard"/>
    <w:uiPriority w:val="39"/>
    <w:pPr>
      <w:ind w:left="1680"/>
    </w:pPr>
    <w:rPr>
      <w:rFonts w:ascii="Times New Roman" w:hAnsi="Times New Roman"/>
      <w:sz w:val="20"/>
    </w:rPr>
  </w:style>
  <w:style w:type="paragraph" w:styleId="Verzeichnis9">
    <w:name w:val="toc 9"/>
    <w:basedOn w:val="Standard"/>
    <w:uiPriority w:val="39"/>
    <w:pPr>
      <w:ind w:left="1920"/>
    </w:pPr>
    <w:rPr>
      <w:rFonts w:ascii="Times New Roman" w:hAnsi="Times New Roman"/>
      <w:sz w:val="20"/>
    </w:rPr>
  </w:style>
  <w:style w:type="paragraph" w:customStyle="1" w:styleId="Basis-Verzeichnis">
    <w:name w:val="Basis-Verzeichnis"/>
    <w:basedOn w:val="Standard"/>
    <w:pPr>
      <w:tabs>
        <w:tab w:val="right" w:leader="dot" w:pos="8640"/>
      </w:tabs>
    </w:pPr>
  </w:style>
  <w:style w:type="character" w:customStyle="1" w:styleId="Formularstandart">
    <w:name w:val="Formular standart"/>
    <w:rPr>
      <w:rFonts w:ascii="Arial" w:hAnsi="Arial"/>
      <w:sz w:val="16"/>
    </w:rPr>
  </w:style>
  <w:style w:type="paragraph" w:styleId="Dokumentstruktur">
    <w:name w:val="Document Map"/>
    <w:basedOn w:val="Standard"/>
    <w:semiHidden/>
    <w:pPr>
      <w:shd w:val="clear" w:color="auto" w:fill="000080"/>
    </w:pPr>
    <w:rPr>
      <w:rFonts w:ascii="Tahoma" w:hAnsi="Tahoma" w:cs="Tahoma"/>
      <w:sz w:val="20"/>
    </w:rPr>
  </w:style>
  <w:style w:type="paragraph" w:customStyle="1" w:styleId="HxperlinkText">
    <w:name w:val="HxperlinkText"/>
    <w:next w:val="Textkrper"/>
    <w:rPr>
      <w:noProof/>
      <w:color w:val="0000FF"/>
      <w:sz w:val="16"/>
      <w:lang w:val="de-DE" w:eastAsia="de-DE"/>
    </w:rPr>
  </w:style>
  <w:style w:type="paragraph" w:styleId="Textkrper2">
    <w:name w:val="Body Text 2"/>
    <w:basedOn w:val="Standard"/>
    <w:semiHidden/>
    <w:pPr>
      <w:spacing w:after="120" w:line="480" w:lineRule="auto"/>
    </w:pPr>
  </w:style>
  <w:style w:type="paragraph" w:styleId="Sprechblasentext">
    <w:name w:val="Balloon Text"/>
    <w:basedOn w:val="Standard"/>
    <w:semiHidden/>
    <w:rPr>
      <w:rFonts w:ascii="Tahoma" w:hAnsi="Tahoma" w:cs="Tahoma"/>
      <w:sz w:val="16"/>
      <w:szCs w:val="16"/>
    </w:rPr>
  </w:style>
  <w:style w:type="character" w:styleId="Hyperlink">
    <w:name w:val="Hyperlink"/>
    <w:uiPriority w:val="99"/>
    <w:rPr>
      <w:color w:val="0000FF"/>
      <w:u w:val="single"/>
    </w:rPr>
  </w:style>
  <w:style w:type="paragraph" w:customStyle="1" w:styleId="ZZZMacro">
    <w:name w:val="ZZZMacro"/>
    <w:basedOn w:val="Standard"/>
    <w:pPr>
      <w:tabs>
        <w:tab w:val="left" w:pos="5529"/>
      </w:tabs>
    </w:pPr>
    <w:rPr>
      <w:lang w:val="de-DE"/>
    </w:rPr>
  </w:style>
  <w:style w:type="paragraph" w:customStyle="1" w:styleId="Markierung1">
    <w:name w:val="Markierung 1"/>
    <w:basedOn w:val="Standard"/>
    <w:pPr>
      <w:numPr>
        <w:numId w:val="27"/>
      </w:numPr>
      <w:spacing w:before="120" w:after="120"/>
      <w:jc w:val="both"/>
    </w:pPr>
  </w:style>
  <w:style w:type="character" w:customStyle="1" w:styleId="FuzeileZchn">
    <w:name w:val="Fußzeile Zchn"/>
    <w:link w:val="Fuzeile"/>
    <w:rsid w:val="00C73E7F"/>
    <w:rPr>
      <w:rFonts w:ascii="Arial" w:hAnsi="Arial"/>
      <w:sz w:val="24"/>
      <w:lang w:eastAsia="de-DE"/>
    </w:rPr>
  </w:style>
  <w:style w:type="paragraph" w:styleId="Listenabsatz">
    <w:name w:val="List Paragraph"/>
    <w:basedOn w:val="Standard"/>
    <w:uiPriority w:val="34"/>
    <w:qFormat/>
    <w:rsid w:val="0076410F"/>
    <w:pPr>
      <w:ind w:left="708"/>
    </w:pPr>
    <w:rPr>
      <w:sz w:val="22"/>
    </w:rPr>
  </w:style>
  <w:style w:type="paragraph" w:customStyle="1" w:styleId="Default">
    <w:name w:val="Default"/>
    <w:rsid w:val="007E32A4"/>
    <w:pPr>
      <w:autoSpaceDE w:val="0"/>
      <w:autoSpaceDN w:val="0"/>
      <w:adjustRightInd w:val="0"/>
    </w:pPr>
    <w:rPr>
      <w:color w:val="000000"/>
      <w:sz w:val="24"/>
      <w:szCs w:val="24"/>
    </w:rPr>
  </w:style>
  <w:style w:type="character" w:customStyle="1" w:styleId="TextkrperZchn">
    <w:name w:val="Textkörper Zchn"/>
    <w:basedOn w:val="Absatz-Standardschriftart"/>
    <w:link w:val="Textkrper"/>
    <w:rsid w:val="00A74D63"/>
    <w:rPr>
      <w:rFonts w:ascii="Arial" w:hAnsi="Arial"/>
      <w:sz w:val="24"/>
      <w:lang w:eastAsia="de-DE"/>
    </w:rPr>
  </w:style>
  <w:style w:type="character" w:customStyle="1" w:styleId="berschrift1Zchn">
    <w:name w:val="Überschrift 1 Zchn"/>
    <w:basedOn w:val="Absatz-Standardschriftart"/>
    <w:link w:val="berschrift1"/>
    <w:rsid w:val="001575DF"/>
    <w:rPr>
      <w:rFonts w:ascii="Arial" w:hAnsi="Arial"/>
      <w:b/>
      <w:kern w:val="28"/>
      <w:sz w:val="36"/>
      <w:lang w:eastAsia="de-DE"/>
    </w:rPr>
  </w:style>
  <w:style w:type="character" w:styleId="NichtaufgelsteErwhnung">
    <w:name w:val="Unresolved Mention"/>
    <w:basedOn w:val="Absatz-Standardschriftart"/>
    <w:uiPriority w:val="99"/>
    <w:semiHidden/>
    <w:unhideWhenUsed/>
    <w:rsid w:val="00D2366F"/>
    <w:rPr>
      <w:color w:val="808080"/>
      <w:shd w:val="clear" w:color="auto" w:fill="E6E6E6"/>
    </w:rPr>
  </w:style>
  <w:style w:type="paragraph" w:styleId="StandardWeb">
    <w:name w:val="Normal (Web)"/>
    <w:basedOn w:val="Standard"/>
    <w:uiPriority w:val="99"/>
    <w:semiHidden/>
    <w:unhideWhenUsed/>
    <w:rsid w:val="00FF7831"/>
    <w:pPr>
      <w:spacing w:before="100" w:beforeAutospacing="1" w:after="100" w:afterAutospacing="1"/>
    </w:pPr>
    <w:rPr>
      <w:rFonts w:ascii="Times New Roman" w:hAnsi="Times New Roman"/>
      <w:szCs w:val="24"/>
      <w:lang w:eastAsia="de-CH"/>
    </w:rPr>
  </w:style>
  <w:style w:type="table" w:styleId="Tabellenraster">
    <w:name w:val="Table Grid"/>
    <w:basedOn w:val="NormaleTabelle"/>
    <w:uiPriority w:val="59"/>
    <w:rsid w:val="009D59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659241">
      <w:bodyDiv w:val="1"/>
      <w:marLeft w:val="0"/>
      <w:marRight w:val="0"/>
      <w:marTop w:val="0"/>
      <w:marBottom w:val="0"/>
      <w:divBdr>
        <w:top w:val="none" w:sz="0" w:space="0" w:color="auto"/>
        <w:left w:val="none" w:sz="0" w:space="0" w:color="auto"/>
        <w:bottom w:val="none" w:sz="0" w:space="0" w:color="auto"/>
        <w:right w:val="none" w:sz="0" w:space="0" w:color="auto"/>
      </w:divBdr>
    </w:div>
    <w:div w:id="268389045">
      <w:bodyDiv w:val="1"/>
      <w:marLeft w:val="0"/>
      <w:marRight w:val="0"/>
      <w:marTop w:val="0"/>
      <w:marBottom w:val="0"/>
      <w:divBdr>
        <w:top w:val="none" w:sz="0" w:space="0" w:color="auto"/>
        <w:left w:val="none" w:sz="0" w:space="0" w:color="auto"/>
        <w:bottom w:val="none" w:sz="0" w:space="0" w:color="auto"/>
        <w:right w:val="none" w:sz="0" w:space="0" w:color="auto"/>
      </w:divBdr>
    </w:div>
    <w:div w:id="457837924">
      <w:bodyDiv w:val="1"/>
      <w:marLeft w:val="0"/>
      <w:marRight w:val="0"/>
      <w:marTop w:val="0"/>
      <w:marBottom w:val="0"/>
      <w:divBdr>
        <w:top w:val="none" w:sz="0" w:space="0" w:color="auto"/>
        <w:left w:val="none" w:sz="0" w:space="0" w:color="auto"/>
        <w:bottom w:val="none" w:sz="0" w:space="0" w:color="auto"/>
        <w:right w:val="none" w:sz="0" w:space="0" w:color="auto"/>
      </w:divBdr>
    </w:div>
    <w:div w:id="521821093">
      <w:bodyDiv w:val="1"/>
      <w:marLeft w:val="0"/>
      <w:marRight w:val="0"/>
      <w:marTop w:val="0"/>
      <w:marBottom w:val="0"/>
      <w:divBdr>
        <w:top w:val="none" w:sz="0" w:space="0" w:color="auto"/>
        <w:left w:val="none" w:sz="0" w:space="0" w:color="auto"/>
        <w:bottom w:val="none" w:sz="0" w:space="0" w:color="auto"/>
        <w:right w:val="none" w:sz="0" w:space="0" w:color="auto"/>
      </w:divBdr>
    </w:div>
    <w:div w:id="1418404887">
      <w:bodyDiv w:val="1"/>
      <w:marLeft w:val="0"/>
      <w:marRight w:val="0"/>
      <w:marTop w:val="0"/>
      <w:marBottom w:val="0"/>
      <w:divBdr>
        <w:top w:val="none" w:sz="0" w:space="0" w:color="auto"/>
        <w:left w:val="none" w:sz="0" w:space="0" w:color="auto"/>
        <w:bottom w:val="none" w:sz="0" w:space="0" w:color="auto"/>
        <w:right w:val="none" w:sz="0" w:space="0" w:color="auto"/>
      </w:divBdr>
    </w:div>
    <w:div w:id="162164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GitHub\M306\Modulpr&#252;fung-306-Moduljournal-Vorlage-202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B77AE-B3C5-4A88-B847-2B1D65BAF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Modulprüfung-306-Moduljournal-Vorlage-2025.dotx</Template>
  <TotalTime>0</TotalTime>
  <Pages>25</Pages>
  <Words>1701</Words>
  <Characters>10718</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Prüfung</vt:lpstr>
    </vt:vector>
  </TitlesOfParts>
  <Company/>
  <LinksUpToDate>false</LinksUpToDate>
  <CharactersWithSpaces>12395</CharactersWithSpaces>
  <SharedDoc>false</SharedDoc>
  <HLinks>
    <vt:vector size="12" baseType="variant">
      <vt:variant>
        <vt:i4>1245243</vt:i4>
      </vt:variant>
      <vt:variant>
        <vt:i4>32</vt:i4>
      </vt:variant>
      <vt:variant>
        <vt:i4>0</vt:i4>
      </vt:variant>
      <vt:variant>
        <vt:i4>5</vt:i4>
      </vt:variant>
      <vt:variant>
        <vt:lpwstr/>
      </vt:variant>
      <vt:variant>
        <vt:lpwstr>_Toc408071058</vt:lpwstr>
      </vt:variant>
      <vt:variant>
        <vt:i4>1245243</vt:i4>
      </vt:variant>
      <vt:variant>
        <vt:i4>26</vt:i4>
      </vt:variant>
      <vt:variant>
        <vt:i4>0</vt:i4>
      </vt:variant>
      <vt:variant>
        <vt:i4>5</vt:i4>
      </vt:variant>
      <vt:variant>
        <vt:lpwstr/>
      </vt:variant>
      <vt:variant>
        <vt:lpwstr>_Toc408071057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Prüfung</dc:title>
  <dc:subject/>
  <dc:creator>David</dc:creator>
  <cp:keywords/>
  <dc:description/>
  <cp:lastModifiedBy>STRAINOVIC David (Iveco Group)</cp:lastModifiedBy>
  <cp:revision>1</cp:revision>
  <cp:lastPrinted>2011-01-04T11:01:00Z</cp:lastPrinted>
  <dcterms:created xsi:type="dcterms:W3CDTF">2025-02-13T08:29:00Z</dcterms:created>
  <dcterms:modified xsi:type="dcterms:W3CDTF">2025-03-06T09:21:00Z</dcterms:modified>
</cp:coreProperties>
</file>